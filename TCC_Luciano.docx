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7AB" w:rsidRDefault="008B5D63" w:rsidP="00DE705D">
      <w:pPr>
        <w:pStyle w:val="EstiloTrabalhoCentralizado"/>
      </w:pPr>
      <w:r>
        <w:rPr>
          <w:noProof/>
        </w:rPr>
        <w:drawing>
          <wp:inline distT="0" distB="0" distL="0" distR="0">
            <wp:extent cx="657225" cy="714375"/>
            <wp:effectExtent l="19050" t="0" r="9525" b="0"/>
            <wp:docPr id="1" name="Imagem 1" descr="logo_men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menor"/>
                    <pic:cNvPicPr>
                      <a:picLocks noChangeAspect="1" noChangeArrowheads="1"/>
                    </pic:cNvPicPr>
                  </pic:nvPicPr>
                  <pic:blipFill>
                    <a:blip r:embed="rId8" cstate="print"/>
                    <a:srcRect/>
                    <a:stretch>
                      <a:fillRect/>
                    </a:stretch>
                  </pic:blipFill>
                  <pic:spPr bwMode="auto">
                    <a:xfrm>
                      <a:off x="0" y="0"/>
                      <a:ext cx="657225" cy="714375"/>
                    </a:xfrm>
                    <a:prstGeom prst="rect">
                      <a:avLst/>
                    </a:prstGeom>
                    <a:noFill/>
                    <a:ln w="9525">
                      <a:noFill/>
                      <a:miter lim="800000"/>
                      <a:headEnd/>
                      <a:tailEnd/>
                    </a:ln>
                  </pic:spPr>
                </pic:pic>
              </a:graphicData>
            </a:graphic>
          </wp:inline>
        </w:drawing>
      </w:r>
    </w:p>
    <w:p w:rsidR="006337AB" w:rsidRPr="00985482" w:rsidRDefault="006337AB" w:rsidP="00DE705D">
      <w:pPr>
        <w:pStyle w:val="EstiloTrabalhoCentralizado"/>
      </w:pPr>
      <w:r w:rsidRPr="00985482">
        <w:t>ETEP</w:t>
      </w:r>
      <w:r w:rsidR="0094116B">
        <w:t xml:space="preserve"> - </w:t>
      </w:r>
      <w:r w:rsidRPr="00985482">
        <w:t xml:space="preserve">FACULDADE DE TECNOLOGIA </w:t>
      </w:r>
      <w:r w:rsidR="00DE705D">
        <w:br/>
      </w:r>
      <w:r w:rsidRPr="00985482">
        <w:t>DE SÃO JOSÉ DOS CAMPOS</w:t>
      </w:r>
    </w:p>
    <w:p w:rsidR="006337AB" w:rsidRDefault="006337AB" w:rsidP="00DE705D">
      <w:pPr>
        <w:pStyle w:val="EstiloTrabalhoCentralizado"/>
      </w:pPr>
    </w:p>
    <w:p w:rsidR="00985482" w:rsidRDefault="00985482" w:rsidP="00DE705D">
      <w:pPr>
        <w:pStyle w:val="EstiloTrabalhoCentralizado"/>
      </w:pPr>
    </w:p>
    <w:p w:rsidR="006337AB" w:rsidRDefault="00F10483" w:rsidP="0094116B">
      <w:pPr>
        <w:pStyle w:val="EstiloTrabalhoCentralizado1"/>
      </w:pPr>
      <w:r>
        <w:t>AGREGADOR DE INFORMAÇÕES PARA MICROBLOG</w:t>
      </w:r>
    </w:p>
    <w:p w:rsidR="00B12E48" w:rsidRDefault="00B12E48" w:rsidP="00284030">
      <w:pPr>
        <w:ind w:firstLine="0"/>
      </w:pPr>
    </w:p>
    <w:p w:rsidR="00DE705D" w:rsidRDefault="00DE705D" w:rsidP="00284030">
      <w:pPr>
        <w:ind w:firstLine="0"/>
      </w:pPr>
    </w:p>
    <w:p w:rsidR="00284030" w:rsidRPr="00113FF7" w:rsidRDefault="00284030" w:rsidP="00284030">
      <w:pPr>
        <w:ind w:firstLine="0"/>
      </w:pPr>
    </w:p>
    <w:p w:rsidR="00B12E48" w:rsidRPr="00113FF7" w:rsidRDefault="00B12E48" w:rsidP="00B12E48"/>
    <w:p w:rsidR="002A2ACC" w:rsidRPr="00113FF7" w:rsidRDefault="002A2ACC" w:rsidP="00E26652">
      <w:pPr>
        <w:spacing w:before="240"/>
        <w:jc w:val="right"/>
        <w:outlineLvl w:val="0"/>
      </w:pPr>
      <w:r w:rsidRPr="00113FF7">
        <w:t xml:space="preserve">                               </w:t>
      </w:r>
      <w:r w:rsidR="0044677E" w:rsidRPr="00113FF7">
        <w:t xml:space="preserve">                          </w:t>
      </w:r>
      <w:r w:rsidRPr="00113FF7">
        <w:t xml:space="preserve"> </w:t>
      </w:r>
      <w:r w:rsidR="00F10483">
        <w:t>Luciano Rodrigues Costa</w:t>
      </w:r>
    </w:p>
    <w:p w:rsidR="002A2ACC" w:rsidRDefault="002A2ACC" w:rsidP="00B12E48"/>
    <w:p w:rsidR="00011BF8" w:rsidRPr="00113FF7" w:rsidRDefault="00011BF8" w:rsidP="00B12E48"/>
    <w:p w:rsidR="00B12E48" w:rsidRPr="00113FF7" w:rsidRDefault="00B12E48" w:rsidP="00B12E48"/>
    <w:p w:rsidR="00284030" w:rsidRDefault="00284030" w:rsidP="002A2ACC">
      <w:pPr>
        <w:jc w:val="center"/>
      </w:pPr>
    </w:p>
    <w:p w:rsidR="00284030" w:rsidRPr="00113FF7" w:rsidRDefault="002A2ACC" w:rsidP="00284030">
      <w:pPr>
        <w:ind w:firstLine="0"/>
      </w:pPr>
      <w:r w:rsidRPr="00113FF7">
        <w:t>T</w:t>
      </w:r>
      <w:r w:rsidR="006337AB">
        <w:t xml:space="preserve">rabalho de Conclusão de Curso de Bacharelado em </w:t>
      </w:r>
      <w:r w:rsidR="00F10483">
        <w:t>Engenharia da Computação</w:t>
      </w:r>
      <w:r w:rsidRPr="00113FF7">
        <w:t>, orientad</w:t>
      </w:r>
      <w:r w:rsidR="00011BF8">
        <w:t>o</w:t>
      </w:r>
      <w:r w:rsidR="00F10483">
        <w:t xml:space="preserve"> pelo</w:t>
      </w:r>
      <w:r w:rsidR="00E350A0">
        <w:t xml:space="preserve"> </w:t>
      </w:r>
      <w:proofErr w:type="spellStart"/>
      <w:r w:rsidR="006337AB">
        <w:t>M</w:t>
      </w:r>
      <w:r w:rsidR="0012185F">
        <w:t>.C</w:t>
      </w:r>
      <w:r w:rsidR="00985482">
        <w:t>.</w:t>
      </w:r>
      <w:proofErr w:type="spellEnd"/>
      <w:r w:rsidR="006337AB">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r w:rsidR="00993239">
        <w:t>.</w:t>
      </w:r>
    </w:p>
    <w:p w:rsidR="002A2ACC" w:rsidRPr="00113FF7" w:rsidRDefault="002A2ACC" w:rsidP="00284030">
      <w:pPr>
        <w:ind w:firstLine="0"/>
        <w:jc w:val="center"/>
      </w:pPr>
    </w:p>
    <w:p w:rsidR="00284030" w:rsidRDefault="00284030" w:rsidP="00284030">
      <w:pPr>
        <w:ind w:firstLine="0"/>
      </w:pPr>
    </w:p>
    <w:p w:rsidR="00DE705D" w:rsidRDefault="00DE705D" w:rsidP="00284030">
      <w:pPr>
        <w:ind w:firstLine="0"/>
      </w:pPr>
    </w:p>
    <w:p w:rsidR="002A2ACC" w:rsidRPr="00F7240C" w:rsidRDefault="006337AB" w:rsidP="00F7240C">
      <w:pPr>
        <w:ind w:firstLine="0"/>
        <w:jc w:val="center"/>
        <w:outlineLvl w:val="0"/>
      </w:pPr>
      <w:r>
        <w:t>ETEP Faculdades</w:t>
      </w:r>
    </w:p>
    <w:p w:rsidR="002A2ACC" w:rsidRPr="00F7240C" w:rsidRDefault="002A2ACC" w:rsidP="00F7240C">
      <w:pPr>
        <w:ind w:firstLine="0"/>
        <w:jc w:val="center"/>
      </w:pPr>
      <w:r w:rsidRPr="00F7240C">
        <w:t>São José dos Campos</w:t>
      </w:r>
    </w:p>
    <w:p w:rsidR="0035065F" w:rsidRDefault="00EE3546" w:rsidP="00F7240C">
      <w:pPr>
        <w:ind w:firstLine="0"/>
        <w:jc w:val="center"/>
      </w:pPr>
      <w:r>
        <w:t>2011</w:t>
      </w:r>
    </w:p>
    <w:p w:rsidR="0035065F" w:rsidRDefault="0035065F" w:rsidP="00DE705D">
      <w:pPr>
        <w:pStyle w:val="EstiloTrabalhoCentralizado"/>
      </w:pPr>
      <w:r>
        <w:br w:type="page"/>
      </w:r>
      <w:r>
        <w:lastRenderedPageBreak/>
        <w:t xml:space="preserve">ETEP </w:t>
      </w:r>
      <w:r w:rsidR="0094116B">
        <w:t xml:space="preserve">- </w:t>
      </w:r>
      <w:r>
        <w:t>FACULDADE DE TECNOLOGIA DE SÃO JOSÉ DOS CAMPOS</w:t>
      </w: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DE705D" w:rsidRDefault="00DE705D" w:rsidP="00DE705D">
      <w:pPr>
        <w:ind w:firstLine="0"/>
      </w:pPr>
    </w:p>
    <w:p w:rsidR="0035065F" w:rsidRDefault="00EE3546" w:rsidP="0094116B">
      <w:pPr>
        <w:pStyle w:val="EstiloTrabalhoCentralizado1"/>
      </w:pPr>
      <w:r>
        <w:t>AGREGADOR DE INFORMAÇÕES PARA MICROBLOG</w:t>
      </w:r>
    </w:p>
    <w:p w:rsidR="00985482" w:rsidRDefault="00985482" w:rsidP="00F73F90">
      <w:pPr>
        <w:ind w:firstLine="0"/>
      </w:pPr>
    </w:p>
    <w:p w:rsidR="00985482" w:rsidRDefault="00985482" w:rsidP="00F73F90">
      <w:pPr>
        <w:ind w:firstLine="0"/>
      </w:pPr>
    </w:p>
    <w:p w:rsidR="00985482" w:rsidRDefault="00985482" w:rsidP="00F73F90">
      <w:pPr>
        <w:ind w:firstLine="0"/>
      </w:pPr>
    </w:p>
    <w:p w:rsidR="00F73F90" w:rsidRPr="00113FF7" w:rsidRDefault="00F73F90" w:rsidP="00F73F90">
      <w:pPr>
        <w:ind w:firstLine="0"/>
      </w:pPr>
    </w:p>
    <w:p w:rsidR="0035065F" w:rsidRPr="00113FF7" w:rsidRDefault="0035065F" w:rsidP="0035065F">
      <w:pPr>
        <w:spacing w:before="240"/>
        <w:jc w:val="right"/>
        <w:outlineLvl w:val="0"/>
      </w:pPr>
      <w:r w:rsidRPr="00113FF7">
        <w:t xml:space="preserve">                                                          </w:t>
      </w:r>
      <w:r w:rsidR="00EE3546">
        <w:t>Luciano Rodrigues Costa</w:t>
      </w:r>
    </w:p>
    <w:p w:rsidR="0035065F" w:rsidRDefault="0035065F"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DA0470" w:rsidRDefault="00DA0470" w:rsidP="0035065F">
      <w:pPr>
        <w:ind w:firstLine="0"/>
      </w:pPr>
    </w:p>
    <w:p w:rsidR="00F73F90" w:rsidRDefault="00F73F90" w:rsidP="00F73F90">
      <w:pPr>
        <w:ind w:firstLine="0"/>
      </w:pPr>
    </w:p>
    <w:p w:rsidR="00F73F90" w:rsidRDefault="00F73F90" w:rsidP="00F73F90">
      <w:pPr>
        <w:ind w:firstLine="0"/>
      </w:pPr>
      <w:r>
        <w:t>________________________</w:t>
      </w:r>
      <w:r>
        <w:tab/>
      </w:r>
      <w:r>
        <w:tab/>
        <w:t xml:space="preserve">                                           __________</w:t>
      </w:r>
      <w:r>
        <w:tab/>
      </w:r>
      <w:r>
        <w:tab/>
      </w:r>
      <w:r>
        <w:tab/>
      </w:r>
      <w:r>
        <w:tab/>
      </w:r>
      <w:r>
        <w:tab/>
        <w:t>___________________</w:t>
      </w:r>
    </w:p>
    <w:p w:rsidR="00F73F90" w:rsidRDefault="00F73F90" w:rsidP="00F73F90">
      <w:pPr>
        <w:ind w:firstLine="0"/>
      </w:pPr>
      <w:r>
        <w:t xml:space="preserve">  </w:t>
      </w:r>
      <w:r w:rsidR="00EE3546">
        <w:t xml:space="preserve">Fernando Coelho </w:t>
      </w:r>
      <w:proofErr w:type="spellStart"/>
      <w:r w:rsidR="00EE3546">
        <w:t>Cipresso</w:t>
      </w:r>
      <w:proofErr w:type="spellEnd"/>
      <w:r>
        <w:t xml:space="preserve">                                    </w:t>
      </w:r>
      <w:r w:rsidR="00EE3546">
        <w:t xml:space="preserve">               </w:t>
      </w:r>
      <w:proofErr w:type="spellStart"/>
      <w:r w:rsidR="00EE3546">
        <w:t>Edizon</w:t>
      </w:r>
      <w:proofErr w:type="spellEnd"/>
      <w:r w:rsidR="00EE3546">
        <w:t xml:space="preserve"> Eduardo </w:t>
      </w:r>
      <w:proofErr w:type="spellStart"/>
      <w:r w:rsidR="00EE3546">
        <w:t>Basseto</w:t>
      </w:r>
      <w:proofErr w:type="spellEnd"/>
      <w:r w:rsidR="00EE3546">
        <w:t xml:space="preserve"> Junior</w:t>
      </w:r>
    </w:p>
    <w:p w:rsidR="0035065F" w:rsidRDefault="0035065F" w:rsidP="0035065F">
      <w:pPr>
        <w:ind w:firstLine="0"/>
      </w:pPr>
    </w:p>
    <w:p w:rsidR="0035065F" w:rsidRDefault="0035065F" w:rsidP="0035065F">
      <w:pPr>
        <w:ind w:firstLine="0"/>
      </w:pPr>
    </w:p>
    <w:p w:rsidR="0035065F" w:rsidRPr="00113FF7" w:rsidRDefault="0035065F" w:rsidP="0035065F">
      <w:pPr>
        <w:ind w:firstLine="0"/>
      </w:pPr>
    </w:p>
    <w:p w:rsidR="0035065F" w:rsidRPr="00F7240C" w:rsidRDefault="0035065F" w:rsidP="0035065F">
      <w:pPr>
        <w:ind w:firstLine="0"/>
        <w:rPr>
          <w:sz w:val="20"/>
          <w:szCs w:val="20"/>
        </w:rPr>
      </w:pPr>
    </w:p>
    <w:p w:rsidR="0035065F" w:rsidRPr="00F7240C" w:rsidRDefault="0035065F" w:rsidP="0035065F">
      <w:pPr>
        <w:ind w:firstLine="0"/>
        <w:rPr>
          <w:sz w:val="20"/>
          <w:szCs w:val="20"/>
        </w:rPr>
      </w:pPr>
    </w:p>
    <w:p w:rsidR="0035065F" w:rsidRPr="00F7240C" w:rsidRDefault="0035065F" w:rsidP="0035065F">
      <w:pPr>
        <w:ind w:firstLine="0"/>
        <w:jc w:val="center"/>
        <w:outlineLvl w:val="0"/>
      </w:pPr>
      <w:r>
        <w:t>ETEP Faculdades</w:t>
      </w:r>
    </w:p>
    <w:p w:rsidR="0035065F" w:rsidRPr="00F7240C" w:rsidRDefault="0035065F" w:rsidP="0035065F">
      <w:pPr>
        <w:ind w:firstLine="0"/>
        <w:jc w:val="center"/>
      </w:pPr>
      <w:r w:rsidRPr="00F7240C">
        <w:t>São José dos Campos</w:t>
      </w:r>
    </w:p>
    <w:p w:rsidR="00110A1F" w:rsidRPr="00113FF7" w:rsidRDefault="00EE3546" w:rsidP="00245BA5">
      <w:pPr>
        <w:ind w:firstLine="0"/>
        <w:jc w:val="center"/>
      </w:pPr>
      <w:r>
        <w:t>2011</w:t>
      </w:r>
    </w:p>
    <w:p w:rsidR="002B5A11" w:rsidRPr="00113FF7" w:rsidRDefault="002B5A11" w:rsidP="00EF27D3">
      <w:pPr>
        <w:outlineLvl w:val="0"/>
        <w:sectPr w:rsidR="002B5A11" w:rsidRPr="00113FF7" w:rsidSect="00113FF7">
          <w:footerReference w:type="even" r:id="rId9"/>
          <w:footerReference w:type="default" r:id="rId10"/>
          <w:pgSz w:w="11907" w:h="16840" w:code="9"/>
          <w:pgMar w:top="1701" w:right="1134" w:bottom="1134" w:left="1701" w:header="709" w:footer="1418" w:gutter="0"/>
          <w:pgNumType w:start="25"/>
          <w:cols w:space="708"/>
          <w:docGrid w:linePitch="360"/>
        </w:sectPr>
      </w:pPr>
    </w:p>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Pr="00113FF7" w:rsidRDefault="00F64C59" w:rsidP="00FF5E8E"/>
    <w:p w:rsidR="00F64C59" w:rsidRDefault="00F64C59" w:rsidP="00FF5E8E"/>
    <w:p w:rsidR="00FF5E8E" w:rsidRDefault="00FF5E8E" w:rsidP="00FF5E8E"/>
    <w:p w:rsidR="00FF5E8E" w:rsidRDefault="00FF5E8E" w:rsidP="00FF5E8E"/>
    <w:p w:rsidR="00FF5E8E" w:rsidRPr="00113FF7" w:rsidRDefault="00FF5E8E" w:rsidP="00FF5E8E"/>
    <w:p w:rsidR="00F64C59" w:rsidRDefault="00F64C59" w:rsidP="00FF5E8E"/>
    <w:p w:rsidR="00FF5E8E" w:rsidRDefault="00FF5E8E" w:rsidP="00FF5E8E"/>
    <w:p w:rsidR="00FF5E8E" w:rsidRDefault="00FF5E8E" w:rsidP="00FF5E8E"/>
    <w:p w:rsidR="00FF5E8E" w:rsidRDefault="00FF5E8E" w:rsidP="00FF5E8E"/>
    <w:p w:rsidR="00FF5E8E" w:rsidRPr="00113FF7" w:rsidRDefault="00FF5E8E" w:rsidP="00FF5E8E"/>
    <w:p w:rsidR="00F64C59" w:rsidRPr="00113FF7" w:rsidRDefault="00F64C59" w:rsidP="00FF5E8E"/>
    <w:p w:rsidR="00E174E7" w:rsidRPr="00113FF7" w:rsidRDefault="00031D37" w:rsidP="00FF5E8E">
      <w:pPr>
        <w:jc w:val="right"/>
      </w:pPr>
      <w:r w:rsidRPr="00113FF7">
        <w:t>“</w:t>
      </w:r>
      <w:r w:rsidR="00524F06" w:rsidRPr="00113FF7">
        <w:t>Quando estás certo, ninguém se lembra; quando estás errado, ninguém esquece</w:t>
      </w:r>
      <w:r w:rsidRPr="00113FF7">
        <w:t>”</w:t>
      </w:r>
      <w:r w:rsidR="00524F06" w:rsidRPr="00113FF7">
        <w:t>.</w:t>
      </w:r>
    </w:p>
    <w:p w:rsidR="00E174E7" w:rsidRPr="00113FF7" w:rsidRDefault="00524F06" w:rsidP="00FF5E8E">
      <w:pPr>
        <w:jc w:val="right"/>
        <w:rPr>
          <w:sz w:val="18"/>
          <w:szCs w:val="18"/>
        </w:rPr>
      </w:pPr>
      <w:r w:rsidRPr="00113FF7">
        <w:rPr>
          <w:sz w:val="18"/>
          <w:szCs w:val="18"/>
        </w:rPr>
        <w:t>Provérbio irlandês</w:t>
      </w:r>
    </w:p>
    <w:p w:rsidR="00B50350" w:rsidRPr="00113FF7" w:rsidRDefault="00B50350" w:rsidP="00FF5E8E"/>
    <w:p w:rsidR="00C60A65" w:rsidRDefault="00C60A65" w:rsidP="00FF5E8E"/>
    <w:p w:rsidR="00496108" w:rsidRPr="00113FF7" w:rsidRDefault="00496108" w:rsidP="00FF5E8E">
      <w:pPr>
        <w:rPr>
          <w:sz w:val="22"/>
          <w:szCs w:val="22"/>
        </w:rPr>
      </w:pPr>
    </w:p>
    <w:p w:rsidR="00453C50" w:rsidRPr="00113FF7" w:rsidRDefault="00A159CB" w:rsidP="00FF5E8E">
      <w:pPr>
        <w:rPr>
          <w:b/>
        </w:rPr>
      </w:pPr>
      <w:r w:rsidRPr="0012185F">
        <w:rPr>
          <w:b/>
        </w:rPr>
        <w:t>PROV</w:t>
      </w:r>
      <w:r w:rsidR="0012185F">
        <w:rPr>
          <w:b/>
        </w:rPr>
        <w:t>ÉR</w:t>
      </w:r>
      <w:r w:rsidRPr="0012185F">
        <w:rPr>
          <w:b/>
        </w:rPr>
        <w:t>BIO OU DEDICAT</w:t>
      </w:r>
      <w:r w:rsidR="0012185F">
        <w:rPr>
          <w:b/>
        </w:rPr>
        <w:t>Ó</w:t>
      </w:r>
      <w:r w:rsidRPr="0012185F">
        <w:rPr>
          <w:b/>
        </w:rPr>
        <w:t xml:space="preserve">RIA </w:t>
      </w:r>
      <w:r w:rsidR="002639F8" w:rsidRPr="0012185F">
        <w:rPr>
          <w:b/>
        </w:rPr>
        <w:t xml:space="preserve">OPCIONAL, FEITA PELO AUTOR, </w:t>
      </w:r>
      <w:smartTag w:uri="urn:schemas-microsoft-com:office:smarttags" w:element="PersonName">
        <w:smartTagPr>
          <w:attr w:name="ProductID" w:val="EM FORMATO LIVRE"/>
        </w:smartTagPr>
        <w:r w:rsidR="0012185F">
          <w:rPr>
            <w:b/>
          </w:rPr>
          <w:t xml:space="preserve">EM </w:t>
        </w:r>
        <w:r w:rsidR="002639F8" w:rsidRPr="0012185F">
          <w:rPr>
            <w:b/>
          </w:rPr>
          <w:t>FORMATO LIVRE</w:t>
        </w:r>
      </w:smartTag>
      <w:r w:rsidR="002639F8" w:rsidRPr="0012185F">
        <w:rPr>
          <w:b/>
        </w:rPr>
        <w:t xml:space="preserve">, </w:t>
      </w:r>
      <w:r w:rsidRPr="0012185F">
        <w:rPr>
          <w:b/>
        </w:rPr>
        <w:t>INDICANDO ABAIXO QUAL O TIPO DE PROV</w:t>
      </w:r>
      <w:r w:rsidR="0012185F">
        <w:rPr>
          <w:b/>
        </w:rPr>
        <w:t>ÉRBIO</w:t>
      </w:r>
      <w:r w:rsidRPr="0012185F">
        <w:rPr>
          <w:b/>
        </w:rPr>
        <w:t xml:space="preserve"> OU SE </w:t>
      </w:r>
      <w:r w:rsidR="00031D37" w:rsidRPr="0012185F">
        <w:rPr>
          <w:b/>
        </w:rPr>
        <w:t>DEDICATÓRIA</w:t>
      </w:r>
      <w:r w:rsidR="00D200BF" w:rsidRPr="0012185F">
        <w:rPr>
          <w:b/>
        </w:rPr>
        <w:t>.</w:t>
      </w:r>
    </w:p>
    <w:p w:rsidR="009D6F4B" w:rsidRPr="00113FF7" w:rsidRDefault="009D6F4B" w:rsidP="00FF5E8E"/>
    <w:p w:rsidR="00453C50" w:rsidRPr="00113FF7" w:rsidRDefault="00453C50" w:rsidP="00FF5E8E"/>
    <w:p w:rsidR="0081574A" w:rsidRPr="00113FF7" w:rsidRDefault="002453D0" w:rsidP="00D205EC">
      <w:pPr>
        <w:pStyle w:val="PRE-TEXTO"/>
      </w:pPr>
      <w:bookmarkStart w:id="0" w:name="_Toc149724129"/>
      <w:bookmarkStart w:id="1" w:name="_Toc149724314"/>
      <w:bookmarkStart w:id="2" w:name="_Toc150052720"/>
      <w:bookmarkStart w:id="3" w:name="_Toc150053211"/>
      <w:bookmarkStart w:id="4" w:name="_Toc191364853"/>
      <w:bookmarkStart w:id="5" w:name="_Toc198716127"/>
      <w:r w:rsidRPr="00113FF7">
        <w:lastRenderedPageBreak/>
        <w:t>AGRADECIMENTOS</w:t>
      </w:r>
      <w:bookmarkEnd w:id="0"/>
      <w:bookmarkEnd w:id="1"/>
      <w:bookmarkEnd w:id="2"/>
      <w:bookmarkEnd w:id="3"/>
      <w:bookmarkEnd w:id="4"/>
      <w:bookmarkEnd w:id="5"/>
    </w:p>
    <w:p w:rsidR="00AA1F06" w:rsidRPr="00113FF7" w:rsidRDefault="0012185F" w:rsidP="00FF5E8E">
      <w:pPr>
        <w:ind w:firstLine="0"/>
      </w:pPr>
      <w:r>
        <w:t>Nes</w:t>
      </w:r>
      <w:r w:rsidR="00615DF3" w:rsidRPr="00615DF3">
        <w:t>ta parte o autor é livre para fazer seus agradecimentos pessoais, no entanto é aconselhável que não se esqueça de agradecer à Instituição e aos professores que participaram da sua formação, além, obviamente, ao orientador e às contribuições da Banca Examinadora.</w:t>
      </w:r>
    </w:p>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AA1F06" w:rsidRPr="00113FF7" w:rsidRDefault="00AA1F06" w:rsidP="00FF5E8E"/>
    <w:p w:rsidR="009E3018" w:rsidRPr="00113FF7" w:rsidRDefault="009E3018" w:rsidP="00D205EC">
      <w:pPr>
        <w:pStyle w:val="PRE-TEXTO"/>
      </w:pPr>
      <w:bookmarkStart w:id="6" w:name="_Toc149724130"/>
      <w:bookmarkStart w:id="7" w:name="_Toc149724315"/>
      <w:bookmarkStart w:id="8" w:name="_Toc150052721"/>
      <w:bookmarkStart w:id="9" w:name="_Toc150053212"/>
      <w:bookmarkStart w:id="10" w:name="_Toc191364854"/>
      <w:bookmarkStart w:id="11" w:name="_Toc198716128"/>
      <w:r w:rsidRPr="00113FF7">
        <w:lastRenderedPageBreak/>
        <w:t>RESUMO</w:t>
      </w:r>
      <w:bookmarkEnd w:id="6"/>
      <w:bookmarkEnd w:id="7"/>
      <w:bookmarkEnd w:id="8"/>
      <w:bookmarkEnd w:id="9"/>
      <w:bookmarkEnd w:id="10"/>
      <w:bookmarkEnd w:id="11"/>
    </w:p>
    <w:p w:rsidR="00F73F90" w:rsidRDefault="00F73F90" w:rsidP="00F73F90">
      <w:pPr>
        <w:ind w:firstLine="0"/>
      </w:pPr>
      <w:bookmarkStart w:id="12" w:name="_Toc133633008"/>
      <w:bookmarkStart w:id="13" w:name="_Toc144805827"/>
      <w:bookmarkStart w:id="14" w:name="_Toc149724133"/>
      <w:bookmarkStart w:id="15" w:name="_Toc149724318"/>
      <w:bookmarkStart w:id="16" w:name="_Toc150052724"/>
      <w:bookmarkStart w:id="17" w:name="_Toc150053215"/>
      <w:bookmarkStart w:id="18" w:name="_Toc191364857"/>
      <w:bookmarkStart w:id="19" w:name="_Toc198716131"/>
      <w:bookmarkStart w:id="20" w:name="_Toc143669252"/>
      <w:bookmarkEnd w:id="12"/>
      <w:r>
        <w:t>O resumo é um texto que sintetiza os aspectos importantes do trabalho ressaltando o objetivo, o método, os resultados e as conclusões do trabalho. Deve ser composto de uma seqüência de frases concisas, afirmativas e não enumeração de tópicos</w:t>
      </w:r>
      <w:r w:rsidR="00EA4B09">
        <w:t xml:space="preserve"> formando </w:t>
      </w:r>
      <w:r w:rsidR="006B2D4E">
        <w:t>um</w:t>
      </w:r>
      <w:r>
        <w:t xml:space="preserve"> parágrafo único com alinhamento justificado, </w:t>
      </w:r>
      <w:smartTag w:uri="urn:schemas-microsoft-com:office:smarttags" w:element="metricconverter">
        <w:smartTagPr>
          <w:attr w:name="ProductID" w:val="150 a"/>
        </w:smartTagPr>
        <w:r>
          <w:t>150 a</w:t>
        </w:r>
      </w:smartTag>
      <w:r>
        <w:t xml:space="preserve"> 600 palavras e frases com verbo na voz ativa e na terceira pessoa do singular.</w:t>
      </w:r>
      <w:r w:rsidR="006B2D4E">
        <w:t xml:space="preserve"> </w:t>
      </w:r>
      <w:r w:rsidR="006B2D4E" w:rsidRPr="006B2D4E">
        <w:t xml:space="preserve">Recomenda-se evitar o uso de citações de autores, fórmulas, abreviaturas, símbolos, equações, frases negativas etc. </w:t>
      </w:r>
      <w:r w:rsidRPr="00236410">
        <w:t xml:space="preserve">Este documento apresenta instruções para a </w:t>
      </w:r>
      <w:r>
        <w:t>elaboração</w:t>
      </w:r>
      <w:r w:rsidRPr="00236410">
        <w:t xml:space="preserve"> de </w:t>
      </w:r>
      <w:r>
        <w:t xml:space="preserve">monografia para </w:t>
      </w:r>
      <w:r w:rsidRPr="00236410">
        <w:t>trabalho</w:t>
      </w:r>
      <w:r>
        <w:t xml:space="preserve"> de conclusão de curso dos cursos de graduação da </w:t>
      </w:r>
      <w:r w:rsidRPr="00236410">
        <w:t>ETEP FACULDADE</w:t>
      </w:r>
      <w:r>
        <w:t xml:space="preserve"> DE TECNOLOGIA DE SÃO JOSÉ DOS CAMPOS</w:t>
      </w:r>
      <w:r w:rsidRPr="00236410">
        <w:t xml:space="preserve">. A estrutura básica do modelo </w:t>
      </w:r>
      <w:r>
        <w:t xml:space="preserve">para monografia </w:t>
      </w:r>
      <w:r w:rsidRPr="00236410">
        <w:t xml:space="preserve">segue orientações das normas para </w:t>
      </w:r>
      <w:r>
        <w:t xml:space="preserve">trabalhos acadêmicos </w:t>
      </w:r>
      <w:r w:rsidRPr="00236410">
        <w:t xml:space="preserve">da Associação Brasileira de Normas Técnicas e busca a padronização seguindo as seguintes diretrizes: o corpo do texto em </w:t>
      </w:r>
      <w:r>
        <w:t>uma única coluna; máximo recomendado de 5</w:t>
      </w:r>
      <w:r w:rsidRPr="00236410">
        <w:t>0 páginas</w:t>
      </w:r>
      <w:r>
        <w:t>, formato</w:t>
      </w:r>
      <w:r w:rsidRPr="00236410">
        <w:t xml:space="preserve"> tamanho A4 (21 x </w:t>
      </w:r>
      <w:smartTag w:uri="urn:schemas-microsoft-com:office:smarttags" w:element="metricconverter">
        <w:smartTagPr>
          <w:attr w:name="ProductID" w:val="29,7 cm"/>
        </w:smartTagPr>
        <w:r w:rsidRPr="00236410">
          <w:t>29,7 cm</w:t>
        </w:r>
      </w:smartTag>
      <w:r w:rsidRPr="00236410">
        <w:t xml:space="preserve">), cada qual com margens esquerda e superior iguais a </w:t>
      </w:r>
      <w:proofErr w:type="gramStart"/>
      <w:smartTag w:uri="urn:schemas-microsoft-com:office:smarttags" w:element="metricconverter">
        <w:smartTagPr>
          <w:attr w:name="ProductID" w:val="3 cm"/>
        </w:smartTagPr>
        <w:r w:rsidRPr="00236410">
          <w:t>3</w:t>
        </w:r>
        <w:proofErr w:type="gramEnd"/>
        <w:r w:rsidRPr="00236410">
          <w:t xml:space="preserve"> cm</w:t>
        </w:r>
      </w:smartTag>
      <w:r w:rsidRPr="00236410">
        <w:t xml:space="preserve"> e direita e inferior iguais a </w:t>
      </w:r>
      <w:smartTag w:uri="urn:schemas-microsoft-com:office:smarttags" w:element="metricconverter">
        <w:smartTagPr>
          <w:attr w:name="ProductID" w:val="2 cm"/>
        </w:smartTagPr>
        <w:r w:rsidRPr="00236410">
          <w:t>2 cm</w:t>
        </w:r>
      </w:smartTag>
      <w:r w:rsidRPr="00236410">
        <w:t xml:space="preserve"> sem molduras e com numeração de página no centro inferior</w:t>
      </w:r>
      <w:r>
        <w:t>;</w:t>
      </w:r>
      <w:r w:rsidRPr="00236410">
        <w:t xml:space="preserve"> fonte é </w:t>
      </w:r>
      <w:r w:rsidRPr="00356E95">
        <w:rPr>
          <w:i/>
        </w:rPr>
        <w:t xml:space="preserve">Times </w:t>
      </w:r>
      <w:proofErr w:type="spellStart"/>
      <w:r w:rsidRPr="00356E95">
        <w:rPr>
          <w:i/>
        </w:rPr>
        <w:t>New</w:t>
      </w:r>
      <w:proofErr w:type="spellEnd"/>
      <w:r w:rsidRPr="00356E95">
        <w:rPr>
          <w:i/>
        </w:rPr>
        <w:t xml:space="preserve"> Roman</w:t>
      </w:r>
      <w:r w:rsidRPr="00236410">
        <w:t xml:space="preserve"> tamanho </w:t>
      </w:r>
      <w:smartTag w:uri="urn:schemas-microsoft-com:office:smarttags" w:element="metricconverter">
        <w:smartTagPr>
          <w:attr w:name="ProductID" w:val="12 pt"/>
        </w:smartTagPr>
        <w:r w:rsidRPr="00236410">
          <w:t xml:space="preserve">12 </w:t>
        </w:r>
        <w:proofErr w:type="spellStart"/>
        <w:r w:rsidRPr="00236410">
          <w:t>pt</w:t>
        </w:r>
      </w:smartTag>
      <w:proofErr w:type="spellEnd"/>
      <w:r w:rsidRPr="00236410">
        <w:t xml:space="preserve"> em todo o documento</w:t>
      </w:r>
      <w:r>
        <w:t xml:space="preserve">, </w:t>
      </w:r>
      <w:r w:rsidRPr="00236410">
        <w:t xml:space="preserve">espaçamento simples e alinhamento justificado com tabulação de </w:t>
      </w:r>
      <w:smartTag w:uri="urn:schemas-microsoft-com:office:smarttags" w:element="metricconverter">
        <w:smartTagPr>
          <w:attr w:name="ProductID" w:val="1,25 cm"/>
        </w:smartTagPr>
        <w:r w:rsidRPr="00236410">
          <w:t xml:space="preserve">1,25 </w:t>
        </w:r>
        <w:r w:rsidR="006B2D4E">
          <w:t>cm</w:t>
        </w:r>
      </w:smartTag>
      <w:r w:rsidR="006B2D4E">
        <w:t xml:space="preserve"> </w:t>
      </w:r>
      <w:r w:rsidRPr="00236410">
        <w:t>na primeira linha do parágrafo</w:t>
      </w:r>
      <w:r w:rsidR="006B2D4E">
        <w:t>.</w:t>
      </w:r>
      <w:r>
        <w:t xml:space="preserve"> A</w:t>
      </w:r>
      <w:r w:rsidRPr="00236410">
        <w:t>s referências devem ser listadas em ordem alfabética no final do trabalho</w:t>
      </w:r>
      <w:r>
        <w:t xml:space="preserve"> e </w:t>
      </w:r>
      <w:r w:rsidRPr="00236410">
        <w:t>as tabelas</w:t>
      </w:r>
      <w:r w:rsidR="006B2D4E">
        <w:t xml:space="preserve">, </w:t>
      </w:r>
      <w:r w:rsidRPr="00236410">
        <w:t>figuras</w:t>
      </w:r>
      <w:r w:rsidR="006B2D4E">
        <w:t xml:space="preserve">, </w:t>
      </w:r>
      <w:r w:rsidRPr="00236410">
        <w:t>fotografias incluídas no trabalho devem ser de boa qualidade e identificadas segundo exemplo do texto.</w:t>
      </w:r>
      <w:r>
        <w:t xml:space="preserve"> </w:t>
      </w:r>
    </w:p>
    <w:p w:rsidR="00F73F90" w:rsidRDefault="00F73F90" w:rsidP="00F73F90">
      <w:pPr>
        <w:ind w:firstLine="0"/>
      </w:pPr>
    </w:p>
    <w:p w:rsidR="00F73F90" w:rsidRDefault="00F73F90" w:rsidP="00F73F90">
      <w:pPr>
        <w:ind w:firstLine="0"/>
      </w:pPr>
    </w:p>
    <w:p w:rsidR="00F73F90" w:rsidRDefault="00F73F90" w:rsidP="00F73F90">
      <w:pPr>
        <w:ind w:firstLine="0"/>
      </w:pPr>
    </w:p>
    <w:p w:rsidR="00F73F90" w:rsidRPr="006B2D4E" w:rsidRDefault="00F73F90" w:rsidP="00F73F90">
      <w:pPr>
        <w:ind w:firstLine="0"/>
        <w:rPr>
          <w:i/>
        </w:rPr>
      </w:pPr>
      <w:r w:rsidRPr="006B2D4E">
        <w:rPr>
          <w:b/>
          <w:i/>
        </w:rPr>
        <w:t>Palavras Chave:</w:t>
      </w:r>
      <w:r w:rsidRPr="006B2D4E">
        <w:rPr>
          <w:i/>
        </w:rPr>
        <w:t xml:space="preserve"> Palavra </w:t>
      </w:r>
      <w:proofErr w:type="gramStart"/>
      <w:r w:rsidRPr="006B2D4E">
        <w:rPr>
          <w:i/>
        </w:rPr>
        <w:t>1</w:t>
      </w:r>
      <w:proofErr w:type="gramEnd"/>
      <w:r w:rsidRPr="006B2D4E">
        <w:rPr>
          <w:i/>
        </w:rPr>
        <w:t>; Palavra 2, Palavra 3; Palavra 4; Palavra 5</w:t>
      </w:r>
    </w:p>
    <w:p w:rsidR="00F73F90" w:rsidRDefault="00F73F90" w:rsidP="00F73F90">
      <w:pPr>
        <w:ind w:firstLine="0"/>
      </w:pPr>
    </w:p>
    <w:p w:rsidR="00F73F90" w:rsidRDefault="00F73F90" w:rsidP="00F73F90">
      <w:pPr>
        <w:ind w:firstLine="0"/>
      </w:pPr>
    </w:p>
    <w:p w:rsidR="0029358C" w:rsidRPr="00113FF7" w:rsidRDefault="004D342D" w:rsidP="00D205EC">
      <w:pPr>
        <w:pStyle w:val="PRE-TEXTO"/>
      </w:pPr>
      <w:r w:rsidRPr="00113FF7">
        <w:lastRenderedPageBreak/>
        <w:t>SUMÁRIO</w:t>
      </w:r>
      <w:bookmarkEnd w:id="13"/>
      <w:bookmarkEnd w:id="14"/>
      <w:bookmarkEnd w:id="15"/>
      <w:bookmarkEnd w:id="16"/>
      <w:bookmarkEnd w:id="17"/>
      <w:bookmarkEnd w:id="18"/>
      <w:bookmarkEnd w:id="19"/>
    </w:p>
    <w:p w:rsidR="00EF2733" w:rsidRPr="00113FF7" w:rsidRDefault="00EF2733" w:rsidP="000C3D24">
      <w:pPr>
        <w:jc w:val="right"/>
        <w:outlineLvl w:val="0"/>
        <w:rPr>
          <w:b/>
          <w:u w:val="single"/>
        </w:rPr>
      </w:pPr>
      <w:bookmarkStart w:id="21" w:name="_Toc144288686"/>
      <w:r w:rsidRPr="00113FF7">
        <w:rPr>
          <w:b/>
          <w:u w:val="single"/>
        </w:rPr>
        <w:t>Pág.</w:t>
      </w:r>
      <w:bookmarkEnd w:id="21"/>
      <w:r w:rsidRPr="00113FF7">
        <w:rPr>
          <w:b/>
          <w:u w:val="single"/>
        </w:rPr>
        <w:t xml:space="preserve"> </w:t>
      </w:r>
    </w:p>
    <w:p w:rsidR="00D719BF" w:rsidRPr="00113FF7" w:rsidRDefault="00D719BF" w:rsidP="00425DA1">
      <w:pPr>
        <w:jc w:val="right"/>
        <w:outlineLvl w:val="0"/>
        <w:rPr>
          <w:b/>
          <w:u w:val="single"/>
        </w:rPr>
      </w:pPr>
    </w:p>
    <w:p w:rsidR="00B519D0" w:rsidRDefault="00343ADB">
      <w:pPr>
        <w:pStyle w:val="Sumrio1"/>
        <w:rPr>
          <w:rFonts w:asciiTheme="minorHAnsi" w:eastAsiaTheme="minorEastAsia" w:hAnsiTheme="minorHAnsi" w:cstheme="minorBidi"/>
          <w:b w:val="0"/>
          <w:sz w:val="22"/>
          <w:szCs w:val="22"/>
        </w:rPr>
      </w:pPr>
      <w:r w:rsidRPr="00343ADB">
        <w:rPr>
          <w:b w:val="0"/>
        </w:rPr>
        <w:fldChar w:fldCharType="begin"/>
      </w:r>
      <w:r w:rsidR="00DE705D">
        <w:rPr>
          <w:b w:val="0"/>
        </w:rPr>
        <w:instrText xml:space="preserve"> TOC \h \z \t "Título 1;1;Título 2;2;Título 3;2;Título 4;2;Título 5;2;APENDICE;1;REFERÊNCIA;1;PRE-TEXTO1;1;ANEXO;1;GLOSSÁRIO;1" </w:instrText>
      </w:r>
      <w:r w:rsidRPr="00343ADB">
        <w:rPr>
          <w:b w:val="0"/>
        </w:rPr>
        <w:fldChar w:fldCharType="separate"/>
      </w:r>
      <w:hyperlink w:anchor="_Toc299549570" w:history="1">
        <w:r w:rsidR="00B519D0" w:rsidRPr="00E32BDE">
          <w:rPr>
            <w:rStyle w:val="Hyperlink"/>
          </w:rPr>
          <w:t>LISTA DE FIGURAS</w:t>
        </w:r>
        <w:r w:rsidR="00B519D0">
          <w:rPr>
            <w:webHidden/>
          </w:rPr>
          <w:tab/>
        </w:r>
        <w:r>
          <w:rPr>
            <w:webHidden/>
          </w:rPr>
          <w:fldChar w:fldCharType="begin"/>
        </w:r>
        <w:r w:rsidR="00B519D0">
          <w:rPr>
            <w:webHidden/>
          </w:rPr>
          <w:instrText xml:space="preserve"> PAGEREF _Toc299549570 \h </w:instrText>
        </w:r>
        <w:r>
          <w:rPr>
            <w:webHidden/>
          </w:rPr>
        </w:r>
        <w:r>
          <w:rPr>
            <w:webHidden/>
          </w:rPr>
          <w:fldChar w:fldCharType="separate"/>
        </w:r>
        <w:r w:rsidR="00B519D0">
          <w:rPr>
            <w:webHidden/>
          </w:rPr>
          <w:t>8</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71" w:history="1">
        <w:r w:rsidR="00B519D0" w:rsidRPr="00E32BDE">
          <w:rPr>
            <w:rStyle w:val="Hyperlink"/>
          </w:rPr>
          <w:t>LISTA DE TABELAS</w:t>
        </w:r>
        <w:r w:rsidR="00B519D0">
          <w:rPr>
            <w:webHidden/>
          </w:rPr>
          <w:tab/>
        </w:r>
        <w:r>
          <w:rPr>
            <w:webHidden/>
          </w:rPr>
          <w:fldChar w:fldCharType="begin"/>
        </w:r>
        <w:r w:rsidR="00B519D0">
          <w:rPr>
            <w:webHidden/>
          </w:rPr>
          <w:instrText xml:space="preserve"> PAGEREF _Toc299549571 \h </w:instrText>
        </w:r>
        <w:r>
          <w:rPr>
            <w:webHidden/>
          </w:rPr>
        </w:r>
        <w:r>
          <w:rPr>
            <w:webHidden/>
          </w:rPr>
          <w:fldChar w:fldCharType="separate"/>
        </w:r>
        <w:r w:rsidR="00B519D0">
          <w:rPr>
            <w:webHidden/>
          </w:rPr>
          <w:t>9</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72" w:history="1">
        <w:r w:rsidR="00B519D0" w:rsidRPr="00E32BDE">
          <w:rPr>
            <w:rStyle w:val="Hyperlink"/>
          </w:rPr>
          <w:t>LISTA DE SÍMBOLOS</w:t>
        </w:r>
        <w:r w:rsidR="00B519D0">
          <w:rPr>
            <w:webHidden/>
          </w:rPr>
          <w:tab/>
        </w:r>
        <w:r>
          <w:rPr>
            <w:webHidden/>
          </w:rPr>
          <w:fldChar w:fldCharType="begin"/>
        </w:r>
        <w:r w:rsidR="00B519D0">
          <w:rPr>
            <w:webHidden/>
          </w:rPr>
          <w:instrText xml:space="preserve"> PAGEREF _Toc299549572 \h </w:instrText>
        </w:r>
        <w:r>
          <w:rPr>
            <w:webHidden/>
          </w:rPr>
        </w:r>
        <w:r>
          <w:rPr>
            <w:webHidden/>
          </w:rPr>
          <w:fldChar w:fldCharType="separate"/>
        </w:r>
        <w:r w:rsidR="00B519D0">
          <w:rPr>
            <w:webHidden/>
          </w:rPr>
          <w:t>10</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73" w:history="1">
        <w:r w:rsidR="00B519D0" w:rsidRPr="00E32BDE">
          <w:rPr>
            <w:rStyle w:val="Hyperlink"/>
          </w:rPr>
          <w:t>1</w:t>
        </w:r>
        <w:r w:rsidR="00B519D0">
          <w:rPr>
            <w:rFonts w:asciiTheme="minorHAnsi" w:eastAsiaTheme="minorEastAsia" w:hAnsiTheme="minorHAnsi" w:cstheme="minorBidi"/>
            <w:b w:val="0"/>
            <w:sz w:val="22"/>
            <w:szCs w:val="22"/>
          </w:rPr>
          <w:tab/>
        </w:r>
        <w:r w:rsidR="00B519D0" w:rsidRPr="00E32BDE">
          <w:rPr>
            <w:rStyle w:val="Hyperlink"/>
          </w:rPr>
          <w:t>INTRODUÇÃO (estilo Título 1)</w:t>
        </w:r>
        <w:r w:rsidR="00B519D0">
          <w:rPr>
            <w:webHidden/>
          </w:rPr>
          <w:tab/>
        </w:r>
        <w:r>
          <w:rPr>
            <w:webHidden/>
          </w:rPr>
          <w:fldChar w:fldCharType="begin"/>
        </w:r>
        <w:r w:rsidR="00B519D0">
          <w:rPr>
            <w:webHidden/>
          </w:rPr>
          <w:instrText xml:space="preserve"> PAGEREF _Toc299549573 \h </w:instrText>
        </w:r>
        <w:r>
          <w:rPr>
            <w:webHidden/>
          </w:rPr>
        </w:r>
        <w:r>
          <w:rPr>
            <w:webHidden/>
          </w:rPr>
          <w:fldChar w:fldCharType="separate"/>
        </w:r>
        <w:r w:rsidR="00B519D0">
          <w:rPr>
            <w:webHidden/>
          </w:rPr>
          <w:t>11</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74" w:history="1">
        <w:r w:rsidR="00B519D0" w:rsidRPr="00E32BDE">
          <w:rPr>
            <w:rStyle w:val="Hyperlink"/>
          </w:rPr>
          <w:t>1.1</w:t>
        </w:r>
        <w:r w:rsidR="00B519D0">
          <w:rPr>
            <w:rFonts w:asciiTheme="minorHAnsi" w:eastAsiaTheme="minorEastAsia" w:hAnsiTheme="minorHAnsi" w:cstheme="minorBidi"/>
            <w:sz w:val="22"/>
            <w:szCs w:val="22"/>
          </w:rPr>
          <w:tab/>
        </w:r>
        <w:r w:rsidR="00B519D0" w:rsidRPr="00E32BDE">
          <w:rPr>
            <w:rStyle w:val="Hyperlink"/>
          </w:rPr>
          <w:t>OBJETIVO DO TRABALHO (estilo Título 2)</w:t>
        </w:r>
        <w:r w:rsidR="00B519D0">
          <w:rPr>
            <w:webHidden/>
          </w:rPr>
          <w:tab/>
        </w:r>
        <w:r>
          <w:rPr>
            <w:webHidden/>
          </w:rPr>
          <w:fldChar w:fldCharType="begin"/>
        </w:r>
        <w:r w:rsidR="00B519D0">
          <w:rPr>
            <w:webHidden/>
          </w:rPr>
          <w:instrText xml:space="preserve"> PAGEREF _Toc299549574 \h </w:instrText>
        </w:r>
        <w:r>
          <w:rPr>
            <w:webHidden/>
          </w:rPr>
        </w:r>
        <w:r>
          <w:rPr>
            <w:webHidden/>
          </w:rPr>
          <w:fldChar w:fldCharType="separate"/>
        </w:r>
        <w:r w:rsidR="00B519D0">
          <w:rPr>
            <w:webHidden/>
          </w:rPr>
          <w:t>13</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75" w:history="1">
        <w:r w:rsidR="00B519D0" w:rsidRPr="00E32BDE">
          <w:rPr>
            <w:rStyle w:val="Hyperlink"/>
          </w:rPr>
          <w:t>1.2</w:t>
        </w:r>
        <w:r w:rsidR="00B519D0">
          <w:rPr>
            <w:rFonts w:asciiTheme="minorHAnsi" w:eastAsiaTheme="minorEastAsia" w:hAnsiTheme="minorHAnsi" w:cstheme="minorBidi"/>
            <w:sz w:val="22"/>
            <w:szCs w:val="22"/>
          </w:rPr>
          <w:tab/>
        </w:r>
        <w:r w:rsidR="00B519D0" w:rsidRPr="00E32BDE">
          <w:rPr>
            <w:rStyle w:val="Hyperlink"/>
          </w:rPr>
          <w:t>JUSTIFICATIVA (estilo Título 2)</w:t>
        </w:r>
        <w:r w:rsidR="00B519D0">
          <w:rPr>
            <w:webHidden/>
          </w:rPr>
          <w:tab/>
        </w:r>
        <w:r>
          <w:rPr>
            <w:webHidden/>
          </w:rPr>
          <w:fldChar w:fldCharType="begin"/>
        </w:r>
        <w:r w:rsidR="00B519D0">
          <w:rPr>
            <w:webHidden/>
          </w:rPr>
          <w:instrText xml:space="preserve"> PAGEREF _Toc299549575 \h </w:instrText>
        </w:r>
        <w:r>
          <w:rPr>
            <w:webHidden/>
          </w:rPr>
        </w:r>
        <w:r>
          <w:rPr>
            <w:webHidden/>
          </w:rPr>
          <w:fldChar w:fldCharType="separate"/>
        </w:r>
        <w:r w:rsidR="00B519D0">
          <w:rPr>
            <w:webHidden/>
          </w:rPr>
          <w:t>13</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76" w:history="1">
        <w:r w:rsidR="00B519D0" w:rsidRPr="00E32BDE">
          <w:rPr>
            <w:rStyle w:val="Hyperlink"/>
          </w:rPr>
          <w:t>2</w:t>
        </w:r>
        <w:r w:rsidR="00B519D0">
          <w:rPr>
            <w:rFonts w:asciiTheme="minorHAnsi" w:eastAsiaTheme="minorEastAsia" w:hAnsiTheme="minorHAnsi" w:cstheme="minorBidi"/>
            <w:b w:val="0"/>
            <w:sz w:val="22"/>
            <w:szCs w:val="22"/>
          </w:rPr>
          <w:tab/>
        </w:r>
        <w:r w:rsidR="00B519D0" w:rsidRPr="00E32BDE">
          <w:rPr>
            <w:rStyle w:val="Hyperlink"/>
          </w:rPr>
          <w:t>FUNDAMENTAÇÃO TEÓRICA (estilo Título 1)</w:t>
        </w:r>
        <w:r w:rsidR="00B519D0">
          <w:rPr>
            <w:webHidden/>
          </w:rPr>
          <w:tab/>
        </w:r>
        <w:r>
          <w:rPr>
            <w:webHidden/>
          </w:rPr>
          <w:fldChar w:fldCharType="begin"/>
        </w:r>
        <w:r w:rsidR="00B519D0">
          <w:rPr>
            <w:webHidden/>
          </w:rPr>
          <w:instrText xml:space="preserve"> PAGEREF _Toc299549576 \h </w:instrText>
        </w:r>
        <w:r>
          <w:rPr>
            <w:webHidden/>
          </w:rPr>
        </w:r>
        <w:r>
          <w:rPr>
            <w:webHidden/>
          </w:rPr>
          <w:fldChar w:fldCharType="separate"/>
        </w:r>
        <w:r w:rsidR="00B519D0">
          <w:rPr>
            <w:webHidden/>
          </w:rPr>
          <w:t>14</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77" w:history="1">
        <w:r w:rsidR="00B519D0" w:rsidRPr="00E32BDE">
          <w:rPr>
            <w:rStyle w:val="Hyperlink"/>
          </w:rPr>
          <w:t>2.1</w:t>
        </w:r>
        <w:r w:rsidR="00B519D0">
          <w:rPr>
            <w:rFonts w:asciiTheme="minorHAnsi" w:eastAsiaTheme="minorEastAsia" w:hAnsiTheme="minorHAnsi" w:cstheme="minorBidi"/>
            <w:sz w:val="22"/>
            <w:szCs w:val="22"/>
          </w:rPr>
          <w:tab/>
        </w:r>
        <w:r w:rsidR="00B519D0" w:rsidRPr="00E32BDE">
          <w:rPr>
            <w:rStyle w:val="Hyperlink"/>
          </w:rPr>
          <w:t>INTERNET (estilo Título 2)</w:t>
        </w:r>
        <w:r w:rsidR="00B519D0">
          <w:rPr>
            <w:webHidden/>
          </w:rPr>
          <w:tab/>
        </w:r>
        <w:r>
          <w:rPr>
            <w:webHidden/>
          </w:rPr>
          <w:fldChar w:fldCharType="begin"/>
        </w:r>
        <w:r w:rsidR="00B519D0">
          <w:rPr>
            <w:webHidden/>
          </w:rPr>
          <w:instrText xml:space="preserve"> PAGEREF _Toc299549577 \h </w:instrText>
        </w:r>
        <w:r>
          <w:rPr>
            <w:webHidden/>
          </w:rPr>
        </w:r>
        <w:r>
          <w:rPr>
            <w:webHidden/>
          </w:rPr>
          <w:fldChar w:fldCharType="separate"/>
        </w:r>
        <w:r w:rsidR="00B519D0">
          <w:rPr>
            <w:webHidden/>
          </w:rPr>
          <w:t>14</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78" w:history="1">
        <w:r w:rsidR="00B519D0" w:rsidRPr="00E32BDE">
          <w:rPr>
            <w:rStyle w:val="Hyperlink"/>
          </w:rPr>
          <w:t>2.1.1</w:t>
        </w:r>
        <w:r w:rsidR="00B519D0">
          <w:rPr>
            <w:rFonts w:asciiTheme="minorHAnsi" w:eastAsiaTheme="minorEastAsia" w:hAnsiTheme="minorHAnsi" w:cstheme="minorBidi"/>
            <w:sz w:val="22"/>
            <w:szCs w:val="22"/>
          </w:rPr>
          <w:tab/>
        </w:r>
        <w:r w:rsidR="00B519D0" w:rsidRPr="00E32BDE">
          <w:rPr>
            <w:rStyle w:val="Hyperlink"/>
          </w:rPr>
          <w:t>INTERNET NO BRASIL (estilo Título 3)</w:t>
        </w:r>
        <w:r w:rsidR="00B519D0">
          <w:rPr>
            <w:webHidden/>
          </w:rPr>
          <w:tab/>
        </w:r>
        <w:r>
          <w:rPr>
            <w:webHidden/>
          </w:rPr>
          <w:fldChar w:fldCharType="begin"/>
        </w:r>
        <w:r w:rsidR="00B519D0">
          <w:rPr>
            <w:webHidden/>
          </w:rPr>
          <w:instrText xml:space="preserve"> PAGEREF _Toc299549578 \h </w:instrText>
        </w:r>
        <w:r>
          <w:rPr>
            <w:webHidden/>
          </w:rPr>
        </w:r>
        <w:r>
          <w:rPr>
            <w:webHidden/>
          </w:rPr>
          <w:fldChar w:fldCharType="separate"/>
        </w:r>
        <w:r w:rsidR="00B519D0">
          <w:rPr>
            <w:webHidden/>
          </w:rPr>
          <w:t>14</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79" w:history="1">
        <w:r w:rsidR="00B519D0" w:rsidRPr="00E32BDE">
          <w:rPr>
            <w:rStyle w:val="Hyperlink"/>
          </w:rPr>
          <w:t>2.2</w:t>
        </w:r>
        <w:r w:rsidR="00B519D0">
          <w:rPr>
            <w:rFonts w:asciiTheme="minorHAnsi" w:eastAsiaTheme="minorEastAsia" w:hAnsiTheme="minorHAnsi" w:cstheme="minorBidi"/>
            <w:sz w:val="22"/>
            <w:szCs w:val="22"/>
          </w:rPr>
          <w:tab/>
        </w:r>
        <w:r w:rsidR="00B519D0" w:rsidRPr="00E32BDE">
          <w:rPr>
            <w:rStyle w:val="Hyperlink"/>
          </w:rPr>
          <w:t>REDES SOCIAIS (estilo Título 2)</w:t>
        </w:r>
        <w:r w:rsidR="00B519D0">
          <w:rPr>
            <w:webHidden/>
          </w:rPr>
          <w:tab/>
        </w:r>
        <w:r>
          <w:rPr>
            <w:webHidden/>
          </w:rPr>
          <w:fldChar w:fldCharType="begin"/>
        </w:r>
        <w:r w:rsidR="00B519D0">
          <w:rPr>
            <w:webHidden/>
          </w:rPr>
          <w:instrText xml:space="preserve"> PAGEREF _Toc299549579 \h </w:instrText>
        </w:r>
        <w:r>
          <w:rPr>
            <w:webHidden/>
          </w:rPr>
        </w:r>
        <w:r>
          <w:rPr>
            <w:webHidden/>
          </w:rPr>
          <w:fldChar w:fldCharType="separate"/>
        </w:r>
        <w:r w:rsidR="00B519D0">
          <w:rPr>
            <w:webHidden/>
          </w:rPr>
          <w:t>15</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80" w:history="1">
        <w:r w:rsidR="00B519D0" w:rsidRPr="00E32BDE">
          <w:rPr>
            <w:rStyle w:val="Hyperlink"/>
          </w:rPr>
          <w:t>2.2.1</w:t>
        </w:r>
        <w:r w:rsidR="00B519D0">
          <w:rPr>
            <w:rFonts w:asciiTheme="minorHAnsi" w:eastAsiaTheme="minorEastAsia" w:hAnsiTheme="minorHAnsi" w:cstheme="minorBidi"/>
            <w:sz w:val="22"/>
            <w:szCs w:val="22"/>
          </w:rPr>
          <w:tab/>
        </w:r>
        <w:r w:rsidR="00B519D0" w:rsidRPr="00E32BDE">
          <w:rPr>
            <w:rStyle w:val="Hyperlink"/>
          </w:rPr>
          <w:t>REDES SOCIAIS NA INTERNET (estilo Título 3)</w:t>
        </w:r>
        <w:r w:rsidR="00B519D0">
          <w:rPr>
            <w:webHidden/>
          </w:rPr>
          <w:tab/>
        </w:r>
        <w:r>
          <w:rPr>
            <w:webHidden/>
          </w:rPr>
          <w:fldChar w:fldCharType="begin"/>
        </w:r>
        <w:r w:rsidR="00B519D0">
          <w:rPr>
            <w:webHidden/>
          </w:rPr>
          <w:instrText xml:space="preserve"> PAGEREF _Toc299549580 \h </w:instrText>
        </w:r>
        <w:r>
          <w:rPr>
            <w:webHidden/>
          </w:rPr>
        </w:r>
        <w:r>
          <w:rPr>
            <w:webHidden/>
          </w:rPr>
          <w:fldChar w:fldCharType="separate"/>
        </w:r>
        <w:r w:rsidR="00B519D0">
          <w:rPr>
            <w:webHidden/>
          </w:rPr>
          <w:t>16</w:t>
        </w:r>
        <w:r>
          <w:rPr>
            <w:webHidden/>
          </w:rPr>
          <w:fldChar w:fldCharType="end"/>
        </w:r>
      </w:hyperlink>
    </w:p>
    <w:p w:rsidR="00B519D0" w:rsidRDefault="00343ADB">
      <w:pPr>
        <w:pStyle w:val="Sumrio2"/>
        <w:tabs>
          <w:tab w:val="left" w:pos="880"/>
        </w:tabs>
        <w:rPr>
          <w:rFonts w:asciiTheme="minorHAnsi" w:eastAsiaTheme="minorEastAsia" w:hAnsiTheme="minorHAnsi" w:cstheme="minorBidi"/>
          <w:sz w:val="22"/>
          <w:szCs w:val="22"/>
        </w:rPr>
      </w:pPr>
      <w:hyperlink w:anchor="_Toc299549581" w:history="1">
        <w:r w:rsidR="00B519D0" w:rsidRPr="00E32BDE">
          <w:rPr>
            <w:rStyle w:val="Hyperlink"/>
          </w:rPr>
          <w:t>2.2.1.1</w:t>
        </w:r>
        <w:r w:rsidR="00B519D0">
          <w:rPr>
            <w:rFonts w:asciiTheme="minorHAnsi" w:eastAsiaTheme="minorEastAsia" w:hAnsiTheme="minorHAnsi" w:cstheme="minorBidi"/>
            <w:sz w:val="22"/>
            <w:szCs w:val="22"/>
          </w:rPr>
          <w:tab/>
        </w:r>
        <w:r w:rsidR="00B519D0" w:rsidRPr="00E32BDE">
          <w:rPr>
            <w:rStyle w:val="Hyperlink"/>
          </w:rPr>
          <w:t>ESTRUTURA DAS REDES (estilo Título 4)</w:t>
        </w:r>
        <w:r w:rsidR="00B519D0">
          <w:rPr>
            <w:webHidden/>
          </w:rPr>
          <w:tab/>
        </w:r>
        <w:r>
          <w:rPr>
            <w:webHidden/>
          </w:rPr>
          <w:fldChar w:fldCharType="begin"/>
        </w:r>
        <w:r w:rsidR="00B519D0">
          <w:rPr>
            <w:webHidden/>
          </w:rPr>
          <w:instrText xml:space="preserve"> PAGEREF _Toc299549581 \h </w:instrText>
        </w:r>
        <w:r>
          <w:rPr>
            <w:webHidden/>
          </w:rPr>
        </w:r>
        <w:r>
          <w:rPr>
            <w:webHidden/>
          </w:rPr>
          <w:fldChar w:fldCharType="separate"/>
        </w:r>
        <w:r w:rsidR="00B519D0">
          <w:rPr>
            <w:webHidden/>
          </w:rPr>
          <w:t>16</w:t>
        </w:r>
        <w:r>
          <w:rPr>
            <w:webHidden/>
          </w:rPr>
          <w:fldChar w:fldCharType="end"/>
        </w:r>
      </w:hyperlink>
    </w:p>
    <w:p w:rsidR="00B519D0" w:rsidRDefault="00343ADB">
      <w:pPr>
        <w:pStyle w:val="Sumrio2"/>
        <w:tabs>
          <w:tab w:val="left" w:pos="880"/>
        </w:tabs>
        <w:rPr>
          <w:rFonts w:asciiTheme="minorHAnsi" w:eastAsiaTheme="minorEastAsia" w:hAnsiTheme="minorHAnsi" w:cstheme="minorBidi"/>
          <w:sz w:val="22"/>
          <w:szCs w:val="22"/>
        </w:rPr>
      </w:pPr>
      <w:hyperlink w:anchor="_Toc299549582" w:history="1">
        <w:r w:rsidR="00B519D0" w:rsidRPr="00E32BDE">
          <w:rPr>
            <w:rStyle w:val="Hyperlink"/>
          </w:rPr>
          <w:t>2.2.1.2</w:t>
        </w:r>
        <w:r w:rsidR="00B519D0">
          <w:rPr>
            <w:rFonts w:asciiTheme="minorHAnsi" w:eastAsiaTheme="minorEastAsia" w:hAnsiTheme="minorHAnsi" w:cstheme="minorBidi"/>
            <w:sz w:val="22"/>
            <w:szCs w:val="22"/>
          </w:rPr>
          <w:tab/>
        </w:r>
        <w:r w:rsidR="00B519D0" w:rsidRPr="00E32BDE">
          <w:rPr>
            <w:rStyle w:val="Hyperlink"/>
          </w:rPr>
          <w:t>CATEGORIAS (estilo Título 4)</w:t>
        </w:r>
        <w:r w:rsidR="00B519D0">
          <w:rPr>
            <w:webHidden/>
          </w:rPr>
          <w:tab/>
        </w:r>
        <w:r>
          <w:rPr>
            <w:webHidden/>
          </w:rPr>
          <w:fldChar w:fldCharType="begin"/>
        </w:r>
        <w:r w:rsidR="00B519D0">
          <w:rPr>
            <w:webHidden/>
          </w:rPr>
          <w:instrText xml:space="preserve"> PAGEREF _Toc299549582 \h </w:instrText>
        </w:r>
        <w:r>
          <w:rPr>
            <w:webHidden/>
          </w:rPr>
        </w:r>
        <w:r>
          <w:rPr>
            <w:webHidden/>
          </w:rPr>
          <w:fldChar w:fldCharType="separate"/>
        </w:r>
        <w:r w:rsidR="00B519D0">
          <w:rPr>
            <w:webHidden/>
          </w:rPr>
          <w:t>17</w:t>
        </w:r>
        <w:r>
          <w:rPr>
            <w:webHidden/>
          </w:rPr>
          <w:fldChar w:fldCharType="end"/>
        </w:r>
      </w:hyperlink>
    </w:p>
    <w:p w:rsidR="00B519D0" w:rsidRDefault="00343ADB">
      <w:pPr>
        <w:pStyle w:val="Sumrio2"/>
        <w:tabs>
          <w:tab w:val="left" w:pos="1060"/>
        </w:tabs>
        <w:rPr>
          <w:rFonts w:asciiTheme="minorHAnsi" w:eastAsiaTheme="minorEastAsia" w:hAnsiTheme="minorHAnsi" w:cstheme="minorBidi"/>
          <w:sz w:val="22"/>
          <w:szCs w:val="22"/>
        </w:rPr>
      </w:pPr>
      <w:hyperlink w:anchor="_Toc299549583" w:history="1">
        <w:r w:rsidR="00B519D0" w:rsidRPr="00E32BDE">
          <w:rPr>
            <w:rStyle w:val="Hyperlink"/>
          </w:rPr>
          <w:t>2.2.1.2.1</w:t>
        </w:r>
        <w:r w:rsidR="00B519D0">
          <w:rPr>
            <w:rFonts w:asciiTheme="minorHAnsi" w:eastAsiaTheme="minorEastAsia" w:hAnsiTheme="minorHAnsi" w:cstheme="minorBidi"/>
            <w:sz w:val="22"/>
            <w:szCs w:val="22"/>
          </w:rPr>
          <w:tab/>
        </w:r>
        <w:r w:rsidR="00B519D0" w:rsidRPr="00E32BDE">
          <w:rPr>
            <w:rStyle w:val="Hyperlink"/>
          </w:rPr>
          <w:t>SITES DE RELACIONAMENTO (estilo Título 5)</w:t>
        </w:r>
        <w:r w:rsidR="00B519D0">
          <w:rPr>
            <w:webHidden/>
          </w:rPr>
          <w:tab/>
        </w:r>
        <w:r>
          <w:rPr>
            <w:webHidden/>
          </w:rPr>
          <w:fldChar w:fldCharType="begin"/>
        </w:r>
        <w:r w:rsidR="00B519D0">
          <w:rPr>
            <w:webHidden/>
          </w:rPr>
          <w:instrText xml:space="preserve"> PAGEREF _Toc299549583 \h </w:instrText>
        </w:r>
        <w:r>
          <w:rPr>
            <w:webHidden/>
          </w:rPr>
        </w:r>
        <w:r>
          <w:rPr>
            <w:webHidden/>
          </w:rPr>
          <w:fldChar w:fldCharType="separate"/>
        </w:r>
        <w:r w:rsidR="00B519D0">
          <w:rPr>
            <w:webHidden/>
          </w:rPr>
          <w:t>17</w:t>
        </w:r>
        <w:r>
          <w:rPr>
            <w:webHidden/>
          </w:rPr>
          <w:fldChar w:fldCharType="end"/>
        </w:r>
      </w:hyperlink>
    </w:p>
    <w:p w:rsidR="00B519D0" w:rsidRDefault="00343ADB">
      <w:pPr>
        <w:pStyle w:val="Sumrio2"/>
        <w:tabs>
          <w:tab w:val="left" w:pos="1060"/>
        </w:tabs>
        <w:rPr>
          <w:rFonts w:asciiTheme="minorHAnsi" w:eastAsiaTheme="minorEastAsia" w:hAnsiTheme="minorHAnsi" w:cstheme="minorBidi"/>
          <w:sz w:val="22"/>
          <w:szCs w:val="22"/>
        </w:rPr>
      </w:pPr>
      <w:hyperlink w:anchor="_Toc299549584" w:history="1">
        <w:r w:rsidR="00B519D0" w:rsidRPr="00E32BDE">
          <w:rPr>
            <w:rStyle w:val="Hyperlink"/>
          </w:rPr>
          <w:t>2.2.1.2.2</w:t>
        </w:r>
        <w:r w:rsidR="00B519D0">
          <w:rPr>
            <w:rFonts w:asciiTheme="minorHAnsi" w:eastAsiaTheme="minorEastAsia" w:hAnsiTheme="minorHAnsi" w:cstheme="minorBidi"/>
            <w:sz w:val="22"/>
            <w:szCs w:val="22"/>
          </w:rPr>
          <w:tab/>
        </w:r>
        <w:r w:rsidR="00B519D0" w:rsidRPr="00E32BDE">
          <w:rPr>
            <w:rStyle w:val="Hyperlink"/>
          </w:rPr>
          <w:t>MICROBLOG (estilo Título 5)</w:t>
        </w:r>
        <w:r w:rsidR="00B519D0">
          <w:rPr>
            <w:webHidden/>
          </w:rPr>
          <w:tab/>
        </w:r>
        <w:r>
          <w:rPr>
            <w:webHidden/>
          </w:rPr>
          <w:fldChar w:fldCharType="begin"/>
        </w:r>
        <w:r w:rsidR="00B519D0">
          <w:rPr>
            <w:webHidden/>
          </w:rPr>
          <w:instrText xml:space="preserve"> PAGEREF _Toc299549584 \h </w:instrText>
        </w:r>
        <w:r>
          <w:rPr>
            <w:webHidden/>
          </w:rPr>
        </w:r>
        <w:r>
          <w:rPr>
            <w:webHidden/>
          </w:rPr>
          <w:fldChar w:fldCharType="separate"/>
        </w:r>
        <w:r w:rsidR="00B519D0">
          <w:rPr>
            <w:webHidden/>
          </w:rPr>
          <w:t>17</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85" w:history="1">
        <w:r w:rsidR="00B519D0" w:rsidRPr="00E32BDE">
          <w:rPr>
            <w:rStyle w:val="Hyperlink"/>
          </w:rPr>
          <w:t>2.2.2</w:t>
        </w:r>
        <w:r w:rsidR="00B519D0">
          <w:rPr>
            <w:rFonts w:asciiTheme="minorHAnsi" w:eastAsiaTheme="minorEastAsia" w:hAnsiTheme="minorHAnsi" w:cstheme="minorBidi"/>
            <w:sz w:val="22"/>
            <w:szCs w:val="22"/>
          </w:rPr>
          <w:tab/>
        </w:r>
        <w:r w:rsidR="00B519D0" w:rsidRPr="00E32BDE">
          <w:rPr>
            <w:rStyle w:val="Hyperlink"/>
          </w:rPr>
          <w:t>MÍDIA SOCIAL (estilo Título 3)</w:t>
        </w:r>
        <w:r w:rsidR="00B519D0">
          <w:rPr>
            <w:webHidden/>
          </w:rPr>
          <w:tab/>
        </w:r>
        <w:r>
          <w:rPr>
            <w:webHidden/>
          </w:rPr>
          <w:fldChar w:fldCharType="begin"/>
        </w:r>
        <w:r w:rsidR="00B519D0">
          <w:rPr>
            <w:webHidden/>
          </w:rPr>
          <w:instrText xml:space="preserve"> PAGEREF _Toc299549585 \h </w:instrText>
        </w:r>
        <w:r>
          <w:rPr>
            <w:webHidden/>
          </w:rPr>
        </w:r>
        <w:r>
          <w:rPr>
            <w:webHidden/>
          </w:rPr>
          <w:fldChar w:fldCharType="separate"/>
        </w:r>
        <w:r w:rsidR="00B519D0">
          <w:rPr>
            <w:webHidden/>
          </w:rPr>
          <w:t>19</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86" w:history="1">
        <w:r w:rsidR="00B519D0" w:rsidRPr="00E32BDE">
          <w:rPr>
            <w:rStyle w:val="Hyperlink"/>
          </w:rPr>
          <w:t>2.3</w:t>
        </w:r>
        <w:r w:rsidR="00B519D0">
          <w:rPr>
            <w:rFonts w:asciiTheme="minorHAnsi" w:eastAsiaTheme="minorEastAsia" w:hAnsiTheme="minorHAnsi" w:cstheme="minorBidi"/>
            <w:sz w:val="22"/>
            <w:szCs w:val="22"/>
          </w:rPr>
          <w:tab/>
        </w:r>
        <w:r w:rsidR="00B519D0" w:rsidRPr="00E32BDE">
          <w:rPr>
            <w:rStyle w:val="Hyperlink"/>
          </w:rPr>
          <w:t>MÉTODO ÁGIL DE DESENVOLVIMENTO (estilo Título 2)</w:t>
        </w:r>
        <w:r w:rsidR="00B519D0">
          <w:rPr>
            <w:webHidden/>
          </w:rPr>
          <w:tab/>
        </w:r>
        <w:r>
          <w:rPr>
            <w:webHidden/>
          </w:rPr>
          <w:fldChar w:fldCharType="begin"/>
        </w:r>
        <w:r w:rsidR="00B519D0">
          <w:rPr>
            <w:webHidden/>
          </w:rPr>
          <w:instrText xml:space="preserve"> PAGEREF _Toc299549586 \h </w:instrText>
        </w:r>
        <w:r>
          <w:rPr>
            <w:webHidden/>
          </w:rPr>
        </w:r>
        <w:r>
          <w:rPr>
            <w:webHidden/>
          </w:rPr>
          <w:fldChar w:fldCharType="separate"/>
        </w:r>
        <w:r w:rsidR="00B519D0">
          <w:rPr>
            <w:webHidden/>
          </w:rPr>
          <w:t>19</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87" w:history="1">
        <w:r w:rsidR="00B519D0" w:rsidRPr="00E32BDE">
          <w:rPr>
            <w:rStyle w:val="Hyperlink"/>
            <w:lang w:val="en-US"/>
          </w:rPr>
          <w:t>2.3.1</w:t>
        </w:r>
        <w:r w:rsidR="00B519D0">
          <w:rPr>
            <w:rFonts w:asciiTheme="minorHAnsi" w:eastAsiaTheme="minorEastAsia" w:hAnsiTheme="minorHAnsi" w:cstheme="minorBidi"/>
            <w:sz w:val="22"/>
            <w:szCs w:val="22"/>
          </w:rPr>
          <w:tab/>
        </w:r>
        <w:r w:rsidR="00B519D0" w:rsidRPr="00E32BDE">
          <w:rPr>
            <w:rStyle w:val="Hyperlink"/>
            <w:lang w:val="en-US"/>
          </w:rPr>
          <w:t>FRAMEWORK RUBY ON RAILS (estilo Título 3)</w:t>
        </w:r>
        <w:r w:rsidR="00B519D0">
          <w:rPr>
            <w:webHidden/>
          </w:rPr>
          <w:tab/>
        </w:r>
        <w:r>
          <w:rPr>
            <w:webHidden/>
          </w:rPr>
          <w:fldChar w:fldCharType="begin"/>
        </w:r>
        <w:r w:rsidR="00B519D0">
          <w:rPr>
            <w:webHidden/>
          </w:rPr>
          <w:instrText xml:space="preserve"> PAGEREF _Toc299549587 \h </w:instrText>
        </w:r>
        <w:r>
          <w:rPr>
            <w:webHidden/>
          </w:rPr>
        </w:r>
        <w:r>
          <w:rPr>
            <w:webHidden/>
          </w:rPr>
          <w:fldChar w:fldCharType="separate"/>
        </w:r>
        <w:r w:rsidR="00B519D0">
          <w:rPr>
            <w:webHidden/>
          </w:rPr>
          <w:t>20</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88" w:history="1">
        <w:r w:rsidR="00B519D0" w:rsidRPr="00E32BDE">
          <w:rPr>
            <w:rStyle w:val="Hyperlink"/>
            <w:lang w:val="en-US"/>
          </w:rPr>
          <w:t>2.3.2</w:t>
        </w:r>
        <w:r w:rsidR="00B519D0">
          <w:rPr>
            <w:rFonts w:asciiTheme="minorHAnsi" w:eastAsiaTheme="minorEastAsia" w:hAnsiTheme="minorHAnsi" w:cstheme="minorBidi"/>
            <w:sz w:val="22"/>
            <w:szCs w:val="22"/>
          </w:rPr>
          <w:tab/>
        </w:r>
        <w:r w:rsidR="00B519D0" w:rsidRPr="00E32BDE">
          <w:rPr>
            <w:rStyle w:val="Hyperlink"/>
            <w:lang w:val="en-US"/>
          </w:rPr>
          <w:t>JQUERY MOBILE (estilo Título 3)</w:t>
        </w:r>
        <w:r w:rsidR="00B519D0">
          <w:rPr>
            <w:webHidden/>
          </w:rPr>
          <w:tab/>
        </w:r>
        <w:r>
          <w:rPr>
            <w:webHidden/>
          </w:rPr>
          <w:fldChar w:fldCharType="begin"/>
        </w:r>
        <w:r w:rsidR="00B519D0">
          <w:rPr>
            <w:webHidden/>
          </w:rPr>
          <w:instrText xml:space="preserve"> PAGEREF _Toc299549588 \h </w:instrText>
        </w:r>
        <w:r>
          <w:rPr>
            <w:webHidden/>
          </w:rPr>
        </w:r>
        <w:r>
          <w:rPr>
            <w:webHidden/>
          </w:rPr>
          <w:fldChar w:fldCharType="separate"/>
        </w:r>
        <w:r w:rsidR="00B519D0">
          <w:rPr>
            <w:webHidden/>
          </w:rPr>
          <w:t>21</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89" w:history="1">
        <w:r w:rsidR="00B519D0" w:rsidRPr="00E32BDE">
          <w:rPr>
            <w:rStyle w:val="Hyperlink"/>
          </w:rPr>
          <w:t>3</w:t>
        </w:r>
        <w:r w:rsidR="00B519D0">
          <w:rPr>
            <w:rFonts w:asciiTheme="minorHAnsi" w:eastAsiaTheme="minorEastAsia" w:hAnsiTheme="minorHAnsi" w:cstheme="minorBidi"/>
            <w:b w:val="0"/>
            <w:sz w:val="22"/>
            <w:szCs w:val="22"/>
          </w:rPr>
          <w:tab/>
        </w:r>
        <w:r w:rsidR="00B519D0" w:rsidRPr="00E32BDE">
          <w:rPr>
            <w:rStyle w:val="Hyperlink"/>
          </w:rPr>
          <w:t>METODOLOGIA (estilo Título 1)</w:t>
        </w:r>
        <w:r w:rsidR="00B519D0">
          <w:rPr>
            <w:webHidden/>
          </w:rPr>
          <w:tab/>
        </w:r>
        <w:r>
          <w:rPr>
            <w:webHidden/>
          </w:rPr>
          <w:fldChar w:fldCharType="begin"/>
        </w:r>
        <w:r w:rsidR="00B519D0">
          <w:rPr>
            <w:webHidden/>
          </w:rPr>
          <w:instrText xml:space="preserve"> PAGEREF _Toc299549589 \h </w:instrText>
        </w:r>
        <w:r>
          <w:rPr>
            <w:webHidden/>
          </w:rPr>
        </w:r>
        <w:r>
          <w:rPr>
            <w:webHidden/>
          </w:rPr>
          <w:fldChar w:fldCharType="separate"/>
        </w:r>
        <w:r w:rsidR="00B519D0">
          <w:rPr>
            <w:webHidden/>
          </w:rPr>
          <w:t>24</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90" w:history="1">
        <w:r w:rsidR="00B519D0" w:rsidRPr="00E32BDE">
          <w:rPr>
            <w:rStyle w:val="Hyperlink"/>
          </w:rPr>
          <w:t>3.1</w:t>
        </w:r>
        <w:r w:rsidR="00B519D0">
          <w:rPr>
            <w:rFonts w:asciiTheme="minorHAnsi" w:eastAsiaTheme="minorEastAsia" w:hAnsiTheme="minorHAnsi" w:cstheme="minorBidi"/>
            <w:sz w:val="22"/>
            <w:szCs w:val="22"/>
          </w:rPr>
          <w:tab/>
        </w:r>
        <w:r w:rsidR="00B519D0" w:rsidRPr="00E32BDE">
          <w:rPr>
            <w:rStyle w:val="Hyperlink"/>
          </w:rPr>
          <w:t>INSTRUÇÕES PARA DIGITAÇÃO (estilo Título 2)</w:t>
        </w:r>
        <w:r w:rsidR="00B519D0">
          <w:rPr>
            <w:webHidden/>
          </w:rPr>
          <w:tab/>
        </w:r>
        <w:r>
          <w:rPr>
            <w:webHidden/>
          </w:rPr>
          <w:fldChar w:fldCharType="begin"/>
        </w:r>
        <w:r w:rsidR="00B519D0">
          <w:rPr>
            <w:webHidden/>
          </w:rPr>
          <w:instrText xml:space="preserve"> PAGEREF _Toc299549590 \h </w:instrText>
        </w:r>
        <w:r>
          <w:rPr>
            <w:webHidden/>
          </w:rPr>
        </w:r>
        <w:r>
          <w:rPr>
            <w:webHidden/>
          </w:rPr>
          <w:fldChar w:fldCharType="separate"/>
        </w:r>
        <w:r w:rsidR="00B519D0">
          <w:rPr>
            <w:webHidden/>
          </w:rPr>
          <w:t>24</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91" w:history="1">
        <w:r w:rsidR="00B519D0" w:rsidRPr="00E32BDE">
          <w:rPr>
            <w:rStyle w:val="Hyperlink"/>
          </w:rPr>
          <w:t>3.1.1</w:t>
        </w:r>
        <w:r w:rsidR="00B519D0">
          <w:rPr>
            <w:rFonts w:asciiTheme="minorHAnsi" w:eastAsiaTheme="minorEastAsia" w:hAnsiTheme="minorHAnsi" w:cstheme="minorBidi"/>
            <w:sz w:val="22"/>
            <w:szCs w:val="22"/>
          </w:rPr>
          <w:tab/>
        </w:r>
        <w:r w:rsidR="00B519D0" w:rsidRPr="00E32BDE">
          <w:rPr>
            <w:rStyle w:val="Hyperlink"/>
          </w:rPr>
          <w:t>FORMATAÇÃO DA PÁGINA E TEXTO (estilo Título 3)</w:t>
        </w:r>
        <w:r w:rsidR="00B519D0">
          <w:rPr>
            <w:webHidden/>
          </w:rPr>
          <w:tab/>
        </w:r>
        <w:r>
          <w:rPr>
            <w:webHidden/>
          </w:rPr>
          <w:fldChar w:fldCharType="begin"/>
        </w:r>
        <w:r w:rsidR="00B519D0">
          <w:rPr>
            <w:webHidden/>
          </w:rPr>
          <w:instrText xml:space="preserve"> PAGEREF _Toc299549591 \h </w:instrText>
        </w:r>
        <w:r>
          <w:rPr>
            <w:webHidden/>
          </w:rPr>
        </w:r>
        <w:r>
          <w:rPr>
            <w:webHidden/>
          </w:rPr>
          <w:fldChar w:fldCharType="separate"/>
        </w:r>
        <w:r w:rsidR="00B519D0">
          <w:rPr>
            <w:webHidden/>
          </w:rPr>
          <w:t>24</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92" w:history="1">
        <w:r w:rsidR="00B519D0" w:rsidRPr="00E32BDE">
          <w:rPr>
            <w:rStyle w:val="Hyperlink"/>
          </w:rPr>
          <w:t>3.1.2</w:t>
        </w:r>
        <w:r w:rsidR="00B519D0">
          <w:rPr>
            <w:rFonts w:asciiTheme="minorHAnsi" w:eastAsiaTheme="minorEastAsia" w:hAnsiTheme="minorHAnsi" w:cstheme="minorBidi"/>
            <w:sz w:val="22"/>
            <w:szCs w:val="22"/>
          </w:rPr>
          <w:tab/>
        </w:r>
        <w:r w:rsidR="00B519D0" w:rsidRPr="00E32BDE">
          <w:rPr>
            <w:rStyle w:val="Hyperlink"/>
          </w:rPr>
          <w:t>FIGURAS E TABELAS (estilo Título 3)</w:t>
        </w:r>
        <w:r w:rsidR="00B519D0">
          <w:rPr>
            <w:webHidden/>
          </w:rPr>
          <w:tab/>
        </w:r>
        <w:r>
          <w:rPr>
            <w:webHidden/>
          </w:rPr>
          <w:fldChar w:fldCharType="begin"/>
        </w:r>
        <w:r w:rsidR="00B519D0">
          <w:rPr>
            <w:webHidden/>
          </w:rPr>
          <w:instrText xml:space="preserve"> PAGEREF _Toc299549592 \h </w:instrText>
        </w:r>
        <w:r>
          <w:rPr>
            <w:webHidden/>
          </w:rPr>
        </w:r>
        <w:r>
          <w:rPr>
            <w:webHidden/>
          </w:rPr>
          <w:fldChar w:fldCharType="separate"/>
        </w:r>
        <w:r w:rsidR="00B519D0">
          <w:rPr>
            <w:webHidden/>
          </w:rPr>
          <w:t>25</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93" w:history="1">
        <w:r w:rsidR="00B519D0" w:rsidRPr="00E32BDE">
          <w:rPr>
            <w:rStyle w:val="Hyperlink"/>
          </w:rPr>
          <w:t>3.1.3</w:t>
        </w:r>
        <w:r w:rsidR="00B519D0">
          <w:rPr>
            <w:rFonts w:asciiTheme="minorHAnsi" w:eastAsiaTheme="minorEastAsia" w:hAnsiTheme="minorHAnsi" w:cstheme="minorBidi"/>
            <w:sz w:val="22"/>
            <w:szCs w:val="22"/>
          </w:rPr>
          <w:tab/>
        </w:r>
        <w:r w:rsidR="00B519D0" w:rsidRPr="00E32BDE">
          <w:rPr>
            <w:rStyle w:val="Hyperlink"/>
          </w:rPr>
          <w:t>EQUAÇÕES E UNIDADES (estilo Título 3)</w:t>
        </w:r>
        <w:r w:rsidR="00B519D0">
          <w:rPr>
            <w:webHidden/>
          </w:rPr>
          <w:tab/>
        </w:r>
        <w:r>
          <w:rPr>
            <w:webHidden/>
          </w:rPr>
          <w:fldChar w:fldCharType="begin"/>
        </w:r>
        <w:r w:rsidR="00B519D0">
          <w:rPr>
            <w:webHidden/>
          </w:rPr>
          <w:instrText xml:space="preserve"> PAGEREF _Toc299549593 \h </w:instrText>
        </w:r>
        <w:r>
          <w:rPr>
            <w:webHidden/>
          </w:rPr>
        </w:r>
        <w:r>
          <w:rPr>
            <w:webHidden/>
          </w:rPr>
          <w:fldChar w:fldCharType="separate"/>
        </w:r>
        <w:r w:rsidR="00B519D0">
          <w:rPr>
            <w:webHidden/>
          </w:rPr>
          <w:t>26</w:t>
        </w:r>
        <w:r>
          <w:rPr>
            <w:webHidden/>
          </w:rPr>
          <w:fldChar w:fldCharType="end"/>
        </w:r>
      </w:hyperlink>
    </w:p>
    <w:p w:rsidR="00B519D0" w:rsidRDefault="00343ADB">
      <w:pPr>
        <w:pStyle w:val="Sumrio2"/>
        <w:rPr>
          <w:rFonts w:asciiTheme="minorHAnsi" w:eastAsiaTheme="minorEastAsia" w:hAnsiTheme="minorHAnsi" w:cstheme="minorBidi"/>
          <w:sz w:val="22"/>
          <w:szCs w:val="22"/>
        </w:rPr>
      </w:pPr>
      <w:hyperlink w:anchor="_Toc299549594" w:history="1">
        <w:r w:rsidR="00B519D0" w:rsidRPr="00E32BDE">
          <w:rPr>
            <w:rStyle w:val="Hyperlink"/>
          </w:rPr>
          <w:t>3.1.4</w:t>
        </w:r>
        <w:r w:rsidR="00B519D0">
          <w:rPr>
            <w:rFonts w:asciiTheme="minorHAnsi" w:eastAsiaTheme="minorEastAsia" w:hAnsiTheme="minorHAnsi" w:cstheme="minorBidi"/>
            <w:sz w:val="22"/>
            <w:szCs w:val="22"/>
          </w:rPr>
          <w:tab/>
        </w:r>
        <w:r w:rsidR="00B519D0" w:rsidRPr="00E32BDE">
          <w:rPr>
            <w:rStyle w:val="Hyperlink"/>
          </w:rPr>
          <w:t>AS REFERÊNCIAS (estilo Título 3)</w:t>
        </w:r>
        <w:r w:rsidR="00B519D0">
          <w:rPr>
            <w:webHidden/>
          </w:rPr>
          <w:tab/>
        </w:r>
        <w:r>
          <w:rPr>
            <w:webHidden/>
          </w:rPr>
          <w:fldChar w:fldCharType="begin"/>
        </w:r>
        <w:r w:rsidR="00B519D0">
          <w:rPr>
            <w:webHidden/>
          </w:rPr>
          <w:instrText xml:space="preserve"> PAGEREF _Toc299549594 \h </w:instrText>
        </w:r>
        <w:r>
          <w:rPr>
            <w:webHidden/>
          </w:rPr>
        </w:r>
        <w:r>
          <w:rPr>
            <w:webHidden/>
          </w:rPr>
          <w:fldChar w:fldCharType="separate"/>
        </w:r>
        <w:r w:rsidR="00B519D0">
          <w:rPr>
            <w:webHidden/>
          </w:rPr>
          <w:t>27</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95" w:history="1">
        <w:r w:rsidR="00B519D0" w:rsidRPr="00E32BDE">
          <w:rPr>
            <w:rStyle w:val="Hyperlink"/>
          </w:rPr>
          <w:t>4</w:t>
        </w:r>
        <w:r w:rsidR="00B519D0">
          <w:rPr>
            <w:rFonts w:asciiTheme="minorHAnsi" w:eastAsiaTheme="minorEastAsia" w:hAnsiTheme="minorHAnsi" w:cstheme="minorBidi"/>
            <w:b w:val="0"/>
            <w:sz w:val="22"/>
            <w:szCs w:val="22"/>
          </w:rPr>
          <w:tab/>
        </w:r>
        <w:r w:rsidR="00B519D0" w:rsidRPr="00E32BDE">
          <w:rPr>
            <w:rStyle w:val="Hyperlink"/>
          </w:rPr>
          <w:t>RESULTADOS (estilo Título 1)</w:t>
        </w:r>
        <w:r w:rsidR="00B519D0">
          <w:rPr>
            <w:webHidden/>
          </w:rPr>
          <w:tab/>
        </w:r>
        <w:r>
          <w:rPr>
            <w:webHidden/>
          </w:rPr>
          <w:fldChar w:fldCharType="begin"/>
        </w:r>
        <w:r w:rsidR="00B519D0">
          <w:rPr>
            <w:webHidden/>
          </w:rPr>
          <w:instrText xml:space="preserve"> PAGEREF _Toc299549595 \h </w:instrText>
        </w:r>
        <w:r>
          <w:rPr>
            <w:webHidden/>
          </w:rPr>
        </w:r>
        <w:r>
          <w:rPr>
            <w:webHidden/>
          </w:rPr>
          <w:fldChar w:fldCharType="separate"/>
        </w:r>
        <w:r w:rsidR="00B519D0">
          <w:rPr>
            <w:webHidden/>
          </w:rPr>
          <w:t>28</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96" w:history="1">
        <w:r w:rsidR="00B519D0" w:rsidRPr="00E32BDE">
          <w:rPr>
            <w:rStyle w:val="Hyperlink"/>
          </w:rPr>
          <w:t>5</w:t>
        </w:r>
        <w:r w:rsidR="00B519D0">
          <w:rPr>
            <w:rFonts w:asciiTheme="minorHAnsi" w:eastAsiaTheme="minorEastAsia" w:hAnsiTheme="minorHAnsi" w:cstheme="minorBidi"/>
            <w:b w:val="0"/>
            <w:sz w:val="22"/>
            <w:szCs w:val="22"/>
          </w:rPr>
          <w:tab/>
        </w:r>
        <w:r w:rsidR="00B519D0" w:rsidRPr="00E32BDE">
          <w:rPr>
            <w:rStyle w:val="Hyperlink"/>
          </w:rPr>
          <w:t>CONCLUSÃO (estilo Título 1)</w:t>
        </w:r>
        <w:r w:rsidR="00B519D0">
          <w:rPr>
            <w:webHidden/>
          </w:rPr>
          <w:tab/>
        </w:r>
        <w:r>
          <w:rPr>
            <w:webHidden/>
          </w:rPr>
          <w:fldChar w:fldCharType="begin"/>
        </w:r>
        <w:r w:rsidR="00B519D0">
          <w:rPr>
            <w:webHidden/>
          </w:rPr>
          <w:instrText xml:space="preserve"> PAGEREF _Toc299549596 \h </w:instrText>
        </w:r>
        <w:r>
          <w:rPr>
            <w:webHidden/>
          </w:rPr>
        </w:r>
        <w:r>
          <w:rPr>
            <w:webHidden/>
          </w:rPr>
          <w:fldChar w:fldCharType="separate"/>
        </w:r>
        <w:r w:rsidR="00B519D0">
          <w:rPr>
            <w:webHidden/>
          </w:rPr>
          <w:t>29</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97" w:history="1">
        <w:r w:rsidR="00B519D0" w:rsidRPr="00E32BDE">
          <w:rPr>
            <w:rStyle w:val="Hyperlink"/>
          </w:rPr>
          <w:t>REFERÊNCIAS (estilo REFERÊNCIA)</w:t>
        </w:r>
        <w:r w:rsidR="00B519D0">
          <w:rPr>
            <w:webHidden/>
          </w:rPr>
          <w:tab/>
        </w:r>
        <w:r>
          <w:rPr>
            <w:webHidden/>
          </w:rPr>
          <w:fldChar w:fldCharType="begin"/>
        </w:r>
        <w:r w:rsidR="00B519D0">
          <w:rPr>
            <w:webHidden/>
          </w:rPr>
          <w:instrText xml:space="preserve"> PAGEREF _Toc299549597 \h </w:instrText>
        </w:r>
        <w:r>
          <w:rPr>
            <w:webHidden/>
          </w:rPr>
        </w:r>
        <w:r>
          <w:rPr>
            <w:webHidden/>
          </w:rPr>
          <w:fldChar w:fldCharType="separate"/>
        </w:r>
        <w:r w:rsidR="00B519D0">
          <w:rPr>
            <w:webHidden/>
          </w:rPr>
          <w:t>30</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98" w:history="1">
        <w:r w:rsidR="00B519D0" w:rsidRPr="00E32BDE">
          <w:rPr>
            <w:rStyle w:val="Hyperlink"/>
          </w:rPr>
          <w:t>GLOSSÁRIO (estilo GLOSSARIO)</w:t>
        </w:r>
        <w:r w:rsidR="00B519D0">
          <w:rPr>
            <w:webHidden/>
          </w:rPr>
          <w:tab/>
        </w:r>
        <w:r>
          <w:rPr>
            <w:webHidden/>
          </w:rPr>
          <w:fldChar w:fldCharType="begin"/>
        </w:r>
        <w:r w:rsidR="00B519D0">
          <w:rPr>
            <w:webHidden/>
          </w:rPr>
          <w:instrText xml:space="preserve"> PAGEREF _Toc299549598 \h </w:instrText>
        </w:r>
        <w:r>
          <w:rPr>
            <w:webHidden/>
          </w:rPr>
        </w:r>
        <w:r>
          <w:rPr>
            <w:webHidden/>
          </w:rPr>
          <w:fldChar w:fldCharType="separate"/>
        </w:r>
        <w:r w:rsidR="00B519D0">
          <w:rPr>
            <w:webHidden/>
          </w:rPr>
          <w:t>33</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599" w:history="1">
        <w:r w:rsidR="00B519D0" w:rsidRPr="00E32BDE">
          <w:rPr>
            <w:rStyle w:val="Hyperlink"/>
          </w:rPr>
          <w:t>APÊNDICE A (estilo APÊNDICE)</w:t>
        </w:r>
        <w:r w:rsidR="00B519D0">
          <w:rPr>
            <w:webHidden/>
          </w:rPr>
          <w:tab/>
        </w:r>
        <w:r>
          <w:rPr>
            <w:webHidden/>
          </w:rPr>
          <w:fldChar w:fldCharType="begin"/>
        </w:r>
        <w:r w:rsidR="00B519D0">
          <w:rPr>
            <w:webHidden/>
          </w:rPr>
          <w:instrText xml:space="preserve"> PAGEREF _Toc299549599 \h </w:instrText>
        </w:r>
        <w:r>
          <w:rPr>
            <w:webHidden/>
          </w:rPr>
        </w:r>
        <w:r>
          <w:rPr>
            <w:webHidden/>
          </w:rPr>
          <w:fldChar w:fldCharType="separate"/>
        </w:r>
        <w:r w:rsidR="00B519D0">
          <w:rPr>
            <w:webHidden/>
          </w:rPr>
          <w:t>34</w:t>
        </w:r>
        <w:r>
          <w:rPr>
            <w:webHidden/>
          </w:rPr>
          <w:fldChar w:fldCharType="end"/>
        </w:r>
      </w:hyperlink>
    </w:p>
    <w:p w:rsidR="00B519D0" w:rsidRDefault="00343ADB">
      <w:pPr>
        <w:pStyle w:val="Sumrio1"/>
        <w:rPr>
          <w:rFonts w:asciiTheme="minorHAnsi" w:eastAsiaTheme="minorEastAsia" w:hAnsiTheme="minorHAnsi" w:cstheme="minorBidi"/>
          <w:b w:val="0"/>
          <w:sz w:val="22"/>
          <w:szCs w:val="22"/>
        </w:rPr>
      </w:pPr>
      <w:hyperlink w:anchor="_Toc299549600" w:history="1">
        <w:r w:rsidR="00B519D0" w:rsidRPr="00E32BDE">
          <w:rPr>
            <w:rStyle w:val="Hyperlink"/>
            <w:rFonts w:cs="Times New Roman"/>
          </w:rPr>
          <w:t>ANEXO A - ABREVIATURA DOS MESES (estilo ANEXO)</w:t>
        </w:r>
        <w:r w:rsidR="00B519D0">
          <w:rPr>
            <w:webHidden/>
          </w:rPr>
          <w:tab/>
        </w:r>
        <w:r>
          <w:rPr>
            <w:webHidden/>
          </w:rPr>
          <w:fldChar w:fldCharType="begin"/>
        </w:r>
        <w:r w:rsidR="00B519D0">
          <w:rPr>
            <w:webHidden/>
          </w:rPr>
          <w:instrText xml:space="preserve"> PAGEREF _Toc299549600 \h </w:instrText>
        </w:r>
        <w:r>
          <w:rPr>
            <w:webHidden/>
          </w:rPr>
        </w:r>
        <w:r>
          <w:rPr>
            <w:webHidden/>
          </w:rPr>
          <w:fldChar w:fldCharType="separate"/>
        </w:r>
        <w:r w:rsidR="00B519D0">
          <w:rPr>
            <w:webHidden/>
          </w:rPr>
          <w:t>36</w:t>
        </w:r>
        <w:r>
          <w:rPr>
            <w:webHidden/>
          </w:rPr>
          <w:fldChar w:fldCharType="end"/>
        </w:r>
      </w:hyperlink>
    </w:p>
    <w:p w:rsidR="0033317F" w:rsidRDefault="00343ADB" w:rsidP="00993239">
      <w:pPr>
        <w:tabs>
          <w:tab w:val="left" w:leader="dot" w:pos="9072"/>
        </w:tabs>
        <w:jc w:val="left"/>
        <w:outlineLvl w:val="0"/>
        <w:rPr>
          <w:b/>
          <w:u w:val="single"/>
        </w:rPr>
      </w:pPr>
      <w:r>
        <w:rPr>
          <w:rFonts w:cs="Arial"/>
          <w:b/>
          <w:noProof/>
        </w:rPr>
        <w:fldChar w:fldCharType="end"/>
      </w:r>
    </w:p>
    <w:p w:rsidR="0033317F" w:rsidRDefault="0033317F" w:rsidP="0033317F">
      <w:pPr>
        <w:jc w:val="right"/>
        <w:outlineLvl w:val="0"/>
        <w:rPr>
          <w:b/>
          <w:u w:val="single"/>
        </w:rPr>
      </w:pPr>
    </w:p>
    <w:p w:rsidR="0033317F" w:rsidRDefault="0033317F" w:rsidP="0033317F">
      <w:pPr>
        <w:jc w:val="right"/>
        <w:outlineLvl w:val="0"/>
        <w:rPr>
          <w:b/>
          <w:u w:val="single"/>
        </w:rPr>
      </w:pPr>
    </w:p>
    <w:p w:rsidR="0033317F" w:rsidRDefault="0033317F" w:rsidP="0033317F">
      <w:pPr>
        <w:jc w:val="right"/>
        <w:outlineLvl w:val="0"/>
        <w:rPr>
          <w:b/>
          <w:u w:val="single"/>
        </w:rPr>
      </w:pPr>
    </w:p>
    <w:p w:rsidR="006224A0" w:rsidRPr="00113FF7" w:rsidRDefault="00D16655" w:rsidP="00D205EC">
      <w:pPr>
        <w:pStyle w:val="PRE-TEXTO1"/>
      </w:pPr>
      <w:bookmarkStart w:id="22" w:name="_Toc144003428"/>
      <w:bookmarkStart w:id="23" w:name="_Toc144004088"/>
      <w:bookmarkStart w:id="24" w:name="_Toc144004142"/>
      <w:bookmarkStart w:id="25" w:name="_Toc144004591"/>
      <w:bookmarkStart w:id="26" w:name="_Toc144288077"/>
      <w:bookmarkStart w:id="27" w:name="_Toc144288578"/>
      <w:bookmarkStart w:id="28" w:name="_Toc144609674"/>
      <w:bookmarkStart w:id="29" w:name="_Toc144614331"/>
      <w:bookmarkStart w:id="30" w:name="_Toc144614579"/>
      <w:bookmarkStart w:id="31" w:name="_Toc144627058"/>
      <w:bookmarkStart w:id="32" w:name="_Toc144630237"/>
      <w:bookmarkStart w:id="33" w:name="_Toc144691034"/>
      <w:bookmarkStart w:id="34" w:name="_Toc144691505"/>
      <w:bookmarkStart w:id="35" w:name="_Toc144692256"/>
      <w:bookmarkStart w:id="36" w:name="_Toc144805828"/>
      <w:bookmarkStart w:id="37" w:name="_Toc144807449"/>
      <w:bookmarkStart w:id="38" w:name="_Toc149724134"/>
      <w:bookmarkStart w:id="39" w:name="_Toc149724319"/>
      <w:bookmarkStart w:id="40" w:name="_Toc150052725"/>
      <w:bookmarkStart w:id="41" w:name="_Toc150053216"/>
      <w:bookmarkStart w:id="42" w:name="_Toc150053983"/>
      <w:bookmarkStart w:id="43" w:name="_Toc150054432"/>
      <w:bookmarkStart w:id="44" w:name="_Toc150054635"/>
      <w:bookmarkStart w:id="45" w:name="_Toc150054850"/>
      <w:bookmarkStart w:id="46" w:name="_Toc151433545"/>
      <w:bookmarkStart w:id="47" w:name="_Toc151434316"/>
      <w:bookmarkStart w:id="48" w:name="_Toc156710924"/>
      <w:bookmarkStart w:id="49" w:name="_Toc156712233"/>
      <w:bookmarkStart w:id="50" w:name="_Toc198716132"/>
      <w:bookmarkStart w:id="51" w:name="_Toc221345525"/>
      <w:bookmarkStart w:id="52" w:name="_Toc222801055"/>
      <w:bookmarkStart w:id="53" w:name="_Toc232224844"/>
      <w:bookmarkStart w:id="54" w:name="_Toc232225023"/>
      <w:bookmarkStart w:id="55" w:name="_Toc299549570"/>
      <w:r w:rsidRPr="00113FF7">
        <w:lastRenderedPageBreak/>
        <w:t>LI</w:t>
      </w:r>
      <w:r w:rsidR="006D4936" w:rsidRPr="00113FF7">
        <w:t>STA DE FIGURAS</w:t>
      </w:r>
      <w:bookmarkEnd w:id="20"/>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p>
    <w:p w:rsidR="006224A0" w:rsidRPr="00113FF7" w:rsidRDefault="006224A0" w:rsidP="006224A0">
      <w:pPr>
        <w:jc w:val="right"/>
        <w:outlineLvl w:val="0"/>
        <w:rPr>
          <w:b/>
          <w:u w:val="single"/>
        </w:rPr>
      </w:pPr>
      <w:r w:rsidRPr="00113FF7">
        <w:rPr>
          <w:b/>
          <w:u w:val="single"/>
        </w:rPr>
        <w:t xml:space="preserve">Pág. </w:t>
      </w:r>
    </w:p>
    <w:p w:rsidR="006D4936" w:rsidRPr="00113FF7" w:rsidRDefault="006D4936" w:rsidP="003046AB">
      <w:pPr>
        <w:ind w:firstLine="0"/>
      </w:pPr>
    </w:p>
    <w:p w:rsidR="00DE705D" w:rsidRDefault="00343ADB">
      <w:pPr>
        <w:pStyle w:val="Sumrio1"/>
        <w:rPr>
          <w:rFonts w:ascii="Calibri" w:hAnsi="Calibri" w:cs="Times New Roman"/>
          <w:b w:val="0"/>
          <w:sz w:val="22"/>
          <w:szCs w:val="22"/>
        </w:rPr>
      </w:pPr>
      <w:r w:rsidRPr="00343ADB">
        <w:fldChar w:fldCharType="begin"/>
      </w:r>
      <w:r w:rsidR="0058602A">
        <w:instrText xml:space="preserve"> TOC \h \z \t "FIGURA;1" </w:instrText>
      </w:r>
      <w:r w:rsidRPr="00343ADB">
        <w:fldChar w:fldCharType="separate"/>
      </w:r>
      <w:hyperlink w:anchor="_Toc238012846" w:history="1">
        <w:r w:rsidR="00DE705D" w:rsidRPr="00732D09">
          <w:rPr>
            <w:rStyle w:val="Hyperlink"/>
          </w:rPr>
          <w:t>Figura 3.1 – Configuração de página em papel A4.</w:t>
        </w:r>
        <w:r w:rsidR="00DE705D">
          <w:rPr>
            <w:webHidden/>
          </w:rPr>
          <w:tab/>
        </w:r>
        <w:r>
          <w:rPr>
            <w:webHidden/>
          </w:rPr>
          <w:fldChar w:fldCharType="begin"/>
        </w:r>
        <w:r w:rsidR="00DE705D">
          <w:rPr>
            <w:webHidden/>
          </w:rPr>
          <w:instrText xml:space="preserve"> PAGEREF _Toc238012846 \h </w:instrText>
        </w:r>
        <w:r>
          <w:rPr>
            <w:webHidden/>
          </w:rPr>
        </w:r>
        <w:r>
          <w:rPr>
            <w:webHidden/>
          </w:rPr>
          <w:fldChar w:fldCharType="separate"/>
        </w:r>
        <w:r w:rsidR="00172208">
          <w:rPr>
            <w:webHidden/>
          </w:rPr>
          <w:t>3</w:t>
        </w:r>
        <w:r>
          <w:rPr>
            <w:webHidden/>
          </w:rPr>
          <w:fldChar w:fldCharType="end"/>
        </w:r>
      </w:hyperlink>
    </w:p>
    <w:p w:rsidR="00DE705D" w:rsidRDefault="00343ADB">
      <w:pPr>
        <w:pStyle w:val="Sumrio1"/>
        <w:rPr>
          <w:rFonts w:ascii="Calibri" w:hAnsi="Calibri" w:cs="Times New Roman"/>
          <w:b w:val="0"/>
          <w:sz w:val="22"/>
          <w:szCs w:val="22"/>
        </w:rPr>
      </w:pPr>
      <w:hyperlink w:anchor="_Toc238012847" w:history="1">
        <w:r w:rsidR="00DE705D" w:rsidRPr="00732D09">
          <w:rPr>
            <w:rStyle w:val="Hyperlink"/>
          </w:rPr>
          <w:t>Figura A.1 - Diagrama de funcionamento.</w:t>
        </w:r>
        <w:r w:rsidR="00DE705D">
          <w:rPr>
            <w:webHidden/>
          </w:rPr>
          <w:tab/>
        </w:r>
        <w:r>
          <w:rPr>
            <w:webHidden/>
          </w:rPr>
          <w:fldChar w:fldCharType="begin"/>
        </w:r>
        <w:r w:rsidR="00DE705D">
          <w:rPr>
            <w:webHidden/>
          </w:rPr>
          <w:instrText xml:space="preserve"> PAGEREF _Toc238012847 \h </w:instrText>
        </w:r>
        <w:r>
          <w:rPr>
            <w:webHidden/>
          </w:rPr>
        </w:r>
        <w:r>
          <w:rPr>
            <w:webHidden/>
          </w:rPr>
          <w:fldChar w:fldCharType="separate"/>
        </w:r>
        <w:r w:rsidR="00172208">
          <w:rPr>
            <w:webHidden/>
          </w:rPr>
          <w:t>3</w:t>
        </w:r>
        <w:r>
          <w:rPr>
            <w:webHidden/>
          </w:rPr>
          <w:fldChar w:fldCharType="end"/>
        </w:r>
      </w:hyperlink>
    </w:p>
    <w:p w:rsidR="00DE705D" w:rsidRDefault="00343ADB">
      <w:pPr>
        <w:pStyle w:val="Sumrio1"/>
        <w:rPr>
          <w:rFonts w:ascii="Calibri" w:hAnsi="Calibri" w:cs="Times New Roman"/>
          <w:b w:val="0"/>
          <w:sz w:val="22"/>
          <w:szCs w:val="22"/>
        </w:rPr>
      </w:pPr>
      <w:hyperlink w:anchor="_Toc238012848" w:history="1">
        <w:r w:rsidR="00DE705D" w:rsidRPr="00732D09">
          <w:rPr>
            <w:rStyle w:val="Hyperlink"/>
            <w:rFonts w:cs="Times New Roman"/>
          </w:rPr>
          <w:t>Figura A.2 - Como apresentar uma figura longa</w:t>
        </w:r>
        <w:r w:rsidR="00DE705D">
          <w:rPr>
            <w:webHidden/>
          </w:rPr>
          <w:tab/>
        </w:r>
        <w:r>
          <w:rPr>
            <w:webHidden/>
          </w:rPr>
          <w:fldChar w:fldCharType="begin"/>
        </w:r>
        <w:r w:rsidR="00DE705D">
          <w:rPr>
            <w:webHidden/>
          </w:rPr>
          <w:instrText xml:space="preserve"> PAGEREF _Toc238012848 \h </w:instrText>
        </w:r>
        <w:r>
          <w:rPr>
            <w:webHidden/>
          </w:rPr>
        </w:r>
        <w:r>
          <w:rPr>
            <w:webHidden/>
          </w:rPr>
          <w:fldChar w:fldCharType="separate"/>
        </w:r>
        <w:r w:rsidR="00172208">
          <w:rPr>
            <w:webHidden/>
          </w:rPr>
          <w:t>3</w:t>
        </w:r>
        <w:r>
          <w:rPr>
            <w:webHidden/>
          </w:rPr>
          <w:fldChar w:fldCharType="end"/>
        </w:r>
      </w:hyperlink>
    </w:p>
    <w:p w:rsidR="00DE705D" w:rsidRDefault="00343ADB">
      <w:pPr>
        <w:pStyle w:val="Sumrio1"/>
        <w:rPr>
          <w:rFonts w:ascii="Calibri" w:hAnsi="Calibri" w:cs="Times New Roman"/>
          <w:b w:val="0"/>
          <w:sz w:val="22"/>
          <w:szCs w:val="22"/>
        </w:rPr>
      </w:pPr>
      <w:hyperlink w:anchor="_Toc238012849" w:history="1">
        <w:r w:rsidR="00DE705D" w:rsidRPr="00732D09">
          <w:rPr>
            <w:rStyle w:val="Hyperlink"/>
            <w:rFonts w:cs="Times New Roman"/>
          </w:rPr>
          <w:t>Figura A.3 - Movimento realocar tarefa.</w:t>
        </w:r>
        <w:r w:rsidR="00DE705D">
          <w:rPr>
            <w:webHidden/>
          </w:rPr>
          <w:tab/>
        </w:r>
        <w:r>
          <w:rPr>
            <w:webHidden/>
          </w:rPr>
          <w:fldChar w:fldCharType="begin"/>
        </w:r>
        <w:r w:rsidR="00DE705D">
          <w:rPr>
            <w:webHidden/>
          </w:rPr>
          <w:instrText xml:space="preserve"> PAGEREF _Toc238012849 \h </w:instrText>
        </w:r>
        <w:r>
          <w:rPr>
            <w:webHidden/>
          </w:rPr>
        </w:r>
        <w:r>
          <w:rPr>
            <w:webHidden/>
          </w:rPr>
          <w:fldChar w:fldCharType="separate"/>
        </w:r>
        <w:r w:rsidR="00172208">
          <w:rPr>
            <w:webHidden/>
          </w:rPr>
          <w:t>3</w:t>
        </w:r>
        <w:r>
          <w:rPr>
            <w:webHidden/>
          </w:rPr>
          <w:fldChar w:fldCharType="end"/>
        </w:r>
      </w:hyperlink>
    </w:p>
    <w:p w:rsidR="006D4936" w:rsidRPr="00113FF7" w:rsidRDefault="00343ADB" w:rsidP="0033317F">
      <w:pPr>
        <w:tabs>
          <w:tab w:val="left" w:leader="dot" w:pos="8640"/>
          <w:tab w:val="left" w:leader="dot" w:pos="9072"/>
        </w:tabs>
        <w:ind w:right="225" w:firstLine="0"/>
      </w:pPr>
      <w:r>
        <w:rPr>
          <w:rFonts w:cs="Arial"/>
          <w:noProof/>
        </w:rPr>
        <w:fldChar w:fldCharType="end"/>
      </w: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643C7F" w:rsidRPr="00113FF7" w:rsidRDefault="00643C7F" w:rsidP="00C942E0">
      <w:pPr>
        <w:ind w:firstLine="0"/>
      </w:pPr>
    </w:p>
    <w:p w:rsidR="00526729" w:rsidRPr="00113FF7" w:rsidRDefault="00526729" w:rsidP="00C942E0">
      <w:pPr>
        <w:ind w:firstLine="0"/>
      </w:pPr>
    </w:p>
    <w:p w:rsidR="00643C7F" w:rsidRPr="00113FF7" w:rsidRDefault="00643C7F"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0F6E31" w:rsidRPr="00113FF7" w:rsidRDefault="000F6E31" w:rsidP="00C942E0">
      <w:pPr>
        <w:ind w:firstLine="0"/>
      </w:pPr>
    </w:p>
    <w:p w:rsidR="006224A0" w:rsidRPr="00113FF7" w:rsidRDefault="00C8155A" w:rsidP="00D205EC">
      <w:pPr>
        <w:pStyle w:val="PRE-TEXTO1"/>
      </w:pPr>
      <w:bookmarkStart w:id="56" w:name="_Toc156710925"/>
      <w:bookmarkStart w:id="57" w:name="_Toc156712234"/>
      <w:bookmarkStart w:id="58" w:name="_Toc198716133"/>
      <w:bookmarkStart w:id="59" w:name="_Toc221345526"/>
      <w:bookmarkStart w:id="60" w:name="_Toc222801056"/>
      <w:bookmarkStart w:id="61" w:name="_Toc232224845"/>
      <w:bookmarkStart w:id="62" w:name="_Toc232225024"/>
      <w:bookmarkStart w:id="63" w:name="_Toc299549571"/>
      <w:r w:rsidRPr="00113FF7">
        <w:lastRenderedPageBreak/>
        <w:t>LISTA DE TABELAS</w:t>
      </w:r>
      <w:bookmarkEnd w:id="56"/>
      <w:bookmarkEnd w:id="57"/>
      <w:bookmarkEnd w:id="58"/>
      <w:bookmarkEnd w:id="59"/>
      <w:bookmarkEnd w:id="60"/>
      <w:bookmarkEnd w:id="61"/>
      <w:bookmarkEnd w:id="62"/>
      <w:bookmarkEnd w:id="63"/>
    </w:p>
    <w:p w:rsidR="0033201E" w:rsidRPr="00113FF7" w:rsidRDefault="006224A0" w:rsidP="006224A0">
      <w:pPr>
        <w:jc w:val="right"/>
        <w:outlineLvl w:val="0"/>
        <w:rPr>
          <w:b/>
          <w:u w:val="single"/>
        </w:rPr>
      </w:pPr>
      <w:r w:rsidRPr="00113FF7">
        <w:rPr>
          <w:b/>
          <w:u w:val="single"/>
        </w:rPr>
        <w:t xml:space="preserve">Pág. </w:t>
      </w:r>
    </w:p>
    <w:p w:rsidR="00DE705D" w:rsidRDefault="00343ADB">
      <w:pPr>
        <w:pStyle w:val="Sumrio1"/>
        <w:rPr>
          <w:rFonts w:ascii="Calibri" w:hAnsi="Calibri" w:cs="Times New Roman"/>
          <w:b w:val="0"/>
          <w:sz w:val="22"/>
          <w:szCs w:val="22"/>
        </w:rPr>
      </w:pPr>
      <w:r w:rsidRPr="00343ADB">
        <w:rPr>
          <w:b w:val="0"/>
        </w:rPr>
        <w:fldChar w:fldCharType="begin"/>
      </w:r>
      <w:r w:rsidR="0058602A">
        <w:rPr>
          <w:b w:val="0"/>
        </w:rPr>
        <w:instrText xml:space="preserve"> TOC \h \z \t "TABELA;1" </w:instrText>
      </w:r>
      <w:r w:rsidRPr="00343ADB">
        <w:rPr>
          <w:b w:val="0"/>
        </w:rPr>
        <w:fldChar w:fldCharType="separate"/>
      </w:r>
      <w:hyperlink w:anchor="_Toc238012854" w:history="1">
        <w:r w:rsidR="00DE705D" w:rsidRPr="001A602E">
          <w:rPr>
            <w:rStyle w:val="Hyperlink"/>
          </w:rPr>
          <w:t>Tabela 3.1 – Botões da barra de ferramentas</w:t>
        </w:r>
        <w:r w:rsidR="00DE705D">
          <w:rPr>
            <w:webHidden/>
          </w:rPr>
          <w:tab/>
        </w:r>
        <w:r>
          <w:rPr>
            <w:webHidden/>
          </w:rPr>
          <w:fldChar w:fldCharType="begin"/>
        </w:r>
        <w:r w:rsidR="00DE705D">
          <w:rPr>
            <w:webHidden/>
          </w:rPr>
          <w:instrText xml:space="preserve"> PAGEREF _Toc238012854 \h </w:instrText>
        </w:r>
        <w:r>
          <w:rPr>
            <w:webHidden/>
          </w:rPr>
        </w:r>
        <w:r>
          <w:rPr>
            <w:webHidden/>
          </w:rPr>
          <w:fldChar w:fldCharType="separate"/>
        </w:r>
        <w:r w:rsidR="00172208">
          <w:rPr>
            <w:webHidden/>
          </w:rPr>
          <w:t>3</w:t>
        </w:r>
        <w:r>
          <w:rPr>
            <w:webHidden/>
          </w:rPr>
          <w:fldChar w:fldCharType="end"/>
        </w:r>
      </w:hyperlink>
    </w:p>
    <w:p w:rsidR="00DE705D" w:rsidRDefault="00343ADB">
      <w:pPr>
        <w:pStyle w:val="Sumrio1"/>
        <w:rPr>
          <w:rFonts w:ascii="Calibri" w:hAnsi="Calibri" w:cs="Times New Roman"/>
          <w:b w:val="0"/>
          <w:sz w:val="22"/>
          <w:szCs w:val="22"/>
        </w:rPr>
      </w:pPr>
      <w:hyperlink w:anchor="_Toc238012855" w:history="1">
        <w:r w:rsidR="00DE705D" w:rsidRPr="001A602E">
          <w:rPr>
            <w:rStyle w:val="Hyperlink"/>
          </w:rPr>
          <w:t>Tabela 1- Abreviaturas</w:t>
        </w:r>
        <w:r w:rsidR="00DE705D">
          <w:rPr>
            <w:webHidden/>
          </w:rPr>
          <w:tab/>
        </w:r>
        <w:r>
          <w:rPr>
            <w:webHidden/>
          </w:rPr>
          <w:fldChar w:fldCharType="begin"/>
        </w:r>
        <w:r w:rsidR="00DE705D">
          <w:rPr>
            <w:webHidden/>
          </w:rPr>
          <w:instrText xml:space="preserve"> PAGEREF _Toc238012855 \h </w:instrText>
        </w:r>
        <w:r>
          <w:rPr>
            <w:webHidden/>
          </w:rPr>
        </w:r>
        <w:r>
          <w:rPr>
            <w:webHidden/>
          </w:rPr>
          <w:fldChar w:fldCharType="separate"/>
        </w:r>
        <w:r w:rsidR="00172208">
          <w:rPr>
            <w:webHidden/>
          </w:rPr>
          <w:t>3</w:t>
        </w:r>
        <w:r>
          <w:rPr>
            <w:webHidden/>
          </w:rPr>
          <w:fldChar w:fldCharType="end"/>
        </w:r>
      </w:hyperlink>
    </w:p>
    <w:p w:rsidR="006224A0" w:rsidRDefault="00343ADB" w:rsidP="00FF5E8E">
      <w:r>
        <w:rPr>
          <w:rFonts w:cs="Arial"/>
          <w:b/>
          <w:noProof/>
        </w:rPr>
        <w:fldChar w:fldCharType="end"/>
      </w:r>
    </w:p>
    <w:p w:rsidR="00C942E0" w:rsidRPr="00C942E0" w:rsidRDefault="00C942E0" w:rsidP="00FF5E8E"/>
    <w:p w:rsidR="00C942E0" w:rsidRDefault="00C942E0" w:rsidP="00FF5E8E"/>
    <w:p w:rsidR="00C942E0" w:rsidRPr="00C942E0" w:rsidRDefault="00C942E0" w:rsidP="00FF5E8E"/>
    <w:p w:rsidR="00850A2A" w:rsidRDefault="00850A2A" w:rsidP="00D205EC">
      <w:pPr>
        <w:pStyle w:val="PRE-TEXTO1"/>
      </w:pPr>
      <w:bookmarkStart w:id="64" w:name="_Toc156710927"/>
      <w:bookmarkStart w:id="65" w:name="_Toc156712236"/>
      <w:bookmarkStart w:id="66" w:name="_Toc198716135"/>
      <w:bookmarkStart w:id="67" w:name="_Toc221345528"/>
      <w:bookmarkStart w:id="68" w:name="_Toc222801058"/>
      <w:bookmarkStart w:id="69" w:name="_Toc232224847"/>
      <w:bookmarkStart w:id="70" w:name="_Toc232225026"/>
      <w:bookmarkStart w:id="71" w:name="_Toc299549572"/>
      <w:bookmarkStart w:id="72" w:name="_Toc144288080"/>
      <w:bookmarkStart w:id="73" w:name="_Toc144288581"/>
      <w:bookmarkStart w:id="74" w:name="_Toc144609677"/>
      <w:bookmarkStart w:id="75" w:name="_Toc144614334"/>
      <w:bookmarkStart w:id="76" w:name="_Toc144614582"/>
      <w:bookmarkStart w:id="77" w:name="_Toc144627061"/>
      <w:bookmarkStart w:id="78" w:name="_Toc144630240"/>
      <w:bookmarkStart w:id="79" w:name="_Toc144691037"/>
      <w:bookmarkStart w:id="80" w:name="_Toc144691508"/>
      <w:bookmarkStart w:id="81" w:name="_Toc144692259"/>
      <w:bookmarkStart w:id="82" w:name="_Toc144805831"/>
      <w:bookmarkStart w:id="83" w:name="_Toc144807452"/>
      <w:bookmarkStart w:id="84" w:name="_Toc149724137"/>
      <w:bookmarkStart w:id="85" w:name="_Toc149724322"/>
      <w:bookmarkStart w:id="86" w:name="_Toc150052728"/>
      <w:bookmarkStart w:id="87" w:name="_Toc150053219"/>
      <w:bookmarkStart w:id="88" w:name="_Toc150053986"/>
      <w:bookmarkStart w:id="89" w:name="_Toc150054435"/>
      <w:bookmarkStart w:id="90" w:name="_Toc150054638"/>
      <w:bookmarkStart w:id="91" w:name="_Toc150054853"/>
      <w:bookmarkStart w:id="92" w:name="_Toc151433548"/>
      <w:bookmarkStart w:id="93" w:name="_Toc151434319"/>
      <w:r w:rsidRPr="00113FF7">
        <w:lastRenderedPageBreak/>
        <w:t>LISTA DE SÍMBOLOS</w:t>
      </w:r>
      <w:bookmarkEnd w:id="64"/>
      <w:bookmarkEnd w:id="65"/>
      <w:bookmarkEnd w:id="66"/>
      <w:bookmarkEnd w:id="67"/>
      <w:bookmarkEnd w:id="68"/>
      <w:bookmarkEnd w:id="69"/>
      <w:bookmarkEnd w:id="70"/>
      <w:bookmarkEnd w:id="71"/>
    </w:p>
    <w:p w:rsidR="00993239" w:rsidRDefault="00993239" w:rsidP="00993239"/>
    <w:p w:rsidR="00993239" w:rsidRPr="00993239" w:rsidRDefault="00993239" w:rsidP="00993239">
      <w:r w:rsidRPr="00993239">
        <w:rPr>
          <w:i/>
          <w:iCs/>
        </w:rPr>
        <w:t xml:space="preserve">f </w:t>
      </w:r>
      <w:r w:rsidRPr="00993239">
        <w:t xml:space="preserve">- Vetor das Forças Aplicadas e </w:t>
      </w:r>
      <w:proofErr w:type="spellStart"/>
      <w:r w:rsidRPr="00993239">
        <w:t>Giroscópicas</w:t>
      </w:r>
      <w:proofErr w:type="spellEnd"/>
    </w:p>
    <w:p w:rsidR="00993239" w:rsidRPr="00993239" w:rsidRDefault="00993239" w:rsidP="00993239">
      <w:r w:rsidRPr="00993239">
        <w:rPr>
          <w:i/>
          <w:iCs/>
        </w:rPr>
        <w:t xml:space="preserve">E </w:t>
      </w:r>
      <w:r w:rsidRPr="00993239">
        <w:t>- Energia Cinética</w:t>
      </w:r>
    </w:p>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097AE9" w:rsidRPr="00113FF7" w:rsidRDefault="00097AE9" w:rsidP="00C942E0">
      <w:pPr>
        <w:ind w:firstLine="0"/>
      </w:pPr>
    </w:p>
    <w:p w:rsidR="006964D4" w:rsidRPr="00113FF7" w:rsidRDefault="00B100A3" w:rsidP="006F3AA5">
      <w:pPr>
        <w:pStyle w:val="Ttulo1"/>
      </w:pPr>
      <w:bookmarkStart w:id="94" w:name="_Toc144805832"/>
      <w:bookmarkStart w:id="95" w:name="_Toc144807453"/>
      <w:bookmarkStart w:id="96" w:name="_Toc144811464"/>
      <w:bookmarkStart w:id="97" w:name="_Toc144812009"/>
      <w:bookmarkStart w:id="98" w:name="_Toc144812352"/>
      <w:bookmarkStart w:id="99" w:name="_Ref148840979"/>
      <w:bookmarkStart w:id="100" w:name="_Toc149724323"/>
      <w:bookmarkStart w:id="101" w:name="_Toc150052729"/>
      <w:bookmarkStart w:id="102" w:name="_Toc150053220"/>
      <w:bookmarkStart w:id="103" w:name="_Toc150053987"/>
      <w:bookmarkStart w:id="104" w:name="_Toc150054436"/>
      <w:bookmarkStart w:id="105" w:name="_Toc150054639"/>
      <w:bookmarkStart w:id="106" w:name="_Toc150054854"/>
      <w:bookmarkStart w:id="107" w:name="_Toc156710928"/>
      <w:bookmarkStart w:id="108" w:name="_Toc156712237"/>
      <w:bookmarkStart w:id="109" w:name="_Toc167274005"/>
      <w:bookmarkStart w:id="110" w:name="_Toc167274171"/>
      <w:bookmarkStart w:id="111" w:name="_Toc167274300"/>
      <w:bookmarkStart w:id="112" w:name="_Toc198716019"/>
      <w:bookmarkStart w:id="113" w:name="_Toc198716136"/>
      <w:bookmarkStart w:id="114" w:name="_Toc221345529"/>
      <w:bookmarkStart w:id="115" w:name="_Toc222801059"/>
      <w:bookmarkStart w:id="116" w:name="_Toc232224848"/>
      <w:bookmarkStart w:id="117" w:name="_Toc232225027"/>
      <w:bookmarkStart w:id="118" w:name="_Toc299549573"/>
      <w:r w:rsidRPr="00113FF7">
        <w:lastRenderedPageBreak/>
        <w:t>INTRODUÇÃO</w:t>
      </w:r>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r w:rsidR="00D412F2">
        <w:t xml:space="preserve"> (</w:t>
      </w:r>
      <w:r w:rsidR="00EA2B91">
        <w:t xml:space="preserve">estilo </w:t>
      </w:r>
      <w:r w:rsidR="00D412F2">
        <w:t>T</w:t>
      </w:r>
      <w:r w:rsidR="00D619D0">
        <w:t>í</w:t>
      </w:r>
      <w:r w:rsidR="00D412F2">
        <w:t xml:space="preserve">tulo </w:t>
      </w:r>
      <w:proofErr w:type="gramStart"/>
      <w:r w:rsidR="00D412F2">
        <w:t>1</w:t>
      </w:r>
      <w:proofErr w:type="gramEnd"/>
      <w:r w:rsidR="00D412F2">
        <w:t>)</w:t>
      </w:r>
      <w:bookmarkEnd w:id="118"/>
    </w:p>
    <w:p w:rsidR="0027084C" w:rsidRDefault="0027084C" w:rsidP="007E6AEB">
      <w:r>
        <w:t>Uma monografia é um instrumento de difusão de conhecimentos direcionado a um público específico e sua estrutura é orientada pela NBR 14724 – Informação e documentação — Trabalhos acadêmicos — Apresentação da Associação Brasileira de Normas Técnicas (ABNT, 2005). As monografias tal como os demais trabalhos científicos e acadêmicos estão estruturados em elementos pré-textuais, textuais e pós-textuais.</w:t>
      </w:r>
    </w:p>
    <w:p w:rsidR="0027084C" w:rsidRDefault="0027084C" w:rsidP="007E6AEB">
      <w:r>
        <w:t>Os elementos pré-textuais são aqueles que contem os dados de identificação: título, autoria, agradecimento, resumo, sumario, índices de figuras</w:t>
      </w:r>
      <w:r w:rsidR="0034334F">
        <w:t xml:space="preserve"> e de</w:t>
      </w:r>
      <w:r>
        <w:t xml:space="preserve"> tabelas e lista de símbolos. O título é a expressão indicativa do conteúdo do documento que deve ser apresentado com o mínimo de palavras possíve</w:t>
      </w:r>
      <w:r w:rsidR="0034334F">
        <w:t>l</w:t>
      </w:r>
      <w:r>
        <w:t>. Na autoria deve ser identificado pelo nome completo de forma direta do autor. O resumo é uma das partes mais consultadas pelos leitores, é por meio dele que o leitor toma a decisão de ler integralmente o trabalho.</w:t>
      </w:r>
    </w:p>
    <w:p w:rsidR="0027084C" w:rsidRDefault="0027084C" w:rsidP="007E6AEB">
      <w:r>
        <w:t>A elaboração do resumo deve ser tarefa cuidadosa</w:t>
      </w:r>
      <w:r w:rsidR="00D70510">
        <w:t>. É</w:t>
      </w:r>
      <w:r>
        <w:t xml:space="preserve"> recomendado que </w:t>
      </w:r>
      <w:r w:rsidR="00D70510">
        <w:t xml:space="preserve">no resumo seja ressaltado </w:t>
      </w:r>
      <w:r>
        <w:t>claramente qual o objetivo, a metodologia, os resultados e as conclusões do trabalho. O resumo deve ser composto de uma seqüência de frases concisas, afirmativas sem enumeração de tópicos. Recomenda-se ainda que seja composto por um único parágrafo, com atenção especial para a primeira frase que deve explicitar claramente o tema principal do documento.</w:t>
      </w:r>
    </w:p>
    <w:p w:rsidR="0027084C" w:rsidRDefault="0027084C" w:rsidP="007E6AEB">
      <w:r>
        <w:t>Os elementos textuais</w:t>
      </w:r>
      <w:r w:rsidR="0034334F">
        <w:t xml:space="preserve"> que</w:t>
      </w:r>
      <w:r>
        <w:t xml:space="preserve"> compõem o corpo do trabalho </w:t>
      </w:r>
      <w:r w:rsidR="00D70510">
        <w:t>são</w:t>
      </w:r>
      <w:r w:rsidR="0034334F">
        <w:t xml:space="preserve"> a</w:t>
      </w:r>
      <w:r w:rsidR="00D70510">
        <w:t xml:space="preserve"> </w:t>
      </w:r>
      <w:r>
        <w:t xml:space="preserve">introdução, desenvolvimento e conclusão. A introdução é a parte inicial do texto </w:t>
      </w:r>
      <w:r w:rsidR="0034334F">
        <w:t>e</w:t>
      </w:r>
      <w:r>
        <w:t xml:space="preserve"> deve situar o leitor no contexto do t</w:t>
      </w:r>
      <w:r w:rsidR="00D70510">
        <w:t xml:space="preserve">ema pesquisado colocando o leitor </w:t>
      </w:r>
      <w:r>
        <w:t xml:space="preserve">a par dos antecedentes, </w:t>
      </w:r>
      <w:r w:rsidR="0034334F">
        <w:t xml:space="preserve">das </w:t>
      </w:r>
      <w:r>
        <w:t xml:space="preserve">tendências, </w:t>
      </w:r>
      <w:r w:rsidR="0034334F">
        <w:t xml:space="preserve">dos </w:t>
      </w:r>
      <w:r>
        <w:t xml:space="preserve">pontos críticos, </w:t>
      </w:r>
      <w:r w:rsidR="0034334F">
        <w:t xml:space="preserve">dos </w:t>
      </w:r>
      <w:r>
        <w:t xml:space="preserve">objetivos e </w:t>
      </w:r>
      <w:r w:rsidR="0034334F">
        <w:t xml:space="preserve">dos </w:t>
      </w:r>
      <w:r>
        <w:t xml:space="preserve">resultados esperados com o estudo. </w:t>
      </w:r>
    </w:p>
    <w:p w:rsidR="0027084C" w:rsidRDefault="0027084C" w:rsidP="007E6AEB">
      <w:r>
        <w:t>A introdução é a primeira parte do trabalho, podendo constituir-se no primeiro capítulo. É na introdução que o autor deve apresentar a visão geral da pesquisa realizada situando o problema no contexto tra</w:t>
      </w:r>
      <w:r w:rsidR="00D70510">
        <w:t xml:space="preserve">tado, </w:t>
      </w:r>
      <w:r>
        <w:t xml:space="preserve">esclarecer qual é o objetivo estabelecido no projeto de pesquisa e </w:t>
      </w:r>
      <w:r w:rsidR="00D70510">
        <w:t xml:space="preserve">quais </w:t>
      </w:r>
      <w:r>
        <w:t>as justificativas para sua elaboração. Deve incluir de forma resumida a metodologia utilizada e descrever como o trabalho está organizado, podendo apresentar uma síntese sobre o conteúdo de cada capítulo. Deve ser ressaltado que o objetivo do trabalho deve ficar claro na introdução, pois seu entendimento é de extrema importância. Quando o autor discute o objetivo, ele faz um contrato com o leitor e todo o restante do trabalho deve estar relacionado com este objetivo.</w:t>
      </w:r>
    </w:p>
    <w:p w:rsidR="00E002D6" w:rsidRDefault="00E002D6" w:rsidP="007E6AEB">
      <w:r>
        <w:lastRenderedPageBreak/>
        <w:t xml:space="preserve">É </w:t>
      </w:r>
      <w:r w:rsidR="0034334F">
        <w:t>indicado,</w:t>
      </w:r>
      <w:r>
        <w:t xml:space="preserve"> neste modelo</w:t>
      </w:r>
      <w:r w:rsidR="0034334F">
        <w:t>,</w:t>
      </w:r>
      <w:r>
        <w:t xml:space="preserve"> que tanto o objetivo do trabalho quanto sua motivação sejam </w:t>
      </w:r>
      <w:proofErr w:type="gramStart"/>
      <w:r>
        <w:t>apresentados na forma de subtítulos da introdução</w:t>
      </w:r>
      <w:proofErr w:type="gramEnd"/>
      <w:r>
        <w:t>.</w:t>
      </w:r>
    </w:p>
    <w:p w:rsidR="0027084C" w:rsidRDefault="0027084C" w:rsidP="007E6AEB">
      <w:r>
        <w:t>O desenvolvimento é a parte mais extensa do trabalho, que contém a exposição pormenorizada da pesquisa realizada e dos resultados alcançados. O texto do desenvolvimento do trabalho pode variar em função da abordagem do tema e do método proposto. Para obter mais informação sobre o formato de apresentação de trabalhos acadêmicos, recomenda-se buscar sugestão do professor orientador, consultar os livros de metodologia científica e outros trabalhos acadêmicos disponíveis no acervo da biblioteca da Instituição. Visando organizar a apresentação de seu conteúdo, o desenvolvimento do trabalho deve ser dividido em seções e subseções. O assunto principal será representado por um número que se subdividirá em partes formando assim, as seções primárias, secundárias, terciárias, quaternárias e quinarias seguindo as orientações da NBR 6024- Numeração progressiva das seções de um documento (ABNT, 2003). A adoção deste recurso facilita a sistematização do texto de forma hierarquizada e sua apresentação no Sumário. Na parte referente ao desenvolvimento é esperad</w:t>
      </w:r>
      <w:r w:rsidR="00D619D0">
        <w:t>a</w:t>
      </w:r>
      <w:r>
        <w:t xml:space="preserve"> a indicação das referencias bibliográficas, já que uma característica essencial do trabalho científico é a necessidade de indicar as fontes de citações apresentadas no texto. As ilustrações, elementos de apoio, têm por objetivo apresentar, graficamente, informações condensadas para explicar e simplificar o entendimento de um texto. Comumente são consideradas como ilustrações as tabelas e equações. As demais ilustrações como fotografias, desenhos, gravuras, diagramas, esquemas, fluxogramas, mapas, organograma são denominadas genericamente e mencionadas no texto como figuras. </w:t>
      </w:r>
    </w:p>
    <w:p w:rsidR="00D70510" w:rsidRPr="00993239" w:rsidRDefault="00D70510" w:rsidP="007E6AEB">
      <w:pPr>
        <w:rPr>
          <w:b/>
          <w:u w:val="single"/>
        </w:rPr>
      </w:pPr>
      <w:r w:rsidRPr="00993239">
        <w:rPr>
          <w:b/>
          <w:u w:val="single"/>
        </w:rPr>
        <w:t xml:space="preserve">Neste modelo, </w:t>
      </w:r>
      <w:r w:rsidR="00E002D6" w:rsidRPr="00993239">
        <w:rPr>
          <w:b/>
          <w:u w:val="single"/>
        </w:rPr>
        <w:t xml:space="preserve">é recomendado que </w:t>
      </w:r>
      <w:r w:rsidRPr="00993239">
        <w:rPr>
          <w:b/>
          <w:u w:val="single"/>
        </w:rPr>
        <w:t>o desenvolvimento est</w:t>
      </w:r>
      <w:r w:rsidR="00E002D6" w:rsidRPr="00993239">
        <w:rPr>
          <w:b/>
          <w:u w:val="single"/>
        </w:rPr>
        <w:t>eja</w:t>
      </w:r>
      <w:r w:rsidRPr="00993239">
        <w:rPr>
          <w:b/>
          <w:u w:val="single"/>
        </w:rPr>
        <w:t xml:space="preserve"> dividido </w:t>
      </w:r>
      <w:r w:rsidR="00E002D6" w:rsidRPr="00993239">
        <w:rPr>
          <w:b/>
          <w:u w:val="single"/>
        </w:rPr>
        <w:t xml:space="preserve">nos seguintes </w:t>
      </w:r>
      <w:r w:rsidRPr="00993239">
        <w:rPr>
          <w:b/>
          <w:u w:val="single"/>
        </w:rPr>
        <w:t>capítulos: Fundamentação Te</w:t>
      </w:r>
      <w:r w:rsidR="00E002D6" w:rsidRPr="00993239">
        <w:rPr>
          <w:b/>
          <w:u w:val="single"/>
        </w:rPr>
        <w:t xml:space="preserve">órica, </w:t>
      </w:r>
      <w:r w:rsidR="00AF167E" w:rsidRPr="00993239">
        <w:rPr>
          <w:b/>
          <w:u w:val="single"/>
        </w:rPr>
        <w:t>Metodologia</w:t>
      </w:r>
      <w:r w:rsidR="00E002D6" w:rsidRPr="00993239">
        <w:rPr>
          <w:b/>
          <w:u w:val="single"/>
        </w:rPr>
        <w:t xml:space="preserve"> e Resultados.</w:t>
      </w:r>
    </w:p>
    <w:p w:rsidR="0027084C" w:rsidRDefault="0027084C" w:rsidP="007E6AEB">
      <w:r>
        <w:t xml:space="preserve">A conclusão “é um resumo marcante dos argumentos principais, é síntese interpretativa dos elementos dispersos pelo trabalho e ponto de chegada das deduções lógicas baseadas no desenvolvimento” (CERVO; BERVIAN; SILVA, 2007, p.124). Na conclusão o autor deve apresentar os resultados alcançados e destacar as contribuições obtidas na realização do estudo e pode sugerir que outros trabalhos sobre o tema sejam realizados. Pode ser expressa também como considerações finais e, no caso, evidenciar de forma breve, com clareza e objetividade as deduções obtidas na pesquisa ou levantadas ao longo da discussão do tema, podendo também nesse caso apresentar recomendações e sugestões para trabalhos futuros. </w:t>
      </w:r>
    </w:p>
    <w:p w:rsidR="001C6905" w:rsidRDefault="0027084C" w:rsidP="007E6AEB">
      <w:r>
        <w:lastRenderedPageBreak/>
        <w:t>Os elementos pós-textuais são compostos de Referências, Glossários, Apêndices e Anexos. Destinam-se a esclarecer ou complementar o texto, sem, contudo, fazer parte deste. As referências devem seguir as normas da NBR 6023 (ABNT, 2002). Na seção desse modelo são apresentados exemplos de formatação de referências em diversas situações: livros, artigos, documentos oficiais. Os apêndices são textos ou documentos elaborados pelo próprio autor que servem para fundamentar, comprovar ou ilustrar o trabalho. Porém, por serem extensos e para não quebrar a seqüência lógica de exposição do texto, não foram incluídos no corpo do trabalho. Já os anexos são materiais (textos, documentos, figuras, tab</w:t>
      </w:r>
      <w:r w:rsidR="00D619D0">
        <w:t>elas, formulários</w:t>
      </w:r>
      <w:r>
        <w:t>, mapas, desenhos etc.) produzidos por outras fontes que não o autor, que servem para fundamentar, comprovar ou ilustrar seu trabalho</w:t>
      </w:r>
      <w:r w:rsidR="00E002D6">
        <w:t>.</w:t>
      </w:r>
    </w:p>
    <w:p w:rsidR="00E002D6" w:rsidRDefault="00E002D6" w:rsidP="006F3AA5">
      <w:pPr>
        <w:pStyle w:val="Ttulo2"/>
      </w:pPr>
      <w:bookmarkStart w:id="119" w:name="_Toc299549574"/>
      <w:r>
        <w:t>OBJETIVO DO TRABALHO</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19"/>
    </w:p>
    <w:p w:rsidR="00E002D6" w:rsidRDefault="00E002D6" w:rsidP="007E6AEB">
      <w:r>
        <w:t>Os objetivos devem traduzir as ações que serão realizadas pelo pesquisador para</w:t>
      </w:r>
      <w:r w:rsidR="008D60C9">
        <w:t xml:space="preserve"> atingir seus fi</w:t>
      </w:r>
      <w:r>
        <w:t xml:space="preserve">ns. </w:t>
      </w:r>
      <w:r w:rsidR="008D60C9">
        <w:t xml:space="preserve">Eles podem ser apresentados em </w:t>
      </w:r>
      <w:r>
        <w:t>dois níveis:</w:t>
      </w:r>
    </w:p>
    <w:p w:rsidR="00E002D6" w:rsidRDefault="00E002D6" w:rsidP="007E6AEB">
      <w:r>
        <w:t>a) objetivo geral que deverá explicitar de modo claro e preciso a grande</w:t>
      </w:r>
      <w:r w:rsidR="008D60C9">
        <w:t xml:space="preserve"> </w:t>
      </w:r>
      <w:r>
        <w:t>ação do estudo proposto;</w:t>
      </w:r>
    </w:p>
    <w:p w:rsidR="00E002D6" w:rsidRDefault="008D60C9" w:rsidP="007E6AEB">
      <w:r>
        <w:t>b) objetivos específi</w:t>
      </w:r>
      <w:r w:rsidR="00E002D6">
        <w:t>cos que apresentam ações a serem desenvolvidas para</w:t>
      </w:r>
      <w:r>
        <w:t xml:space="preserve"> </w:t>
      </w:r>
      <w:r w:rsidR="00E002D6">
        <w:t>alcançar o objetivo geral.</w:t>
      </w:r>
    </w:p>
    <w:p w:rsidR="008D60C9" w:rsidRDefault="008D60C9" w:rsidP="006F3AA5">
      <w:pPr>
        <w:pStyle w:val="Ttulo2"/>
      </w:pPr>
      <w:bookmarkStart w:id="120" w:name="_Toc299549575"/>
      <w:r>
        <w:t>JUSTIFICATIVA</w:t>
      </w:r>
      <w:r w:rsidR="00D412F2">
        <w:t xml:space="preserve"> (</w:t>
      </w:r>
      <w:r w:rsidR="00EA2B91">
        <w:t xml:space="preserve">estilo </w:t>
      </w:r>
      <w:r w:rsidR="00D412F2">
        <w:t>T</w:t>
      </w:r>
      <w:r w:rsidR="00D619D0">
        <w:t>í</w:t>
      </w:r>
      <w:r w:rsidR="00D412F2">
        <w:t xml:space="preserve">tulo </w:t>
      </w:r>
      <w:proofErr w:type="gramStart"/>
      <w:r w:rsidR="00D412F2">
        <w:t>2</w:t>
      </w:r>
      <w:proofErr w:type="gramEnd"/>
      <w:r w:rsidR="00D412F2">
        <w:t>)</w:t>
      </w:r>
      <w:bookmarkEnd w:id="120"/>
    </w:p>
    <w:p w:rsidR="008D60C9" w:rsidRDefault="008D60C9" w:rsidP="007E6AEB">
      <w:r>
        <w:t>A justificativa consiste de uma exposição sobre as razões que motivaram a realização da pesquisa como: o interesse pessoal ou institucional na investigação do tema; a importância teórica e prática do tema da pesquisa; a relevância social; e a oportunidade econômica.</w:t>
      </w:r>
    </w:p>
    <w:p w:rsidR="008D60C9" w:rsidRDefault="008D60C9" w:rsidP="007E6AEB"/>
    <w:p w:rsidR="00597A3A" w:rsidRPr="00113FF7" w:rsidRDefault="00CA7229" w:rsidP="006F3AA5">
      <w:pPr>
        <w:pStyle w:val="Ttulo1"/>
      </w:pPr>
      <w:bookmarkStart w:id="121" w:name="_Toc299549576"/>
      <w:r>
        <w:lastRenderedPageBreak/>
        <w:t>FUNDAMENTAÇÃO TE</w:t>
      </w:r>
      <w:r w:rsidR="00D619D0">
        <w:t>Ó</w:t>
      </w:r>
      <w:r>
        <w:t>RICA (</w:t>
      </w:r>
      <w:r w:rsidR="00EA2B91">
        <w:t xml:space="preserve">estilo </w:t>
      </w:r>
      <w:r>
        <w:t xml:space="preserve">Título </w:t>
      </w:r>
      <w:proofErr w:type="gramStart"/>
      <w:r>
        <w:t>1</w:t>
      </w:r>
      <w:proofErr w:type="gramEnd"/>
      <w:r>
        <w:t>)</w:t>
      </w:r>
      <w:bookmarkEnd w:id="121"/>
    </w:p>
    <w:p w:rsidR="000D3D95" w:rsidRDefault="00C6643C" w:rsidP="000D3D95">
      <w:r>
        <w:t>Es</w:t>
      </w:r>
      <w:r w:rsidR="008137AE">
        <w:t>t</w:t>
      </w:r>
      <w:r>
        <w:t xml:space="preserve">e capítulo abordará os três </w:t>
      </w:r>
      <w:r w:rsidR="004E32EE">
        <w:t xml:space="preserve">principais temas que </w:t>
      </w:r>
      <w:r w:rsidR="008137AE">
        <w:t>servem de base</w:t>
      </w:r>
      <w:r w:rsidR="004E32EE">
        <w:t xml:space="preserve"> </w:t>
      </w:r>
      <w:r w:rsidR="008137AE">
        <w:t>para o</w:t>
      </w:r>
      <w:r w:rsidR="004E32EE">
        <w:t xml:space="preserve"> trabalho. O primeiro, intitulado Internet, aborda </w:t>
      </w:r>
      <w:r w:rsidR="008137AE">
        <w:t>o</w:t>
      </w:r>
      <w:r w:rsidR="004E32EE">
        <w:t xml:space="preserve"> surgimento e </w:t>
      </w:r>
      <w:r w:rsidR="008137AE">
        <w:t>o</w:t>
      </w:r>
      <w:r w:rsidR="004E32EE">
        <w:t xml:space="preserve"> advento</w:t>
      </w:r>
      <w:r w:rsidR="008137AE">
        <w:t xml:space="preserve"> da internet</w:t>
      </w:r>
      <w:r w:rsidR="004E32EE">
        <w:t xml:space="preserve"> no Brasil</w:t>
      </w:r>
      <w:r>
        <w:t>.</w:t>
      </w:r>
      <w:r w:rsidR="004E32EE">
        <w:t xml:space="preserve"> Em seguida é abordado o tema Redes Sociais. É apresentada sua história, abrangência, potencial e </w:t>
      </w:r>
      <w:r w:rsidR="00355F10">
        <w:t>tendências</w:t>
      </w:r>
      <w:r w:rsidR="004E32EE">
        <w:t xml:space="preserve">. O último assunto abordado é </w:t>
      </w:r>
      <w:r w:rsidR="00BC5E31">
        <w:t>Método ágil de Desenvolvimento</w:t>
      </w:r>
      <w:r w:rsidR="000D3D95">
        <w:t xml:space="preserve">, onde é introduzido o </w:t>
      </w:r>
      <w:r w:rsidR="000D3D95" w:rsidRPr="00F20AF1">
        <w:rPr>
          <w:i/>
        </w:rPr>
        <w:t>framework</w:t>
      </w:r>
      <w:r w:rsidR="000D3D95">
        <w:t xml:space="preserve"> </w:t>
      </w:r>
      <w:proofErr w:type="spellStart"/>
      <w:r w:rsidR="008137AE" w:rsidRPr="00263906">
        <w:rPr>
          <w:i/>
        </w:rPr>
        <w:t>Ruby</w:t>
      </w:r>
      <w:proofErr w:type="spellEnd"/>
      <w:r w:rsidR="008137AE" w:rsidRPr="00263906">
        <w:rPr>
          <w:i/>
        </w:rPr>
        <w:t xml:space="preserve"> </w:t>
      </w:r>
      <w:proofErr w:type="spellStart"/>
      <w:r w:rsidR="008137AE" w:rsidRPr="00263906">
        <w:rPr>
          <w:i/>
        </w:rPr>
        <w:t>On</w:t>
      </w:r>
      <w:proofErr w:type="spellEnd"/>
      <w:r w:rsidR="008137AE" w:rsidRPr="00263906">
        <w:rPr>
          <w:i/>
        </w:rPr>
        <w:t xml:space="preserve"> </w:t>
      </w:r>
      <w:proofErr w:type="spellStart"/>
      <w:r w:rsidR="000D3D95" w:rsidRPr="00263906">
        <w:rPr>
          <w:i/>
        </w:rPr>
        <w:t>Rails</w:t>
      </w:r>
      <w:proofErr w:type="spellEnd"/>
      <w:r w:rsidR="000D3D95">
        <w:t>, seus objetivos e vantagens para desenvolvimento ágil de sistemas.</w:t>
      </w:r>
    </w:p>
    <w:p w:rsidR="00DF279F" w:rsidRDefault="00DF279F" w:rsidP="00DF279F">
      <w:pPr>
        <w:pStyle w:val="Ttulo2"/>
      </w:pPr>
      <w:bookmarkStart w:id="122" w:name="_Toc299549577"/>
      <w:r>
        <w:t xml:space="preserve">INTERNET (estilo Título </w:t>
      </w:r>
      <w:proofErr w:type="gramStart"/>
      <w:r>
        <w:t>2</w:t>
      </w:r>
      <w:proofErr w:type="gramEnd"/>
      <w:r>
        <w:t>)</w:t>
      </w:r>
      <w:bookmarkEnd w:id="122"/>
    </w:p>
    <w:p w:rsidR="00DF279F" w:rsidRDefault="00414BA7" w:rsidP="00DF279F">
      <w:r>
        <w:t>Em 1969 foi desenvolvida uma nova rede de comunicação</w:t>
      </w:r>
      <w:r w:rsidR="0025545D">
        <w:t>, batizada</w:t>
      </w:r>
      <w:r w:rsidR="001A01A2">
        <w:t xml:space="preserve"> com o acrônimo em inglês </w:t>
      </w:r>
      <w:proofErr w:type="spellStart"/>
      <w:r w:rsidR="001A01A2" w:rsidRPr="001A01A2">
        <w:rPr>
          <w:i/>
        </w:rPr>
        <w:t>Advanced</w:t>
      </w:r>
      <w:proofErr w:type="spellEnd"/>
      <w:r w:rsidR="001A01A2" w:rsidRPr="001A01A2">
        <w:rPr>
          <w:i/>
        </w:rPr>
        <w:t xml:space="preserve"> </w:t>
      </w:r>
      <w:proofErr w:type="spellStart"/>
      <w:r w:rsidR="001A01A2" w:rsidRPr="001A01A2">
        <w:rPr>
          <w:i/>
        </w:rPr>
        <w:t>Research</w:t>
      </w:r>
      <w:proofErr w:type="spellEnd"/>
      <w:r w:rsidR="001A01A2" w:rsidRPr="001A01A2">
        <w:rPr>
          <w:i/>
        </w:rPr>
        <w:t xml:space="preserve"> </w:t>
      </w:r>
      <w:proofErr w:type="spellStart"/>
      <w:r w:rsidR="001A01A2" w:rsidRPr="001A01A2">
        <w:rPr>
          <w:i/>
        </w:rPr>
        <w:t>Projects</w:t>
      </w:r>
      <w:proofErr w:type="spellEnd"/>
      <w:r w:rsidR="001A01A2" w:rsidRPr="001A01A2">
        <w:rPr>
          <w:i/>
        </w:rPr>
        <w:t xml:space="preserve"> </w:t>
      </w:r>
      <w:proofErr w:type="spellStart"/>
      <w:r w:rsidR="001A01A2" w:rsidRPr="001A01A2">
        <w:rPr>
          <w:i/>
        </w:rPr>
        <w:t>Agency</w:t>
      </w:r>
      <w:proofErr w:type="spellEnd"/>
      <w:r w:rsidR="001A01A2" w:rsidRPr="001A01A2">
        <w:rPr>
          <w:i/>
        </w:rPr>
        <w:t xml:space="preserve"> Network</w:t>
      </w:r>
      <w:r w:rsidR="001A01A2">
        <w:t xml:space="preserve"> (</w:t>
      </w:r>
      <w:r w:rsidR="004269A8" w:rsidRPr="00C96A0F">
        <w:rPr>
          <w:b/>
        </w:rPr>
        <w:t>ARPANET</w:t>
      </w:r>
      <w:r w:rsidR="001A01A2">
        <w:t>)</w:t>
      </w:r>
      <w:r w:rsidR="004269A8">
        <w:t>,</w:t>
      </w:r>
      <w:r>
        <w:t xml:space="preserve"> com o </w:t>
      </w:r>
      <w:r w:rsidR="007659AC">
        <w:t>objetivo</w:t>
      </w:r>
      <w:r>
        <w:t xml:space="preserve"> de manter conectados os departamentos de pesquisa</w:t>
      </w:r>
      <w:r w:rsidR="007659AC">
        <w:t xml:space="preserve"> às bases militares</w:t>
      </w:r>
      <w:r>
        <w:t xml:space="preserve"> dos Estados Unidos. </w:t>
      </w:r>
      <w:r w:rsidR="007659AC">
        <w:t xml:space="preserve">Em plena guerra fria, essa nova rede vinha para descentralizar </w:t>
      </w:r>
      <w:r w:rsidR="00BF1EEE">
        <w:t>a</w:t>
      </w:r>
      <w:r w:rsidR="007659AC">
        <w:t xml:space="preserve"> rede de comunicação</w:t>
      </w:r>
      <w:r w:rsidR="00BF1EEE">
        <w:t xml:space="preserve"> convencional</w:t>
      </w:r>
      <w:r w:rsidR="007659AC">
        <w:t xml:space="preserve"> americana, que se concentrava no Pentágono. </w:t>
      </w:r>
      <w:r w:rsidR="004269A8">
        <w:t>Assim</w:t>
      </w:r>
      <w:r w:rsidR="007659AC">
        <w:t xml:space="preserve">, se uma base </w:t>
      </w:r>
      <w:r w:rsidR="007659AC">
        <w:tab/>
        <w:t>militar sofresse um bombardeio, por exemplo, os dados armazenados no local não seriam perdidos.</w:t>
      </w:r>
      <w:r w:rsidR="004269A8">
        <w:t xml:space="preserve"> Nos anos 70, com a diminuição da tensão entre Estados Unidos e antiga União Soviética, </w:t>
      </w:r>
      <w:r w:rsidR="00CB552C">
        <w:t>o governo americano permitiu que pesquisadores de universidades se conectassem à ARPANET. Dessa forma, pesquisadores trocavam informações de pesquisas, descobertas e mensagens através das linhas da nova rede</w:t>
      </w:r>
      <w:r w:rsidR="00FA308A">
        <w:t>.</w:t>
      </w:r>
    </w:p>
    <w:p w:rsidR="003E4618" w:rsidRPr="00DF279F" w:rsidRDefault="003E4618" w:rsidP="00DF279F">
      <w:r>
        <w:t>Foi no ano de 19</w:t>
      </w:r>
      <w:r w:rsidR="00C96A0F">
        <w:t>89</w:t>
      </w:r>
      <w:r>
        <w:t xml:space="preserve"> que o engenheiro inglês </w:t>
      </w:r>
      <w:proofErr w:type="spellStart"/>
      <w:r>
        <w:t>Tim</w:t>
      </w:r>
      <w:proofErr w:type="spellEnd"/>
      <w:r>
        <w:t xml:space="preserve"> </w:t>
      </w:r>
      <w:proofErr w:type="spellStart"/>
      <w:r>
        <w:t>Bernes-Lee</w:t>
      </w:r>
      <w:proofErr w:type="spellEnd"/>
      <w:r w:rsidR="00C96A0F">
        <w:t xml:space="preserve"> do </w:t>
      </w:r>
      <w:r w:rsidR="00C96A0F" w:rsidRPr="00C96A0F">
        <w:rPr>
          <w:b/>
        </w:rPr>
        <w:t>CERN</w:t>
      </w:r>
      <w:r w:rsidR="00C96A0F">
        <w:t xml:space="preserve"> (Organização Européia para Pesquisa)</w:t>
      </w:r>
      <w:r w:rsidR="00982E2F">
        <w:t xml:space="preserve"> </w:t>
      </w:r>
      <w:r w:rsidR="00C96A0F">
        <w:t>começou a desenvolver</w:t>
      </w:r>
      <w:r w:rsidR="00982E2F">
        <w:t xml:space="preserve"> umas das </w:t>
      </w:r>
      <w:r>
        <w:t xml:space="preserve">maiores criações tecnológicas </w:t>
      </w:r>
      <w:r w:rsidR="00C96A0F">
        <w:t xml:space="preserve">de todos os tempos, chamada </w:t>
      </w:r>
      <w:r w:rsidR="00982E2F" w:rsidRPr="00C96A0F">
        <w:rPr>
          <w:i/>
        </w:rPr>
        <w:t xml:space="preserve">World </w:t>
      </w:r>
      <w:proofErr w:type="spellStart"/>
      <w:r w:rsidR="00982E2F" w:rsidRPr="00C96A0F">
        <w:rPr>
          <w:i/>
        </w:rPr>
        <w:t>Wide</w:t>
      </w:r>
      <w:proofErr w:type="spellEnd"/>
      <w:r w:rsidR="00982E2F" w:rsidRPr="00C96A0F">
        <w:rPr>
          <w:i/>
        </w:rPr>
        <w:t xml:space="preserve"> Web</w:t>
      </w:r>
      <w:r w:rsidR="00982E2F">
        <w:t>, o famoso “</w:t>
      </w:r>
      <w:proofErr w:type="spellStart"/>
      <w:proofErr w:type="gramStart"/>
      <w:r w:rsidR="00982E2F">
        <w:t>www</w:t>
      </w:r>
      <w:proofErr w:type="spellEnd"/>
      <w:proofErr w:type="gramEnd"/>
      <w:r w:rsidR="00982E2F">
        <w:t xml:space="preserve">”. </w:t>
      </w:r>
      <w:r w:rsidR="00C96A0F">
        <w:t xml:space="preserve">Ele desenvolveu </w:t>
      </w:r>
      <w:r w:rsidR="00D645BD">
        <w:t xml:space="preserve">também “[...] uma tecnologia para compartilhar informações via documentos de texto </w:t>
      </w:r>
      <w:proofErr w:type="spellStart"/>
      <w:r w:rsidR="00D645BD">
        <w:t>hiperligados</w:t>
      </w:r>
      <w:proofErr w:type="spellEnd"/>
      <w:r w:rsidR="00D645BD">
        <w:t>. [...] chamou sua invenção de HTML (</w:t>
      </w:r>
      <w:r w:rsidR="00D645BD" w:rsidRPr="00D645BD">
        <w:rPr>
          <w:i/>
        </w:rPr>
        <w:t xml:space="preserve">Hypertext Markup </w:t>
      </w:r>
      <w:proofErr w:type="spellStart"/>
      <w:r w:rsidR="00D645BD" w:rsidRPr="00D645BD">
        <w:rPr>
          <w:i/>
        </w:rPr>
        <w:t>Language</w:t>
      </w:r>
      <w:proofErr w:type="spellEnd"/>
      <w:r w:rsidR="00D645BD">
        <w:t xml:space="preserve"> – linguagem de marcação de hipertexto)”</w:t>
      </w:r>
      <w:sdt>
        <w:sdtPr>
          <w:id w:val="1210138"/>
          <w:citation/>
        </w:sdtPr>
        <w:sdtContent>
          <w:fldSimple w:instr=" CITATION DEI04 \l 1046 ">
            <w:r w:rsidR="00F21ED2">
              <w:rPr>
                <w:noProof/>
              </w:rPr>
              <w:t xml:space="preserve"> (DEITEL, DEITEL e NIETO, 2004)</w:t>
            </w:r>
          </w:fldSimple>
        </w:sdtContent>
      </w:sdt>
      <w:r w:rsidR="00C96A0F">
        <w:t xml:space="preserve">. </w:t>
      </w:r>
      <w:r w:rsidR="00982E2F">
        <w:t>A partir desse sistema de hipertexto, a navegação na rede ficou mais fácil e atraente, pois possibilitou a utilização de uma interface gráfica e a criação de sites mais dinâmicos</w:t>
      </w:r>
      <w:sdt>
        <w:sdtPr>
          <w:id w:val="1210139"/>
          <w:citation/>
        </w:sdtPr>
        <w:sdtContent>
          <w:fldSimple w:instr=" CITATION DEI04 \l 1046 ">
            <w:r w:rsidR="00F21ED2">
              <w:rPr>
                <w:noProof/>
              </w:rPr>
              <w:t xml:space="preserve"> (DEITEL, DEITEL e NIETO, 2004)</w:t>
            </w:r>
          </w:fldSimple>
        </w:sdtContent>
      </w:sdt>
      <w:r w:rsidR="00982E2F">
        <w:t>.</w:t>
      </w:r>
    </w:p>
    <w:p w:rsidR="00DF279F" w:rsidRDefault="00DF279F" w:rsidP="00DF279F">
      <w:pPr>
        <w:pStyle w:val="Ttulo3"/>
      </w:pPr>
      <w:bookmarkStart w:id="123" w:name="_Toc299549578"/>
      <w:r>
        <w:t xml:space="preserve">INTERNET NO BRASIL (estilo Título </w:t>
      </w:r>
      <w:proofErr w:type="gramStart"/>
      <w:r>
        <w:t>3</w:t>
      </w:r>
      <w:proofErr w:type="gramEnd"/>
      <w:r>
        <w:t>)</w:t>
      </w:r>
      <w:bookmarkEnd w:id="123"/>
    </w:p>
    <w:p w:rsidR="00A5528C" w:rsidRDefault="008B48E3" w:rsidP="00A5528C">
      <w:r>
        <w:t xml:space="preserve">A partir de 1988, universidades e fundações ligadas </w:t>
      </w:r>
      <w:proofErr w:type="gramStart"/>
      <w:r>
        <w:t>à</w:t>
      </w:r>
      <w:proofErr w:type="gramEnd"/>
      <w:r>
        <w:t xml:space="preserve"> pesquisa</w:t>
      </w:r>
      <w:r w:rsidR="007A0C49">
        <w:t>s</w:t>
      </w:r>
      <w:r>
        <w:t xml:space="preserve"> no Brasil, tomaram a iniciativa de começar a se comunicar com instituições de outros países para troca de </w:t>
      </w:r>
      <w:r>
        <w:lastRenderedPageBreak/>
        <w:t xml:space="preserve">informações através de uma rede de computadores. </w:t>
      </w:r>
      <w:r w:rsidR="007A0C49">
        <w:t xml:space="preserve">Isto só foi possível, graças à chegada da rede </w:t>
      </w:r>
      <w:proofErr w:type="spellStart"/>
      <w:r w:rsidR="007A0C49">
        <w:t>Bitnet</w:t>
      </w:r>
      <w:proofErr w:type="spellEnd"/>
      <w:r w:rsidR="007A0C49">
        <w:t xml:space="preserve"> (</w:t>
      </w:r>
      <w:proofErr w:type="spellStart"/>
      <w:r w:rsidR="007A0C49" w:rsidRPr="007A0C49">
        <w:rPr>
          <w:i/>
        </w:rPr>
        <w:t>Because</w:t>
      </w:r>
      <w:proofErr w:type="spellEnd"/>
      <w:r w:rsidR="007A0C49" w:rsidRPr="007A0C49">
        <w:rPr>
          <w:i/>
        </w:rPr>
        <w:t xml:space="preserve"> is Time to Network</w:t>
      </w:r>
      <w:r w:rsidR="007A0C49">
        <w:t>) ao Brasil</w:t>
      </w:r>
      <w:r>
        <w:t>.</w:t>
      </w:r>
      <w:r w:rsidR="007A0C49">
        <w:t xml:space="preserve"> </w:t>
      </w:r>
      <w:r w:rsidR="003924DE">
        <w:t>Um ano depois, foi inaugurada oficialmente a rede que conectava laboratórios de São Paulo a laboratór</w:t>
      </w:r>
      <w:r w:rsidR="00A5528C">
        <w:t>ios em Chicago, Estados Unidos. Mais tarde, o acesso a rede foi liberado para órgãos do governo, assim como a diversas instituições educacionais e de pesquisa do país.</w:t>
      </w:r>
    </w:p>
    <w:p w:rsidR="00A5528C" w:rsidRDefault="00A5528C" w:rsidP="00A5528C">
      <w:r>
        <w:t xml:space="preserve">Mesmo sendo </w:t>
      </w:r>
      <w:proofErr w:type="gramStart"/>
      <w:r>
        <w:t>restrito</w:t>
      </w:r>
      <w:proofErr w:type="gramEnd"/>
      <w:r>
        <w:t xml:space="preserve"> a um determinado grupo de pessoas e instituições, as principais atividades na rede, naquela época, variava entre troca de informações, acesso a banco de dados nacionais e internacionais, além de fóruns de debate e acesso a supercomputadores </w:t>
      </w:r>
      <w:r w:rsidR="00EB1489">
        <w:t>localizados fora do país.</w:t>
      </w:r>
    </w:p>
    <w:p w:rsidR="00EB1489" w:rsidRDefault="00512DE0" w:rsidP="00A5528C">
      <w:r>
        <w:t>O ano de 1992 foi marcado pela inauguração da Rede Nacional de Pesquisa (</w:t>
      </w:r>
      <w:r w:rsidRPr="0038767E">
        <w:rPr>
          <w:b/>
        </w:rPr>
        <w:t>RNP</w:t>
      </w:r>
      <w:r>
        <w:t xml:space="preserve">), que possibilitou diversas conexões entre estados do Brasil e em 1993, a primeira conexão de 64 </w:t>
      </w:r>
      <w:proofErr w:type="spellStart"/>
      <w:r>
        <w:t>kbps</w:t>
      </w:r>
      <w:proofErr w:type="spellEnd"/>
      <w:r>
        <w:t xml:space="preserve"> (</w:t>
      </w:r>
      <w:proofErr w:type="spellStart"/>
      <w:r>
        <w:t>kilobits</w:t>
      </w:r>
      <w:proofErr w:type="spellEnd"/>
      <w:r>
        <w:t xml:space="preserve"> por segundo) à longa distância aconteceu entre São Paulo e Porto Alegre</w:t>
      </w:r>
      <w:r w:rsidR="002A7DF2">
        <w:t>.</w:t>
      </w:r>
      <w:r>
        <w:t xml:space="preserve"> No ano seguinte, foram criadas diversas páginas na Internet por alunos da USP (Universidade de São Paulo).</w:t>
      </w:r>
    </w:p>
    <w:p w:rsidR="00512DE0" w:rsidRDefault="00AF6F74" w:rsidP="00C74848">
      <w:r>
        <w:t>Para o Brasil, os anos de 1995 e 1996 foram um marco, pois “</w:t>
      </w:r>
      <w:r w:rsidRPr="00AF6F74">
        <w:t>Os ministérios das Comunicações e da Ciência e Tecnologia criaram, por portaria, a figura do provedor de acesso privado à Internet e liberaram a operação comercial no Brasil. No ano seguinte, muitos provedores começaram a vender assinaturas de acesso à rede.</w:t>
      </w:r>
      <w:r>
        <w:t>”</w:t>
      </w:r>
      <w:r w:rsidR="00C74848">
        <w:t xml:space="preserve"> </w:t>
      </w:r>
      <w:sdt>
        <w:sdtPr>
          <w:id w:val="1210132"/>
          <w:citation/>
        </w:sdtPr>
        <w:sdtContent>
          <w:fldSimple w:instr=" CITATION Red11 \l 1046 ">
            <w:r w:rsidR="000E42B1">
              <w:rPr>
                <w:noProof/>
              </w:rPr>
              <w:t>(TERRA, 2010)</w:t>
            </w:r>
          </w:fldSimple>
        </w:sdtContent>
      </w:sdt>
      <w:r w:rsidR="003A572A">
        <w:t>.</w:t>
      </w:r>
    </w:p>
    <w:p w:rsidR="00DF279F" w:rsidRDefault="00DF279F" w:rsidP="00DF279F">
      <w:pPr>
        <w:pStyle w:val="Ttulo2"/>
      </w:pPr>
      <w:bookmarkStart w:id="124" w:name="_Toc299549579"/>
      <w:r>
        <w:t xml:space="preserve">REDES SOCIAIS (estilo Título </w:t>
      </w:r>
      <w:proofErr w:type="gramStart"/>
      <w:r>
        <w:t>2</w:t>
      </w:r>
      <w:proofErr w:type="gramEnd"/>
      <w:r>
        <w:t>)</w:t>
      </w:r>
      <w:bookmarkEnd w:id="124"/>
    </w:p>
    <w:p w:rsidR="00DF279F" w:rsidRDefault="00EB59F8" w:rsidP="000D3D95">
      <w:r>
        <w:t xml:space="preserve">O estudo de redes complexas foi iniciado através das ciências exatas, por físicos e matemáticos. </w:t>
      </w:r>
      <w:r w:rsidR="00237341">
        <w:t>Os mesmos contribuíram de forma relevante</w:t>
      </w:r>
      <w:r>
        <w:t xml:space="preserve"> </w:t>
      </w:r>
      <w:r w:rsidR="00237341">
        <w:t>para o tema, que foi absorvido a ciência que estuda o comportamento humano em função do meio</w:t>
      </w:r>
      <w:r w:rsidR="007B2DF7">
        <w:t>, ou seja, a sociologia</w:t>
      </w:r>
      <w:sdt>
        <w:sdtPr>
          <w:id w:val="1210135"/>
          <w:citation/>
        </w:sdtPr>
        <w:sdtContent>
          <w:fldSimple w:instr=" CITATION Raq09 \l 1046 ">
            <w:r w:rsidR="00CF77A6">
              <w:rPr>
                <w:noProof/>
              </w:rPr>
              <w:t xml:space="preserve"> (RECUERO, 2009)</w:t>
            </w:r>
          </w:fldSimple>
        </w:sdtContent>
      </w:sdt>
      <w:r w:rsidR="00237341">
        <w:t>.</w:t>
      </w:r>
    </w:p>
    <w:p w:rsidR="007B2DF7" w:rsidRDefault="00545843" w:rsidP="002B6A7E">
      <w:r>
        <w:t xml:space="preserve">Segundo </w:t>
      </w:r>
      <w:proofErr w:type="spellStart"/>
      <w:r>
        <w:t>Recuero</w:t>
      </w:r>
      <w:proofErr w:type="spellEnd"/>
      <w:r>
        <w:t xml:space="preserve"> (2009), u</w:t>
      </w:r>
      <w:r w:rsidR="00352427">
        <w:t>ma das bases do estudo das redes sociais para a sociologia é a teo</w:t>
      </w:r>
      <w:r>
        <w:t xml:space="preserve">ria dos grafos. Em poucas palavras, grafos são </w:t>
      </w:r>
      <w:proofErr w:type="gramStart"/>
      <w:r>
        <w:t>nós</w:t>
      </w:r>
      <w:r w:rsidR="00026C3F">
        <w:t>(</w:t>
      </w:r>
      <w:proofErr w:type="gramEnd"/>
      <w:r w:rsidR="00026C3F">
        <w:t>ou nodos)</w:t>
      </w:r>
      <w:r>
        <w:t xml:space="preserve"> conectados por arestas e a junção dessas representações formam uma rede. </w:t>
      </w:r>
      <w:r w:rsidR="007818AD">
        <w:t>Sobre essa</w:t>
      </w:r>
      <w:r w:rsidR="008C3024">
        <w:t xml:space="preserve"> perspectiva</w:t>
      </w:r>
      <w:r w:rsidR="000355B0">
        <w:t>, se define</w:t>
      </w:r>
      <w:r w:rsidR="008C3024">
        <w:t xml:space="preserve"> redes sociais como uma união d</w:t>
      </w:r>
      <w:r w:rsidR="00026C3F">
        <w:t>os elementos</w:t>
      </w:r>
      <w:r w:rsidR="008C3024">
        <w:t xml:space="preserve"> </w:t>
      </w:r>
      <w:r w:rsidR="008C3024" w:rsidRPr="00026C3F">
        <w:rPr>
          <w:i/>
        </w:rPr>
        <w:t>atores</w:t>
      </w:r>
      <w:r w:rsidR="008C3024">
        <w:t xml:space="preserve"> e </w:t>
      </w:r>
      <w:r w:rsidR="008C3024" w:rsidRPr="00026C3F">
        <w:rPr>
          <w:i/>
        </w:rPr>
        <w:t>conexões</w:t>
      </w:r>
      <w:r w:rsidR="008C3024">
        <w:t xml:space="preserve"> que, respectivamente, representam </w:t>
      </w:r>
      <w:proofErr w:type="gramStart"/>
      <w:r w:rsidR="008C3024">
        <w:t>pessoas</w:t>
      </w:r>
      <w:r w:rsidR="00C238D7">
        <w:t>(</w:t>
      </w:r>
      <w:proofErr w:type="gramEnd"/>
      <w:r w:rsidR="00C238D7">
        <w:t>nós)</w:t>
      </w:r>
      <w:r w:rsidR="008C3024">
        <w:t xml:space="preserve"> e interações</w:t>
      </w:r>
      <w:r w:rsidR="00C238D7">
        <w:t>(arestas)</w:t>
      </w:r>
      <w:r w:rsidR="000355B0">
        <w:t xml:space="preserve"> </w:t>
      </w:r>
      <w:r w:rsidR="000355B0" w:rsidRPr="000355B0">
        <w:t>(</w:t>
      </w:r>
      <w:proofErr w:type="spellStart"/>
      <w:r w:rsidR="000355B0" w:rsidRPr="000355B0">
        <w:t>Wasserman</w:t>
      </w:r>
      <w:proofErr w:type="spellEnd"/>
      <w:r w:rsidR="000355B0" w:rsidRPr="000355B0">
        <w:t xml:space="preserve"> e </w:t>
      </w:r>
      <w:proofErr w:type="spellStart"/>
      <w:r w:rsidR="000355B0" w:rsidRPr="000355B0">
        <w:t>Faust</w:t>
      </w:r>
      <w:proofErr w:type="spellEnd"/>
      <w:r w:rsidR="000355B0" w:rsidRPr="000355B0">
        <w:t>, 1994;</w:t>
      </w:r>
      <w:proofErr w:type="spellStart"/>
      <w:r w:rsidR="000355B0" w:rsidRPr="000355B0">
        <w:t>Degenned</w:t>
      </w:r>
      <w:proofErr w:type="spellEnd"/>
      <w:r w:rsidR="000355B0" w:rsidRPr="000355B0">
        <w:t xml:space="preserve"> e </w:t>
      </w:r>
      <w:proofErr w:type="spellStart"/>
      <w:r w:rsidR="000355B0" w:rsidRPr="000355B0">
        <w:t>Forse</w:t>
      </w:r>
      <w:proofErr w:type="spellEnd"/>
      <w:r w:rsidR="000355B0" w:rsidRPr="000355B0">
        <w:t>,1999</w:t>
      </w:r>
      <w:r w:rsidR="000355B0">
        <w:t xml:space="preserve"> citado por </w:t>
      </w:r>
      <w:proofErr w:type="spellStart"/>
      <w:r w:rsidR="000355B0">
        <w:t>Recuero</w:t>
      </w:r>
      <w:proofErr w:type="spellEnd"/>
      <w:r w:rsidR="000355B0">
        <w:t>, 2009</w:t>
      </w:r>
      <w:r w:rsidR="000355B0" w:rsidRPr="000355B0">
        <w:t>)</w:t>
      </w:r>
      <w:r w:rsidR="008C3024">
        <w:t>.</w:t>
      </w:r>
      <w:r w:rsidR="005371AD">
        <w:t xml:space="preserve"> </w:t>
      </w:r>
      <w:r w:rsidR="00990BA6">
        <w:t>Complementando</w:t>
      </w:r>
      <w:r w:rsidR="005371AD">
        <w:t xml:space="preserve"> essa definição,</w:t>
      </w:r>
      <w:r w:rsidR="00362A14">
        <w:t xml:space="preserve"> segundo</w:t>
      </w:r>
      <w:r w:rsidR="005371AD">
        <w:t xml:space="preserve"> </w:t>
      </w:r>
      <w:proofErr w:type="spellStart"/>
      <w:r w:rsidR="005371AD">
        <w:t>Marteleto</w:t>
      </w:r>
      <w:proofErr w:type="spellEnd"/>
      <w:r w:rsidR="005371AD">
        <w:t xml:space="preserve"> (</w:t>
      </w:r>
      <w:r w:rsidR="00362A14">
        <w:t>2001</w:t>
      </w:r>
      <w:r w:rsidR="005371AD">
        <w:t>)</w:t>
      </w:r>
      <w:r w:rsidR="00362A14">
        <w:t xml:space="preserve">, </w:t>
      </w:r>
      <w:r w:rsidR="004815F7">
        <w:t xml:space="preserve">redes sociais representam </w:t>
      </w:r>
      <w:r w:rsidR="004815F7" w:rsidRPr="004815F7">
        <w:t>“[...] um conjunto de participantes autônomos, unindo idéias e recursos em torno de valores e interesses compartilhados”.</w:t>
      </w:r>
    </w:p>
    <w:p w:rsidR="00DF279F" w:rsidRDefault="00582943" w:rsidP="00DF279F">
      <w:pPr>
        <w:pStyle w:val="Ttulo3"/>
      </w:pPr>
      <w:bookmarkStart w:id="125" w:name="_Toc299549580"/>
      <w:r>
        <w:lastRenderedPageBreak/>
        <w:t>REDES SOCIAIS NA INTERNET</w:t>
      </w:r>
      <w:r w:rsidR="00DF279F">
        <w:t xml:space="preserve"> (estilo Título </w:t>
      </w:r>
      <w:proofErr w:type="gramStart"/>
      <w:r w:rsidR="00DF279F">
        <w:t>3</w:t>
      </w:r>
      <w:proofErr w:type="gramEnd"/>
      <w:r w:rsidR="00DF279F">
        <w:t>)</w:t>
      </w:r>
      <w:bookmarkEnd w:id="125"/>
    </w:p>
    <w:p w:rsidR="00B22267" w:rsidRPr="00B22267" w:rsidRDefault="00B22267" w:rsidP="00B22267">
      <w:pPr>
        <w:pStyle w:val="Ttulo4"/>
      </w:pPr>
      <w:bookmarkStart w:id="126" w:name="_Toc299549581"/>
      <w:r>
        <w:t xml:space="preserve">ESTRUTURA DAS REDES (estilo Título </w:t>
      </w:r>
      <w:proofErr w:type="gramStart"/>
      <w:r w:rsidR="00A443A7">
        <w:t>4</w:t>
      </w:r>
      <w:proofErr w:type="gramEnd"/>
      <w:r>
        <w:t>)</w:t>
      </w:r>
      <w:bookmarkEnd w:id="126"/>
    </w:p>
    <w:p w:rsidR="00DF279F" w:rsidRDefault="00CF5582" w:rsidP="00DF279F">
      <w:r>
        <w:t xml:space="preserve">No contexto de redes sociais na internet, existe um conceito importante chamado topologia. </w:t>
      </w:r>
      <w:r w:rsidR="005E43B8">
        <w:t xml:space="preserve">As topologias existentes são consequência da forma com </w:t>
      </w:r>
      <w:r w:rsidR="00CF77A6">
        <w:t>que os atores se ligam entre si</w:t>
      </w:r>
      <w:sdt>
        <w:sdtPr>
          <w:id w:val="1210136"/>
          <w:citation/>
        </w:sdtPr>
        <w:sdtContent>
          <w:fldSimple w:instr=" CITATION Raq09 \l 1046 ">
            <w:r w:rsidR="00CF77A6">
              <w:rPr>
                <w:noProof/>
              </w:rPr>
              <w:t xml:space="preserve"> (RECUERO, 2009)</w:t>
            </w:r>
          </w:fldSimple>
        </w:sdtContent>
      </w:sdt>
      <w:r w:rsidR="005E43B8">
        <w:t>. Paul Baran (</w:t>
      </w:r>
      <w:r w:rsidR="00F666C9">
        <w:t>1964</w:t>
      </w:r>
      <w:r w:rsidR="005E43B8">
        <w:t>) aplica três topologias básicas possíveis em redes de comunicaç</w:t>
      </w:r>
      <w:r w:rsidR="00081835">
        <w:t>ão. As topologias são: centralizada, descentralizada e distribuída</w:t>
      </w:r>
      <w:r w:rsidR="00F666C9">
        <w:t xml:space="preserve">, conforme </w:t>
      </w:r>
      <w:r w:rsidR="00343ADB">
        <w:fldChar w:fldCharType="begin"/>
      </w:r>
      <w:r w:rsidR="00F666C9">
        <w:instrText xml:space="preserve"> REF _Ref297125170 \h </w:instrText>
      </w:r>
      <w:r w:rsidR="00343ADB">
        <w:fldChar w:fldCharType="separate"/>
      </w:r>
      <w:r w:rsidR="00F666C9">
        <w:t xml:space="preserve">Figura </w:t>
      </w:r>
      <w:r w:rsidR="00F666C9">
        <w:rPr>
          <w:noProof/>
        </w:rPr>
        <w:t>1</w:t>
      </w:r>
      <w:r w:rsidR="00343ADB">
        <w:fldChar w:fldCharType="end"/>
      </w:r>
      <w:r w:rsidR="00081835">
        <w:t>.</w:t>
      </w:r>
      <w:r w:rsidR="005E43B8">
        <w:t xml:space="preserve"> Franco (2008 citado por </w:t>
      </w:r>
      <w:proofErr w:type="spellStart"/>
      <w:r w:rsidR="005E43B8">
        <w:t>Recuero</w:t>
      </w:r>
      <w:proofErr w:type="spellEnd"/>
      <w:r w:rsidR="005E43B8">
        <w:t>, 2009) aplica as mesmas para redes sociais, demonstrando como cada topologia trabalha em relação ao fluxo de comunicação.</w:t>
      </w:r>
      <w:r w:rsidR="008741AE">
        <w:t xml:space="preserve"> Segundo </w:t>
      </w:r>
      <w:proofErr w:type="spellStart"/>
      <w:r w:rsidR="008741AE">
        <w:t>Recuero</w:t>
      </w:r>
      <w:proofErr w:type="spellEnd"/>
      <w:r w:rsidR="008741AE">
        <w:t xml:space="preserve"> (2009), essas topologias auxiliam </w:t>
      </w:r>
      <w:r w:rsidR="00624874">
        <w:t>no estudo de</w:t>
      </w:r>
      <w:r w:rsidR="008741AE">
        <w:t xml:space="preserve"> diversas variáveis em uma rede, como </w:t>
      </w:r>
      <w:r w:rsidR="00624874">
        <w:t>por exemplo,</w:t>
      </w:r>
      <w:r w:rsidR="008741AE">
        <w:t xml:space="preserve"> a forma com que é difundida uma informação. A autora atenta também que “</w:t>
      </w:r>
      <w:r w:rsidR="00624874">
        <w:t xml:space="preserve">[...] </w:t>
      </w:r>
      <w:r w:rsidR="008741AE">
        <w:t xml:space="preserve">é preciso ter claro </w:t>
      </w:r>
      <w:r w:rsidR="008741AE">
        <w:tab/>
        <w:t>que se trata de modelos fixos e que uma rede social pode ter característica de vários deles, a partir do momento onde se escolhe limitar a rede”.</w:t>
      </w:r>
      <w:r w:rsidR="00E80F04">
        <w:t xml:space="preserve"> </w:t>
      </w:r>
      <w:r w:rsidR="00EC1D8A">
        <w:t xml:space="preserve">A autora afirma que é possível encontrar redes na Internet com uma das </w:t>
      </w:r>
      <w:r w:rsidR="00C0554E">
        <w:t xml:space="preserve">topologias citadas e que a partir dessas estruturas, surgiu </w:t>
      </w:r>
      <w:r w:rsidR="00EA6CC0">
        <w:t>a chamada “teoria das redes”</w:t>
      </w:r>
      <w:r w:rsidR="00BE5EBA">
        <w:t xml:space="preserve">. Essa por sua vez, foi inicialmente proposta por </w:t>
      </w:r>
      <w:proofErr w:type="spellStart"/>
      <w:r w:rsidR="00BE5EBA">
        <w:t>Barabási</w:t>
      </w:r>
      <w:proofErr w:type="spellEnd"/>
      <w:r w:rsidR="00BE5EBA">
        <w:t xml:space="preserve"> (2003)</w:t>
      </w:r>
      <w:r w:rsidR="00EA6CC0">
        <w:t>.</w:t>
      </w:r>
    </w:p>
    <w:p w:rsidR="00F666C9" w:rsidRDefault="00F666C9" w:rsidP="00F666C9">
      <w:pPr>
        <w:keepNext/>
      </w:pPr>
      <w:r>
        <w:rPr>
          <w:noProof/>
        </w:rPr>
        <w:drawing>
          <wp:inline distT="0" distB="0" distL="0" distR="0">
            <wp:extent cx="4505954" cy="3019847"/>
            <wp:effectExtent l="19050" t="0" r="8896" b="0"/>
            <wp:docPr id="7" name="Imagem 6" descr="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png"/>
                    <pic:cNvPicPr/>
                  </pic:nvPicPr>
                  <pic:blipFill>
                    <a:blip r:embed="rId11" cstate="print"/>
                    <a:stretch>
                      <a:fillRect/>
                    </a:stretch>
                  </pic:blipFill>
                  <pic:spPr>
                    <a:xfrm>
                      <a:off x="0" y="0"/>
                      <a:ext cx="4505954" cy="3019847"/>
                    </a:xfrm>
                    <a:prstGeom prst="rect">
                      <a:avLst/>
                    </a:prstGeom>
                  </pic:spPr>
                </pic:pic>
              </a:graphicData>
            </a:graphic>
          </wp:inline>
        </w:drawing>
      </w:r>
    </w:p>
    <w:p w:rsidR="00F666C9" w:rsidRDefault="00F666C9" w:rsidP="00B50B82">
      <w:pPr>
        <w:pStyle w:val="Legenda"/>
      </w:pPr>
      <w:bookmarkStart w:id="127" w:name="_Ref297125170"/>
      <w:r>
        <w:t xml:space="preserve">Figura </w:t>
      </w:r>
      <w:fldSimple w:instr=" SEQ Figura \* ARABIC ">
        <w:r w:rsidR="00C7454A">
          <w:rPr>
            <w:noProof/>
          </w:rPr>
          <w:t>1</w:t>
        </w:r>
      </w:fldSimple>
      <w:bookmarkEnd w:id="127"/>
      <w:r>
        <w:t>. Diagramas das Redes - Paul Baran</w:t>
      </w:r>
    </w:p>
    <w:p w:rsidR="00B22267" w:rsidRDefault="00BE5EBA" w:rsidP="00B22267">
      <w:r>
        <w:t xml:space="preserve">Dentro da teoria das redes, existem novas estruturas que ajudam a entender as diversas redes na Internet. A primeira se chama Redes Igualitárias, no qual, basicamente, </w:t>
      </w:r>
      <w:r w:rsidR="0071193E">
        <w:t xml:space="preserve">é possível que todos os nós tenham o mesmo número de ligações. A segunda, nomeada de “Mundo </w:t>
      </w:r>
      <w:r w:rsidR="0071193E">
        <w:lastRenderedPageBreak/>
        <w:t xml:space="preserve">pequeno” tem como base a hipótese de que duas pessoas aleatórias se conectam/conheçam a partir de uma pequena cadeia de conexões entre elas. Cadeia essa formada a partir de outras pessoas. Por fim, a “Rede Sem </w:t>
      </w:r>
      <w:r w:rsidR="00351973">
        <w:t>E</w:t>
      </w:r>
      <w:r w:rsidR="0071193E">
        <w:t>scala”</w:t>
      </w:r>
      <w:r w:rsidR="00351973">
        <w:t xml:space="preserve"> que </w:t>
      </w:r>
      <w:r w:rsidR="00E73C3B">
        <w:t>tem como característica</w:t>
      </w:r>
      <w:r w:rsidR="00351973">
        <w:t xml:space="preserve"> um número de arestas fora do padr</w:t>
      </w:r>
      <w:r w:rsidR="00E73C3B">
        <w:t xml:space="preserve">ão, ou seja, certos nodos apresentavam um número maior de conexões que o restante observado. Foi identificado por </w:t>
      </w:r>
      <w:proofErr w:type="spellStart"/>
      <w:r w:rsidR="00E73C3B">
        <w:t>Barabási</w:t>
      </w:r>
      <w:proofErr w:type="spellEnd"/>
      <w:r w:rsidR="00E73C3B">
        <w:t xml:space="preserve"> e Albert (1999) que 20% dos nós continham 80% das conexões da rede</w:t>
      </w:r>
      <w:r w:rsidR="00502503">
        <w:t>. Esse padrão 80/20 foi estudado em redes como a Internet, redes de citação, entre outros</w:t>
      </w:r>
      <w:sdt>
        <w:sdtPr>
          <w:id w:val="1210137"/>
          <w:citation/>
        </w:sdtPr>
        <w:sdtContent>
          <w:fldSimple w:instr=" CITATION Raq09 \l 1046 ">
            <w:r w:rsidR="00CF77A6">
              <w:rPr>
                <w:noProof/>
              </w:rPr>
              <w:t xml:space="preserve"> (RECUERO, 2009)</w:t>
            </w:r>
          </w:fldSimple>
        </w:sdtContent>
      </w:sdt>
      <w:r w:rsidR="00E73C3B">
        <w:t>.</w:t>
      </w:r>
    </w:p>
    <w:p w:rsidR="00B22267" w:rsidRPr="00B22267" w:rsidRDefault="00216DA5" w:rsidP="00B22267">
      <w:pPr>
        <w:pStyle w:val="Ttulo4"/>
      </w:pPr>
      <w:bookmarkStart w:id="128" w:name="_Toc299549582"/>
      <w:r>
        <w:t>CATEGORIAS</w:t>
      </w:r>
      <w:r w:rsidR="00B22267">
        <w:t xml:space="preserve"> </w:t>
      </w:r>
      <w:r w:rsidR="00A443A7">
        <w:t xml:space="preserve">(estilo Título </w:t>
      </w:r>
      <w:proofErr w:type="gramStart"/>
      <w:r w:rsidR="00A443A7">
        <w:t>4</w:t>
      </w:r>
      <w:proofErr w:type="gramEnd"/>
      <w:r w:rsidR="00B22267">
        <w:t>)</w:t>
      </w:r>
      <w:bookmarkEnd w:id="128"/>
    </w:p>
    <w:p w:rsidR="00B22267" w:rsidRDefault="00216F10" w:rsidP="00B22267">
      <w:r>
        <w:t xml:space="preserve">Existem diversas categorias </w:t>
      </w:r>
      <w:r w:rsidR="00216DA5">
        <w:t>de redes sociais.</w:t>
      </w:r>
      <w:r w:rsidR="00A443A7">
        <w:t xml:space="preserve"> </w:t>
      </w:r>
      <w:r w:rsidR="00F46875">
        <w:t>Serão apresentadas as categorias mais relevantes para o presente trabalho.</w:t>
      </w:r>
    </w:p>
    <w:p w:rsidR="00A443A7" w:rsidRPr="00B22267" w:rsidRDefault="00A443A7" w:rsidP="00A443A7">
      <w:pPr>
        <w:pStyle w:val="Ttulo5"/>
      </w:pPr>
      <w:bookmarkStart w:id="129" w:name="_Toc299549583"/>
      <w:r>
        <w:t xml:space="preserve">SITES DE RELACIONAMENTO (estilo Título </w:t>
      </w:r>
      <w:proofErr w:type="gramStart"/>
      <w:r>
        <w:t>5</w:t>
      </w:r>
      <w:proofErr w:type="gramEnd"/>
      <w:r>
        <w:t>)</w:t>
      </w:r>
      <w:bookmarkEnd w:id="129"/>
    </w:p>
    <w:p w:rsidR="00A443A7" w:rsidRDefault="00A443A7" w:rsidP="00A443A7">
      <w:r>
        <w:t>(</w:t>
      </w:r>
      <w:proofErr w:type="spellStart"/>
      <w:r>
        <w:t>Facebook</w:t>
      </w:r>
      <w:proofErr w:type="spellEnd"/>
      <w:r>
        <w:t xml:space="preserve"> e Orkut)</w:t>
      </w:r>
    </w:p>
    <w:p w:rsidR="00A443A7" w:rsidRPr="00B22267" w:rsidRDefault="00A443A7" w:rsidP="00A443A7">
      <w:pPr>
        <w:pStyle w:val="Ttulo5"/>
      </w:pPr>
      <w:bookmarkStart w:id="130" w:name="_Toc299549584"/>
      <w:r>
        <w:t xml:space="preserve">MICROBLOG (estilo Título </w:t>
      </w:r>
      <w:proofErr w:type="gramStart"/>
      <w:r>
        <w:t>5</w:t>
      </w:r>
      <w:proofErr w:type="gramEnd"/>
      <w:r>
        <w:t>)</w:t>
      </w:r>
      <w:bookmarkEnd w:id="130"/>
    </w:p>
    <w:p w:rsidR="00DB2854" w:rsidRDefault="00DB2854" w:rsidP="00DB2854">
      <w:r>
        <w:t xml:space="preserve">Para Schmidt (2007), </w:t>
      </w:r>
      <w:proofErr w:type="spellStart"/>
      <w:r w:rsidRPr="007C2095">
        <w:rPr>
          <w:i/>
        </w:rPr>
        <w:t>microblogs</w:t>
      </w:r>
      <w:proofErr w:type="spellEnd"/>
      <w:r>
        <w:t xml:space="preserve"> são definidos como sistemas de blogs que sofrem alta frequência de atualização.</w:t>
      </w:r>
      <w:r w:rsidR="00921BAD">
        <w:t xml:space="preserve"> </w:t>
      </w:r>
      <w:r w:rsidR="00023B11">
        <w:t xml:space="preserve">Já </w:t>
      </w:r>
      <w:proofErr w:type="spellStart"/>
      <w:r w:rsidR="00023B11">
        <w:t>Orihuela</w:t>
      </w:r>
      <w:proofErr w:type="spellEnd"/>
      <w:r w:rsidR="00023B11">
        <w:t xml:space="preserve"> (2007) amplifica a abordagem dos </w:t>
      </w:r>
      <w:proofErr w:type="spellStart"/>
      <w:r w:rsidR="00023B11" w:rsidRPr="00023B11">
        <w:rPr>
          <w:i/>
        </w:rPr>
        <w:t>microblogs</w:t>
      </w:r>
      <w:proofErr w:type="spellEnd"/>
      <w:r w:rsidR="00023B11">
        <w:t xml:space="preserve"> dizendo que são uma mescla de redes sociais, blogs e comunicadores instantâneos.</w:t>
      </w:r>
      <w:r>
        <w:t xml:space="preserve"> Uma característica comum é a limitação de caracteres para cada postagem, ou </w:t>
      </w:r>
      <w:proofErr w:type="spellStart"/>
      <w:r w:rsidRPr="00DB2854">
        <w:rPr>
          <w:i/>
        </w:rPr>
        <w:t>post</w:t>
      </w:r>
      <w:proofErr w:type="spellEnd"/>
      <w:r>
        <w:t xml:space="preserve">. Como </w:t>
      </w:r>
      <w:proofErr w:type="gramStart"/>
      <w:r>
        <w:t>por exemplo</w:t>
      </w:r>
      <w:proofErr w:type="gramEnd"/>
      <w:r>
        <w:t xml:space="preserve"> o </w:t>
      </w:r>
      <w:proofErr w:type="spellStart"/>
      <w:r>
        <w:t>Twitter</w:t>
      </w:r>
      <w:proofErr w:type="spellEnd"/>
      <w:r>
        <w:t xml:space="preserve"> (</w:t>
      </w:r>
      <w:r w:rsidRPr="00DF2990">
        <w:t>http://twitter.com</w:t>
      </w:r>
      <w:r>
        <w:t xml:space="preserve">), que limita cada </w:t>
      </w:r>
      <w:proofErr w:type="spellStart"/>
      <w:r w:rsidRPr="00DB2854">
        <w:rPr>
          <w:i/>
        </w:rPr>
        <w:t>tweet</w:t>
      </w:r>
      <w:proofErr w:type="spellEnd"/>
      <w:r>
        <w:t xml:space="preserve"> </w:t>
      </w:r>
      <w:r w:rsidR="00AD7C0D">
        <w:t>(</w:t>
      </w:r>
      <w:r>
        <w:t>atualização</w:t>
      </w:r>
      <w:r w:rsidR="00AD7C0D">
        <w:t>)</w:t>
      </w:r>
      <w:r>
        <w:t xml:space="preserve"> com apenas 140 caracteres </w:t>
      </w:r>
      <w:sdt>
        <w:sdtPr>
          <w:id w:val="9742559"/>
          <w:citation/>
        </w:sdtPr>
        <w:sdtContent>
          <w:fldSimple w:instr=" CITATION Sch07 \l 1046 ">
            <w:r w:rsidR="00CB1F85">
              <w:rPr>
                <w:noProof/>
              </w:rPr>
              <w:t>(SCHMIDT, 2007)</w:t>
            </w:r>
          </w:fldSimple>
        </w:sdtContent>
      </w:sdt>
      <w:r>
        <w:t xml:space="preserve">. </w:t>
      </w:r>
      <w:r w:rsidR="00DF2990">
        <w:t xml:space="preserve">Dando credibilidade ao </w:t>
      </w:r>
      <w:proofErr w:type="spellStart"/>
      <w:r w:rsidR="00DF2990">
        <w:t>Twitter</w:t>
      </w:r>
      <w:proofErr w:type="spellEnd"/>
      <w:r w:rsidR="00DF2990">
        <w:t xml:space="preserve">, o autor menciona a ferramenta como o exemplo mais relevante e genérico de um serviço de </w:t>
      </w:r>
      <w:proofErr w:type="spellStart"/>
      <w:r w:rsidR="00DF2990" w:rsidRPr="00DF2990">
        <w:rPr>
          <w:i/>
        </w:rPr>
        <w:t>microblogging</w:t>
      </w:r>
      <w:proofErr w:type="spellEnd"/>
      <w:r w:rsidR="00DF2990">
        <w:t>.</w:t>
      </w:r>
    </w:p>
    <w:p w:rsidR="003D710F" w:rsidRDefault="00350B36" w:rsidP="003D710F">
      <w:r>
        <w:t xml:space="preserve">O </w:t>
      </w:r>
      <w:proofErr w:type="spellStart"/>
      <w:r w:rsidR="007D4233">
        <w:t>Twitter</w:t>
      </w:r>
      <w:proofErr w:type="spellEnd"/>
      <w:r w:rsidR="007D4233">
        <w:t xml:space="preserve"> foi criado em 2006</w:t>
      </w:r>
      <w:r>
        <w:t xml:space="preserve"> pelo americano Jack </w:t>
      </w:r>
      <w:proofErr w:type="spellStart"/>
      <w:r>
        <w:t>Dorsey</w:t>
      </w:r>
      <w:proofErr w:type="spellEnd"/>
      <w:r>
        <w:t xml:space="preserve">. O serviço </w:t>
      </w:r>
      <w:r w:rsidR="00A863BD">
        <w:t xml:space="preserve">tem como base </w:t>
      </w:r>
      <w:r>
        <w:t>uma simples pergunta: “O que você está fazendo agora?”</w:t>
      </w:r>
      <w:r w:rsidR="00A863BD">
        <w:t xml:space="preserve">. Para responder a questão, o usuário dispõe de apenas 140 caracteres que, segundo o criador da ferramenta, torna as pessoas mais espontâneas em suas respostas </w:t>
      </w:r>
      <w:sdt>
        <w:sdtPr>
          <w:id w:val="5214677"/>
          <w:citation/>
        </w:sdtPr>
        <w:sdtContent>
          <w:fldSimple w:instr=" CITATION Mis09 \l 1046 ">
            <w:r w:rsidR="00A863BD">
              <w:rPr>
                <w:noProof/>
              </w:rPr>
              <w:t>(CARDOZO, 2009)</w:t>
            </w:r>
          </w:fldSimple>
        </w:sdtContent>
      </w:sdt>
      <w:r w:rsidR="00A863BD">
        <w:t>.</w:t>
      </w:r>
      <w:r w:rsidR="00AE56BE">
        <w:t xml:space="preserve"> </w:t>
      </w:r>
      <w:r w:rsidR="00E6349D">
        <w:t xml:space="preserve">O </w:t>
      </w:r>
      <w:proofErr w:type="spellStart"/>
      <w:r w:rsidR="00E6349D">
        <w:t>Twitter</w:t>
      </w:r>
      <w:proofErr w:type="spellEnd"/>
      <w:r w:rsidR="00E6349D">
        <w:t xml:space="preserve"> se tornou muito mais do que um sistema de atualização pessoal. </w:t>
      </w:r>
      <w:r w:rsidR="00AE56BE">
        <w:t>Como descrito no site oficial</w:t>
      </w:r>
      <w:r w:rsidR="00D96995">
        <w:t xml:space="preserve"> do </w:t>
      </w:r>
      <w:proofErr w:type="spellStart"/>
      <w:r w:rsidR="00D96995">
        <w:t>Twitter</w:t>
      </w:r>
      <w:proofErr w:type="spellEnd"/>
      <w:r w:rsidR="00D96995">
        <w:t xml:space="preserve"> (2011),</w:t>
      </w:r>
      <w:r w:rsidR="00AE56BE">
        <w:t xml:space="preserve"> a ferramenta é intitulada como uma rede de informações em tempo real.</w:t>
      </w:r>
    </w:p>
    <w:p w:rsidR="003A5A75" w:rsidRDefault="003D710F" w:rsidP="003A5A75">
      <w:r>
        <w:t xml:space="preserve">Para </w:t>
      </w:r>
      <w:proofErr w:type="spellStart"/>
      <w:r>
        <w:t>Recuero</w:t>
      </w:r>
      <w:proofErr w:type="spellEnd"/>
      <w:r>
        <w:t xml:space="preserve"> (2009), dentre outros autores, o </w:t>
      </w:r>
      <w:proofErr w:type="spellStart"/>
      <w:r>
        <w:t>Twitter</w:t>
      </w:r>
      <w:proofErr w:type="spellEnd"/>
      <w:r>
        <w:t xml:space="preserve"> atingiu tamanha </w:t>
      </w:r>
      <w:r w:rsidR="00921BAD">
        <w:t xml:space="preserve">popularidade </w:t>
      </w:r>
      <w:r>
        <w:t xml:space="preserve">principalmente por disponibilizar </w:t>
      </w:r>
      <w:r w:rsidR="00921BAD">
        <w:t>sua</w:t>
      </w:r>
      <w:r>
        <w:t xml:space="preserve"> API (</w:t>
      </w:r>
      <w:r w:rsidRPr="00921BAD">
        <w:rPr>
          <w:i/>
        </w:rPr>
        <w:t>Application Programming Interface</w:t>
      </w:r>
      <w:r w:rsidR="00921BAD">
        <w:t xml:space="preserve"> - </w:t>
      </w:r>
      <w:r w:rsidR="00921BAD" w:rsidRPr="00921BAD">
        <w:t>Interface de Programação de Aplicações</w:t>
      </w:r>
      <w:r>
        <w:t>)</w:t>
      </w:r>
      <w:r w:rsidR="00921BAD">
        <w:t xml:space="preserve">, que permite outras aplicações serem construída utilizando recursos e dados </w:t>
      </w:r>
      <w:r w:rsidR="00220386">
        <w:t>do</w:t>
      </w:r>
      <w:r w:rsidR="00921BAD">
        <w:t xml:space="preserve"> </w:t>
      </w:r>
      <w:proofErr w:type="spellStart"/>
      <w:r w:rsidR="00921BAD" w:rsidRPr="005F5117">
        <w:rPr>
          <w:i/>
        </w:rPr>
        <w:t>microblog</w:t>
      </w:r>
      <w:proofErr w:type="spellEnd"/>
      <w:r w:rsidR="00921BAD">
        <w:t>.</w:t>
      </w:r>
      <w:r w:rsidR="00220386">
        <w:t xml:space="preserve"> </w:t>
      </w:r>
      <w:r w:rsidR="006A3B20">
        <w:t xml:space="preserve">Essa popularidade pode ser comprovada através dos números </w:t>
      </w:r>
      <w:r w:rsidR="006A3B20">
        <w:lastRenderedPageBreak/>
        <w:t xml:space="preserve">divulgados pelo blog oficial do </w:t>
      </w:r>
      <w:proofErr w:type="spellStart"/>
      <w:r w:rsidR="006A3B20">
        <w:t>Twitter</w:t>
      </w:r>
      <w:proofErr w:type="spellEnd"/>
      <w:r w:rsidR="006A3B20">
        <w:t xml:space="preserve"> (201</w:t>
      </w:r>
      <w:r w:rsidR="00E6349D">
        <w:t xml:space="preserve">1), onde afirmam que em cada dia de 2010, em média, foram publicados 50 milhões de </w:t>
      </w:r>
      <w:proofErr w:type="spellStart"/>
      <w:r w:rsidR="00E6349D" w:rsidRPr="00E6349D">
        <w:rPr>
          <w:i/>
        </w:rPr>
        <w:t>tweets</w:t>
      </w:r>
      <w:proofErr w:type="spellEnd"/>
      <w:r w:rsidR="00E6349D">
        <w:t xml:space="preserve"> e em fevereiro de 2011 essa média foi de 140 milhões. </w:t>
      </w:r>
      <w:r w:rsidR="003A5A75">
        <w:t xml:space="preserve">Em relação </w:t>
      </w:r>
      <w:r w:rsidR="00463287">
        <w:t>a</w:t>
      </w:r>
      <w:r w:rsidR="003A5A75">
        <w:t xml:space="preserve"> novos usuários, ainda segundo números do blog oficial, foram criados 572 mil novas contas, apenas no dia 12 de março de 2011.</w:t>
      </w:r>
    </w:p>
    <w:p w:rsidR="00463287" w:rsidRDefault="001E41A9" w:rsidP="003A5A75">
      <w:r>
        <w:t xml:space="preserve">Segundo pesquisa feita pela agência </w:t>
      </w:r>
      <w:proofErr w:type="spellStart"/>
      <w:r>
        <w:t>Bullet</w:t>
      </w:r>
      <w:proofErr w:type="spellEnd"/>
      <w:r>
        <w:t xml:space="preserve"> (2009)</w:t>
      </w:r>
      <w:r w:rsidR="00936572">
        <w:t xml:space="preserve"> com pouco mais de 3000 usuários brasileiros do </w:t>
      </w:r>
      <w:proofErr w:type="spellStart"/>
      <w:r w:rsidR="00936572">
        <w:t>Twitter</w:t>
      </w:r>
      <w:proofErr w:type="spellEnd"/>
      <w:r w:rsidR="00936572">
        <w:t>, 43% dos entrevistados criaram o perfil no 1º semestre de 2009</w:t>
      </w:r>
      <w:r w:rsidR="00085B3C">
        <w:t xml:space="preserve">. Para esse mesmo período, o </w:t>
      </w:r>
      <w:proofErr w:type="spellStart"/>
      <w:r w:rsidR="00085B3C" w:rsidRPr="00085B3C">
        <w:rPr>
          <w:i/>
        </w:rPr>
        <w:t>microblog</w:t>
      </w:r>
      <w:proofErr w:type="spellEnd"/>
      <w:r w:rsidR="00085B3C">
        <w:t xml:space="preserve"> atingiu um crescimento de 456% de acessos únicos em relação a 2008 </w:t>
      </w:r>
      <w:sdt>
        <w:sdtPr>
          <w:id w:val="5647876"/>
          <w:citation/>
        </w:sdtPr>
        <w:sdtContent>
          <w:fldSimple w:instr=" CITATION Mar09 \l 1046 ">
            <w:r w:rsidR="00085B3C">
              <w:rPr>
                <w:noProof/>
              </w:rPr>
              <w:t>(LANG, 2009)</w:t>
            </w:r>
          </w:fldSimple>
        </w:sdtContent>
      </w:sdt>
      <w:r w:rsidR="00085B3C">
        <w:t>.</w:t>
      </w:r>
      <w:r w:rsidR="00C0514E">
        <w:t xml:space="preserve"> A pesquisa d</w:t>
      </w:r>
      <w:r w:rsidR="00823988">
        <w:t>a</w:t>
      </w:r>
      <w:r w:rsidR="00C0514E">
        <w:t xml:space="preserve"> </w:t>
      </w:r>
      <w:proofErr w:type="spellStart"/>
      <w:r w:rsidR="00C0514E">
        <w:t>Bullet</w:t>
      </w:r>
      <w:proofErr w:type="spellEnd"/>
      <w:r w:rsidR="00C0514E">
        <w:t xml:space="preserve"> (2009) aponta ainda que aproximadamente 80% dos entrevistados </w:t>
      </w:r>
      <w:r w:rsidR="00823988">
        <w:t xml:space="preserve">usam o </w:t>
      </w:r>
      <w:proofErr w:type="spellStart"/>
      <w:r w:rsidR="00823988">
        <w:t>Twitter</w:t>
      </w:r>
      <w:proofErr w:type="spellEnd"/>
      <w:r w:rsidR="00823988">
        <w:t xml:space="preserve"> para compartilhar informações e links e apenas 39% respondem a pergunta principal do sistema: “O que está fazendo?”. Dentre </w:t>
      </w:r>
      <w:r w:rsidR="002A501D">
        <w:t>outras formas</w:t>
      </w:r>
      <w:r w:rsidR="00823988">
        <w:t xml:space="preserve"> de utilização, é o que mostra o </w:t>
      </w:r>
      <w:r w:rsidR="00343ADB">
        <w:fldChar w:fldCharType="begin"/>
      </w:r>
      <w:r w:rsidR="00F25F4A">
        <w:instrText xml:space="preserve"> REF _Ref299199196 \h </w:instrText>
      </w:r>
      <w:r w:rsidR="00343ADB">
        <w:fldChar w:fldCharType="separate"/>
      </w:r>
      <w:r w:rsidR="00F25F4A">
        <w:t xml:space="preserve">Gráfico </w:t>
      </w:r>
      <w:r w:rsidR="00F25F4A">
        <w:rPr>
          <w:noProof/>
        </w:rPr>
        <w:t>1</w:t>
      </w:r>
      <w:r w:rsidR="00343ADB">
        <w:fldChar w:fldCharType="end"/>
      </w:r>
      <w:r w:rsidR="00823988">
        <w:t>.</w:t>
      </w:r>
    </w:p>
    <w:p w:rsidR="00F25F4A" w:rsidRDefault="007D38F3" w:rsidP="00F25F4A">
      <w:pPr>
        <w:keepNext/>
      </w:pPr>
      <w:r>
        <w:rPr>
          <w:noProof/>
        </w:rPr>
        <w:drawing>
          <wp:inline distT="0" distB="0" distL="0" distR="0">
            <wp:extent cx="3696216" cy="4563112"/>
            <wp:effectExtent l="19050" t="0" r="0" b="0"/>
            <wp:docPr id="11" name="Imagem 10" descr="Twitter_ativid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atividades.png"/>
                    <pic:cNvPicPr/>
                  </pic:nvPicPr>
                  <pic:blipFill>
                    <a:blip r:embed="rId12" cstate="print"/>
                    <a:stretch>
                      <a:fillRect/>
                    </a:stretch>
                  </pic:blipFill>
                  <pic:spPr>
                    <a:xfrm>
                      <a:off x="0" y="0"/>
                      <a:ext cx="3696216" cy="4563112"/>
                    </a:xfrm>
                    <a:prstGeom prst="rect">
                      <a:avLst/>
                    </a:prstGeom>
                  </pic:spPr>
                </pic:pic>
              </a:graphicData>
            </a:graphic>
          </wp:inline>
        </w:drawing>
      </w:r>
    </w:p>
    <w:p w:rsidR="007D38F3" w:rsidRDefault="00F25F4A" w:rsidP="00F25F4A">
      <w:pPr>
        <w:pStyle w:val="Legenda"/>
      </w:pPr>
      <w:bookmarkStart w:id="131" w:name="_Ref299199196"/>
      <w:r>
        <w:t xml:space="preserve">Gráfico </w:t>
      </w:r>
      <w:fldSimple w:instr=" SEQ Gráfico \* ARABIC ">
        <w:r>
          <w:rPr>
            <w:noProof/>
          </w:rPr>
          <w:t>1</w:t>
        </w:r>
      </w:fldSimple>
      <w:bookmarkEnd w:id="131"/>
      <w:r>
        <w:t xml:space="preserve">. </w:t>
      </w:r>
      <w:r w:rsidRPr="00724BC3">
        <w:t xml:space="preserve">Principais atividades dos brasileiros no </w:t>
      </w:r>
      <w:proofErr w:type="spellStart"/>
      <w:r w:rsidRPr="00724BC3">
        <w:t>Twitter</w:t>
      </w:r>
      <w:proofErr w:type="spellEnd"/>
      <w:r>
        <w:t xml:space="preserve">. Fonte: Agência </w:t>
      </w:r>
      <w:proofErr w:type="spellStart"/>
      <w:r>
        <w:t>Bullet</w:t>
      </w:r>
      <w:proofErr w:type="spellEnd"/>
      <w:r>
        <w:t xml:space="preserve"> 2009</w:t>
      </w:r>
    </w:p>
    <w:p w:rsidR="00DF2990" w:rsidRDefault="00DF2990" w:rsidP="007D38F3">
      <w:pPr>
        <w:ind w:firstLine="0"/>
      </w:pPr>
    </w:p>
    <w:p w:rsidR="007D38F3" w:rsidRDefault="007D38F3" w:rsidP="007D38F3">
      <w:r>
        <w:lastRenderedPageBreak/>
        <w:tab/>
        <w:t xml:space="preserve">Outro dado que a mesma pesquisa mostra, é a respeito do costume de clicar em </w:t>
      </w:r>
      <w:r w:rsidRPr="007D38F3">
        <w:rPr>
          <w:i/>
        </w:rPr>
        <w:t>links</w:t>
      </w:r>
      <w:r>
        <w:t xml:space="preserve"> enviados pelo </w:t>
      </w:r>
      <w:proofErr w:type="spellStart"/>
      <w:r>
        <w:t>Twitter</w:t>
      </w:r>
      <w:proofErr w:type="spellEnd"/>
      <w:r>
        <w:t xml:space="preserve">, onde 97% dos participantes </w:t>
      </w:r>
      <w:r w:rsidR="00990044">
        <w:t>têm</w:t>
      </w:r>
      <w:r>
        <w:t xml:space="preserve"> esse costume.</w:t>
      </w:r>
    </w:p>
    <w:p w:rsidR="007D38F3" w:rsidRDefault="007D38F3" w:rsidP="007D38F3">
      <w:pPr>
        <w:ind w:firstLine="0"/>
      </w:pPr>
    </w:p>
    <w:p w:rsidR="00DF279F" w:rsidRDefault="00A443A7" w:rsidP="00DF279F">
      <w:pPr>
        <w:pStyle w:val="Ttulo3"/>
      </w:pPr>
      <w:bookmarkStart w:id="132" w:name="_Toc299549585"/>
      <w:r>
        <w:t>MÍDIA SOCIAL</w:t>
      </w:r>
      <w:r w:rsidR="00DF279F">
        <w:t xml:space="preserve"> (estilo Título </w:t>
      </w:r>
      <w:proofErr w:type="gramStart"/>
      <w:r w:rsidR="00DF279F">
        <w:t>3</w:t>
      </w:r>
      <w:proofErr w:type="gramEnd"/>
      <w:r w:rsidR="00DF279F">
        <w:t>)</w:t>
      </w:r>
      <w:bookmarkEnd w:id="132"/>
    </w:p>
    <w:p w:rsidR="00852541" w:rsidRDefault="00B519D0" w:rsidP="00C471D1">
      <w:r>
        <w:t>“</w:t>
      </w:r>
      <w:r w:rsidR="0082641C">
        <w:t>Mídias s</w:t>
      </w:r>
      <w:r w:rsidRPr="00B519D0">
        <w:t>ociais são tecnologias e práticas on-line, usadas p</w:t>
      </w:r>
      <w:r>
        <w:t>or pessoas</w:t>
      </w:r>
      <w:r w:rsidR="00FC15F3">
        <w:t xml:space="preserve"> </w:t>
      </w:r>
      <w:r w:rsidR="00AC14D6">
        <w:t>(e também por empresas)</w:t>
      </w:r>
      <w:r w:rsidR="00FC15F3">
        <w:t xml:space="preserve"> </w:t>
      </w:r>
      <w:r w:rsidRPr="00B519D0">
        <w:t>para disseminar conteúdo, provocando o compartilhamento de opiniões, idéias, experiências e perspectivas</w:t>
      </w:r>
      <w:r>
        <w:t xml:space="preserve">” </w:t>
      </w:r>
      <w:sdt>
        <w:sdtPr>
          <w:id w:val="8302311"/>
          <w:citation/>
        </w:sdtPr>
        <w:sdtContent>
          <w:fldSimple w:instr=" CITATION Mar091 \l 1046 ">
            <w:r>
              <w:rPr>
                <w:noProof/>
              </w:rPr>
              <w:t>(RODRIGUES, 2009)</w:t>
            </w:r>
          </w:fldSimple>
        </w:sdtContent>
      </w:sdt>
      <w:r w:rsidRPr="00B519D0">
        <w:t xml:space="preserve">. </w:t>
      </w:r>
      <w:r>
        <w:t>Segundo a autora,</w:t>
      </w:r>
      <w:r w:rsidR="00326EC4">
        <w:t xml:space="preserve"> várias tecnologias são utilizadas para permitir que</w:t>
      </w:r>
      <w:r w:rsidR="00326EC4" w:rsidRPr="00B519D0">
        <w:t xml:space="preserve"> seus usuários </w:t>
      </w:r>
      <w:r w:rsidR="00326EC4">
        <w:t>interajam</w:t>
      </w:r>
      <w:r w:rsidR="00326EC4" w:rsidRPr="00B519D0">
        <w:t xml:space="preserve"> instantaneamente entre si e</w:t>
      </w:r>
      <w:r w:rsidR="00C471D1">
        <w:t>/ou</w:t>
      </w:r>
      <w:r w:rsidR="00326EC4" w:rsidRPr="00B519D0">
        <w:t xml:space="preserve"> o restante do mundo</w:t>
      </w:r>
      <w:r w:rsidR="00326EC4">
        <w:t>.</w:t>
      </w:r>
      <w:r w:rsidR="00355D6C">
        <w:t xml:space="preserve"> Est</w:t>
      </w:r>
      <w:r w:rsidR="00C471D1">
        <w:t xml:space="preserve">as tecnologias se apresentam nos formatos típicos da Web 2.0, como </w:t>
      </w:r>
      <w:r w:rsidR="00C471D1" w:rsidRPr="00B519D0">
        <w:t xml:space="preserve">blogs, mensageiros, </w:t>
      </w:r>
      <w:proofErr w:type="spellStart"/>
      <w:r w:rsidR="00C471D1" w:rsidRPr="00326EC4">
        <w:rPr>
          <w:i/>
        </w:rPr>
        <w:t>podcasts</w:t>
      </w:r>
      <w:proofErr w:type="spellEnd"/>
      <w:r w:rsidR="00C471D1" w:rsidRPr="00B519D0">
        <w:t xml:space="preserve">, </w:t>
      </w:r>
      <w:proofErr w:type="spellStart"/>
      <w:r w:rsidR="00C471D1" w:rsidRPr="00B519D0">
        <w:t>wikis</w:t>
      </w:r>
      <w:proofErr w:type="spellEnd"/>
      <w:r w:rsidR="00C471D1" w:rsidRPr="00B519D0">
        <w:t xml:space="preserve">, videologs, ou </w:t>
      </w:r>
      <w:proofErr w:type="spellStart"/>
      <w:r w:rsidR="00C471D1" w:rsidRPr="00326EC4">
        <w:rPr>
          <w:i/>
        </w:rPr>
        <w:t>mashups</w:t>
      </w:r>
      <w:proofErr w:type="spellEnd"/>
      <w:r w:rsidR="00C471D1" w:rsidRPr="00B519D0">
        <w:t xml:space="preserve"> (</w:t>
      </w:r>
      <w:r w:rsidR="00C471D1">
        <w:t>aplicação que agrega conteúdos diversos e forma uma nova aplicação).</w:t>
      </w:r>
    </w:p>
    <w:p w:rsidR="004A660E" w:rsidRDefault="008D5871" w:rsidP="00C471D1">
      <w:r>
        <w:t xml:space="preserve">Segundo </w:t>
      </w:r>
      <w:sdt>
        <w:sdtPr>
          <w:id w:val="3810855"/>
          <w:citation/>
        </w:sdtPr>
        <w:sdtContent>
          <w:fldSimple w:instr=" CITATION Lon09 \l 1046 ">
            <w:r>
              <w:rPr>
                <w:noProof/>
              </w:rPr>
              <w:t>(SAFKO e BRAKE, 2009)</w:t>
            </w:r>
          </w:fldSimple>
        </w:sdtContent>
      </w:sdt>
      <w:r>
        <w:t>, para trabalhar com mídias sociais</w:t>
      </w:r>
      <w:r w:rsidR="0082641C">
        <w:t xml:space="preserve"> nos negócios</w:t>
      </w:r>
      <w:r>
        <w:t>, é preciso conhecer algumas regras básicas:</w:t>
      </w:r>
    </w:p>
    <w:p w:rsidR="0082641C" w:rsidRDefault="0082641C" w:rsidP="0082641C">
      <w:pPr>
        <w:pStyle w:val="PargrafodaLista"/>
        <w:numPr>
          <w:ilvl w:val="0"/>
          <w:numId w:val="32"/>
        </w:numPr>
      </w:pPr>
      <w:r>
        <w:t xml:space="preserve">“Mídia social é tudo sobre permitir conversações” </w:t>
      </w:r>
      <w:r w:rsidR="00AF6742">
        <w:t>–</w:t>
      </w:r>
      <w:r>
        <w:t xml:space="preserve"> </w:t>
      </w:r>
      <w:r w:rsidR="00AF6742">
        <w:t xml:space="preserve">O público está falando sobre você, seu negócio e seu produto. </w:t>
      </w:r>
      <w:r w:rsidR="00480338">
        <w:t xml:space="preserve">Para que essas conversações aconteçam, existem inúmeras ferramentas de mídias sociais conectando quem tem acesso </w:t>
      </w:r>
      <w:r w:rsidR="00383AF9">
        <w:t>à internet;</w:t>
      </w:r>
    </w:p>
    <w:p w:rsidR="00AF6742" w:rsidRDefault="00AF6742" w:rsidP="0082641C">
      <w:pPr>
        <w:pStyle w:val="PargrafodaLista"/>
        <w:numPr>
          <w:ilvl w:val="0"/>
          <w:numId w:val="32"/>
        </w:numPr>
      </w:pPr>
      <w:r>
        <w:t xml:space="preserve">“Você não pode controlar conversações, mas você pode influenciá-las” – </w:t>
      </w:r>
      <w:r w:rsidR="000B6E20">
        <w:t>Só é possível tirar vantagens das mídias sociais quando se tem uma estratégia</w:t>
      </w:r>
      <w:r w:rsidR="00383AF9">
        <w:t xml:space="preserve"> e ferramentas próprias. Com isso, pode-se ter uma boa influência sobre as comunicações;</w:t>
      </w:r>
    </w:p>
    <w:p w:rsidR="00AF6742" w:rsidRDefault="00AF6742" w:rsidP="0082641C">
      <w:pPr>
        <w:pStyle w:val="PargrafodaLista"/>
        <w:numPr>
          <w:ilvl w:val="0"/>
          <w:numId w:val="32"/>
        </w:numPr>
      </w:pPr>
      <w:r>
        <w:t>“</w:t>
      </w:r>
      <w:r w:rsidRPr="00AF6742">
        <w:t>Influência é o alicerce sobre o qual todas as relações</w:t>
      </w:r>
      <w:r w:rsidR="003C3F64">
        <w:t xml:space="preserve"> economicamente viáveis </w:t>
      </w:r>
      <w:r w:rsidRPr="00AF6742">
        <w:t>são construídas</w:t>
      </w:r>
      <w:r>
        <w:t>”</w:t>
      </w:r>
      <w:r w:rsidR="003C3F64">
        <w:t>.</w:t>
      </w:r>
    </w:p>
    <w:p w:rsidR="003C3F64" w:rsidRDefault="003C3F64" w:rsidP="003C3F64"/>
    <w:p w:rsidR="008D5871" w:rsidRDefault="008D5871" w:rsidP="00C471D1"/>
    <w:p w:rsidR="00852541" w:rsidRDefault="00BC5E31" w:rsidP="00852541">
      <w:pPr>
        <w:pStyle w:val="Ttulo2"/>
      </w:pPr>
      <w:bookmarkStart w:id="133" w:name="_Toc299549586"/>
      <w:r>
        <w:t>MÉTODO ÁGIL DE DESENVOLVIMENTO</w:t>
      </w:r>
      <w:r w:rsidR="00852541">
        <w:t xml:space="preserve"> (estilo Título </w:t>
      </w:r>
      <w:proofErr w:type="gramStart"/>
      <w:r w:rsidR="00852541">
        <w:t>2</w:t>
      </w:r>
      <w:proofErr w:type="gramEnd"/>
      <w:r w:rsidR="00852541">
        <w:t>)</w:t>
      </w:r>
      <w:bookmarkEnd w:id="133"/>
    </w:p>
    <w:p w:rsidR="007A37C7" w:rsidRDefault="00167661" w:rsidP="007A37C7">
      <w:r>
        <w:t xml:space="preserve">O termo “Método Ágil” </w:t>
      </w:r>
      <w:r w:rsidR="00F5513C">
        <w:t>se popularizou</w:t>
      </w:r>
      <w:r>
        <w:t xml:space="preserve"> </w:t>
      </w:r>
      <w:r w:rsidR="00CF1AEB">
        <w:t>em 2001</w:t>
      </w:r>
      <w:r w:rsidR="001418B8">
        <w:t xml:space="preserve">, em </w:t>
      </w:r>
      <w:proofErr w:type="spellStart"/>
      <w:r w:rsidR="001418B8">
        <w:t>Snowbird</w:t>
      </w:r>
      <w:proofErr w:type="spellEnd"/>
      <w:r w:rsidR="001418B8">
        <w:t xml:space="preserve">, </w:t>
      </w:r>
      <w:proofErr w:type="spellStart"/>
      <w:r w:rsidR="001418B8">
        <w:t>Utah</w:t>
      </w:r>
      <w:proofErr w:type="spellEnd"/>
      <w:r w:rsidR="001418B8">
        <w:t xml:space="preserve"> – Estados Unidos da América,</w:t>
      </w:r>
      <w:r w:rsidR="00CF1AEB">
        <w:t xml:space="preserve"> em uma reunião com </w:t>
      </w:r>
      <w:r w:rsidR="001418B8">
        <w:t>17</w:t>
      </w:r>
      <w:r w:rsidR="00F230E6">
        <w:t xml:space="preserve"> </w:t>
      </w:r>
      <w:r w:rsidR="00F5513C">
        <w:t>representantes</w:t>
      </w:r>
      <w:r w:rsidR="00F230E6">
        <w:t xml:space="preserve"> das diversas metodologias, até então, conhecidas como </w:t>
      </w:r>
      <w:proofErr w:type="gramStart"/>
      <w:r w:rsidR="00F230E6">
        <w:t>metodologias “leve”</w:t>
      </w:r>
      <w:proofErr w:type="gramEnd"/>
      <w:r w:rsidR="00F230E6">
        <w:t>.</w:t>
      </w:r>
      <w:r w:rsidR="007A37C7">
        <w:t xml:space="preserve"> Faziam parte desta metodologia métodos como </w:t>
      </w:r>
      <w:proofErr w:type="spellStart"/>
      <w:r w:rsidR="007A37C7">
        <w:t>Scrum</w:t>
      </w:r>
      <w:proofErr w:type="spellEnd"/>
      <w:r w:rsidR="007A37C7">
        <w:t>, XP (</w:t>
      </w:r>
      <w:r w:rsidR="007A37C7" w:rsidRPr="007A37C7">
        <w:rPr>
          <w:i/>
        </w:rPr>
        <w:t>Extreme Programming</w:t>
      </w:r>
      <w:r w:rsidR="007A37C7">
        <w:t xml:space="preserve"> – Programação Extrema), Desenvolvimento Adaptativo </w:t>
      </w:r>
      <w:r w:rsidR="007A37C7">
        <w:lastRenderedPageBreak/>
        <w:t>de Software,</w:t>
      </w:r>
      <w:r w:rsidR="00F5513C">
        <w:t xml:space="preserve"> DSDM (</w:t>
      </w:r>
      <w:proofErr w:type="spellStart"/>
      <w:r w:rsidR="00F5513C" w:rsidRPr="00F5513C">
        <w:rPr>
          <w:i/>
        </w:rPr>
        <w:t>Dynamic</w:t>
      </w:r>
      <w:proofErr w:type="spellEnd"/>
      <w:r w:rsidR="00F5513C" w:rsidRPr="00F5513C">
        <w:rPr>
          <w:i/>
        </w:rPr>
        <w:t xml:space="preserve"> Systems </w:t>
      </w:r>
      <w:proofErr w:type="spellStart"/>
      <w:r w:rsidR="00F5513C" w:rsidRPr="00F5513C">
        <w:rPr>
          <w:i/>
        </w:rPr>
        <w:t>Development</w:t>
      </w:r>
      <w:proofErr w:type="spellEnd"/>
      <w:r w:rsidR="00F5513C" w:rsidRPr="00F5513C">
        <w:rPr>
          <w:i/>
        </w:rPr>
        <w:t xml:space="preserve"> </w:t>
      </w:r>
      <w:proofErr w:type="spellStart"/>
      <w:r w:rsidR="00F5513C" w:rsidRPr="00F5513C">
        <w:rPr>
          <w:i/>
        </w:rPr>
        <w:t>Method</w:t>
      </w:r>
      <w:proofErr w:type="spellEnd"/>
      <w:r w:rsidR="00F5513C">
        <w:t xml:space="preserve"> – Metodologia de Desenvolvimento de Sistemas Dinâmicos),</w:t>
      </w:r>
      <w:r w:rsidR="007A37C7">
        <w:t xml:space="preserve"> entre outros </w:t>
      </w:r>
      <w:sdt>
        <w:sdtPr>
          <w:id w:val="7635383"/>
          <w:citation/>
        </w:sdtPr>
        <w:sdtContent>
          <w:fldSimple w:instr=" CITATION Ala05 \l 1046 ">
            <w:r w:rsidR="007A37C7">
              <w:rPr>
                <w:noProof/>
              </w:rPr>
              <w:t>(KOCH, 2005)</w:t>
            </w:r>
          </w:fldSimple>
        </w:sdtContent>
      </w:sdt>
      <w:r w:rsidR="00F230E6">
        <w:t>.</w:t>
      </w:r>
    </w:p>
    <w:p w:rsidR="00C6587E" w:rsidRDefault="007A37C7" w:rsidP="00C6587E">
      <w:r>
        <w:t xml:space="preserve">Conforme relata </w:t>
      </w:r>
      <w:proofErr w:type="spellStart"/>
      <w:r>
        <w:t>Koch</w:t>
      </w:r>
      <w:proofErr w:type="spellEnd"/>
      <w:r>
        <w:t xml:space="preserve"> (2005), e</w:t>
      </w:r>
      <w:r w:rsidR="00F230E6">
        <w:t>ssa reunião rendeu</w:t>
      </w:r>
      <w:r w:rsidR="00C6587E">
        <w:t xml:space="preserve"> então quatros níveis de acordo entre os participantes. Dentre os níveis, dois se destacam:</w:t>
      </w:r>
    </w:p>
    <w:p w:rsidR="00F5513C" w:rsidRDefault="00C6587E" w:rsidP="00C6587E">
      <w:pPr>
        <w:pStyle w:val="PargrafodaLista"/>
        <w:numPr>
          <w:ilvl w:val="0"/>
          <w:numId w:val="28"/>
        </w:numPr>
      </w:pPr>
      <w:r>
        <w:t>Manifesto Ágil</w:t>
      </w:r>
      <w:r w:rsidR="00E06D9A">
        <w:t>,</w:t>
      </w:r>
    </w:p>
    <w:p w:rsidR="00C6587E" w:rsidRDefault="00C6587E" w:rsidP="00C6587E">
      <w:pPr>
        <w:pStyle w:val="PargrafodaLista"/>
        <w:numPr>
          <w:ilvl w:val="0"/>
          <w:numId w:val="28"/>
        </w:numPr>
      </w:pPr>
      <w:r>
        <w:t>12 princípios ágeis.</w:t>
      </w:r>
    </w:p>
    <w:p w:rsidR="007B113A" w:rsidRDefault="007B113A" w:rsidP="007B113A"/>
    <w:p w:rsidR="00C6587E" w:rsidRDefault="00831CE7" w:rsidP="00C6587E">
      <w:r>
        <w:t xml:space="preserve">Segundo o </w:t>
      </w:r>
      <w:r w:rsidRPr="00921DBC">
        <w:rPr>
          <w:i/>
        </w:rPr>
        <w:t>site</w:t>
      </w:r>
      <w:r>
        <w:t xml:space="preserve"> oficial d</w:t>
      </w:r>
      <w:r w:rsidR="00E06D9A">
        <w:t xml:space="preserve">o Manifesto Ágil (2001), </w:t>
      </w:r>
      <w:r w:rsidR="00085A94">
        <w:t xml:space="preserve">a partir do mesmo, </w:t>
      </w:r>
      <w:r w:rsidR="00E15BA8">
        <w:t>passaram a valorizar mais</w:t>
      </w:r>
      <w:r w:rsidR="00D5642D">
        <w:t>:</w:t>
      </w:r>
    </w:p>
    <w:p w:rsidR="00D5642D" w:rsidRDefault="008636CE" w:rsidP="00D5642D">
      <w:pPr>
        <w:pStyle w:val="PargrafodaLista"/>
        <w:numPr>
          <w:ilvl w:val="0"/>
          <w:numId w:val="29"/>
        </w:numPr>
      </w:pPr>
      <w:r>
        <w:t>Indivíduos e interações</w:t>
      </w:r>
      <w:r w:rsidR="00E15BA8">
        <w:t xml:space="preserve"> que processos e ferramentas;</w:t>
      </w:r>
    </w:p>
    <w:p w:rsidR="00E15BA8" w:rsidRDefault="00E15BA8" w:rsidP="00D5642D">
      <w:pPr>
        <w:pStyle w:val="PargrafodaLista"/>
        <w:numPr>
          <w:ilvl w:val="0"/>
          <w:numId w:val="29"/>
        </w:numPr>
      </w:pPr>
      <w:r>
        <w:t>Software em funcionamento que documentação abrangente;</w:t>
      </w:r>
    </w:p>
    <w:p w:rsidR="00E15BA8" w:rsidRDefault="00E15BA8" w:rsidP="00D5642D">
      <w:pPr>
        <w:pStyle w:val="PargrafodaLista"/>
        <w:numPr>
          <w:ilvl w:val="0"/>
          <w:numId w:val="29"/>
        </w:numPr>
      </w:pPr>
      <w:r>
        <w:t>Colaboração com o cliente que neg</w:t>
      </w:r>
      <w:r w:rsidR="00831CE7">
        <w:t>ociação de contratos,</w:t>
      </w:r>
    </w:p>
    <w:p w:rsidR="00831CE7" w:rsidRDefault="00831CE7" w:rsidP="007B113A">
      <w:pPr>
        <w:pStyle w:val="PargrafodaLista"/>
        <w:numPr>
          <w:ilvl w:val="0"/>
          <w:numId w:val="29"/>
        </w:numPr>
      </w:pPr>
      <w:r>
        <w:t>Responder a mudanças que seguir um plano.</w:t>
      </w:r>
    </w:p>
    <w:p w:rsidR="007B113A" w:rsidRDefault="007B113A" w:rsidP="007B113A"/>
    <w:p w:rsidR="00075C81" w:rsidRDefault="00702542" w:rsidP="00075C81">
      <w:r>
        <w:t>Para que o manifesto existisse</w:t>
      </w:r>
      <w:r w:rsidR="00921DBC">
        <w:t xml:space="preserve">, </w:t>
      </w:r>
      <w:r>
        <w:t>era</w:t>
      </w:r>
      <w:r w:rsidR="00921DBC">
        <w:t xml:space="preserve"> p</w:t>
      </w:r>
      <w:r>
        <w:t>reciso que o mesmo se fundamentasse</w:t>
      </w:r>
      <w:r w:rsidR="00921DBC">
        <w:t xml:space="preserve"> em princípios. Segundo a página oficial do Manifesto Ágil (2</w:t>
      </w:r>
      <w:r w:rsidR="00F55CD7">
        <w:t>001), alguns exemplos do que o m</w:t>
      </w:r>
      <w:r w:rsidR="00921DBC">
        <w:t xml:space="preserve">anifesto segue </w:t>
      </w:r>
      <w:r w:rsidR="00075C81">
        <w:t>são</w:t>
      </w:r>
      <w:r w:rsidR="00921DBC">
        <w:t>:</w:t>
      </w:r>
    </w:p>
    <w:p w:rsidR="00075C81" w:rsidRDefault="00075C81" w:rsidP="00075C81">
      <w:pPr>
        <w:pStyle w:val="PargrafodaLista"/>
        <w:numPr>
          <w:ilvl w:val="0"/>
          <w:numId w:val="31"/>
        </w:numPr>
      </w:pPr>
      <w:r>
        <w:t>“</w:t>
      </w:r>
      <w:r w:rsidRPr="00075C81">
        <w:t>Nossa maior prioridade é satisfazer o cliente através da entrega contínua e adiantada de software com valor agregado.</w:t>
      </w:r>
      <w:r>
        <w:t>”</w:t>
      </w:r>
    </w:p>
    <w:p w:rsidR="00075C81" w:rsidRDefault="00075C81" w:rsidP="00075C81">
      <w:pPr>
        <w:pStyle w:val="PargrafodaLista"/>
        <w:numPr>
          <w:ilvl w:val="0"/>
          <w:numId w:val="31"/>
        </w:numPr>
      </w:pPr>
      <w:r>
        <w:t>“</w:t>
      </w:r>
      <w:r w:rsidRPr="00075C81">
        <w:t>Mudanças nos requisitos são bem-vindas, mesmo tardiamente no desenvolvimento. Processos ágeis tiram vantagem das mudanças visando vantagem competitiva para o cliente.</w:t>
      </w:r>
      <w:r>
        <w:t>”</w:t>
      </w:r>
    </w:p>
    <w:p w:rsidR="00075C81" w:rsidRDefault="00075C81" w:rsidP="00D77D2B">
      <w:pPr>
        <w:pStyle w:val="PargrafodaLista"/>
        <w:numPr>
          <w:ilvl w:val="0"/>
          <w:numId w:val="31"/>
        </w:numPr>
      </w:pPr>
      <w:r>
        <w:t>“</w:t>
      </w:r>
      <w:r w:rsidRPr="00075C81">
        <w:t xml:space="preserve">Entregar </w:t>
      </w:r>
      <w:proofErr w:type="spellStart"/>
      <w:r w:rsidRPr="00075C81">
        <w:t>frequentemente</w:t>
      </w:r>
      <w:proofErr w:type="spellEnd"/>
      <w:r w:rsidRPr="00075C81">
        <w:t xml:space="preserve"> software funcionando, de poucas semanas a poucos meses, com preferência à menor escala de tempo.</w:t>
      </w:r>
      <w:r>
        <w:t>”</w:t>
      </w:r>
    </w:p>
    <w:p w:rsidR="00D77D2B" w:rsidRDefault="00D77D2B" w:rsidP="00D77D2B"/>
    <w:p w:rsidR="00075C81" w:rsidRDefault="00075C81" w:rsidP="00075C81">
      <w:r>
        <w:t>Os doze princípios podem ser lidos na íntegra do site oficial do Manifesto Ágil (</w:t>
      </w:r>
      <w:r w:rsidRPr="00075C81">
        <w:t>http://www.agilemanifesto.org/iso/ptbr/principles.html</w:t>
      </w:r>
      <w:r>
        <w:t>).</w:t>
      </w:r>
    </w:p>
    <w:p w:rsidR="00544EA2" w:rsidRDefault="006568E9" w:rsidP="00702542">
      <w:proofErr w:type="spellStart"/>
      <w:r>
        <w:t>Younker</w:t>
      </w:r>
      <w:proofErr w:type="spellEnd"/>
      <w:r>
        <w:t xml:space="preserve"> (2008) resume que “Métodos ágeis </w:t>
      </w:r>
      <w:r w:rsidRPr="006568E9">
        <w:t>são um conjunto de diferentes técnicas que podem se</w:t>
      </w:r>
      <w:r w:rsidR="00544EA2">
        <w:t>r usada</w:t>
      </w:r>
      <w:r w:rsidRPr="006568E9">
        <w:t xml:space="preserve">s em conjunto para alcançar uma alta qualidade de software e estimativas precisas de tempo e material com </w:t>
      </w:r>
      <w:r w:rsidR="00544EA2" w:rsidRPr="006568E9">
        <w:t xml:space="preserve">menores ciclos </w:t>
      </w:r>
      <w:r w:rsidR="00544EA2">
        <w:t xml:space="preserve">de </w:t>
      </w:r>
      <w:r w:rsidRPr="006568E9">
        <w:t>desenvolvimento</w:t>
      </w:r>
      <w:r>
        <w:t>”</w:t>
      </w:r>
      <w:r w:rsidR="00544EA2">
        <w:t>.</w:t>
      </w:r>
    </w:p>
    <w:p w:rsidR="00852541" w:rsidRPr="00F5513C" w:rsidRDefault="00852541" w:rsidP="00852541">
      <w:pPr>
        <w:pStyle w:val="Ttulo3"/>
        <w:rPr>
          <w:lang w:val="en-US"/>
        </w:rPr>
      </w:pPr>
      <w:bookmarkStart w:id="134" w:name="_Toc299549587"/>
      <w:r w:rsidRPr="00F5513C">
        <w:rPr>
          <w:lang w:val="en-US"/>
        </w:rPr>
        <w:lastRenderedPageBreak/>
        <w:t>FRAMEWORK RUBY ON RAILS (</w:t>
      </w:r>
      <w:proofErr w:type="spellStart"/>
      <w:r w:rsidRPr="00F5513C">
        <w:rPr>
          <w:lang w:val="en-US"/>
        </w:rPr>
        <w:t>estilo</w:t>
      </w:r>
      <w:proofErr w:type="spellEnd"/>
      <w:r w:rsidRPr="00F5513C">
        <w:rPr>
          <w:lang w:val="en-US"/>
        </w:rPr>
        <w:t xml:space="preserve"> </w:t>
      </w:r>
      <w:proofErr w:type="spellStart"/>
      <w:r w:rsidRPr="00F5513C">
        <w:rPr>
          <w:lang w:val="en-US"/>
        </w:rPr>
        <w:t>Título</w:t>
      </w:r>
      <w:proofErr w:type="spellEnd"/>
      <w:r w:rsidRPr="00F5513C">
        <w:rPr>
          <w:lang w:val="en-US"/>
        </w:rPr>
        <w:t xml:space="preserve"> 3)</w:t>
      </w:r>
      <w:bookmarkEnd w:id="134"/>
    </w:p>
    <w:p w:rsidR="00F859F8" w:rsidRDefault="005F4E18" w:rsidP="00F859F8">
      <w:r>
        <w:t>“</w:t>
      </w:r>
      <w:proofErr w:type="spellStart"/>
      <w:r w:rsidRPr="002C53F5">
        <w:rPr>
          <w:i/>
        </w:rPr>
        <w:t>Ruby</w:t>
      </w:r>
      <w:proofErr w:type="spellEnd"/>
      <w:r w:rsidRPr="002C53F5">
        <w:rPr>
          <w:i/>
        </w:rPr>
        <w:t xml:space="preserve"> </w:t>
      </w:r>
      <w:proofErr w:type="spellStart"/>
      <w:r w:rsidRPr="002C53F5">
        <w:rPr>
          <w:i/>
        </w:rPr>
        <w:t>on</w:t>
      </w:r>
      <w:proofErr w:type="spellEnd"/>
      <w:r w:rsidRPr="002C53F5">
        <w:rPr>
          <w:i/>
        </w:rPr>
        <w:t xml:space="preserve"> </w:t>
      </w:r>
      <w:proofErr w:type="spellStart"/>
      <w:r w:rsidRPr="002C53F5">
        <w:rPr>
          <w:i/>
        </w:rPr>
        <w:t>Rails</w:t>
      </w:r>
      <w:proofErr w:type="spellEnd"/>
      <w:r>
        <w:t xml:space="preserve"> é um </w:t>
      </w:r>
      <w:r w:rsidRPr="003A237B">
        <w:rPr>
          <w:i/>
        </w:rPr>
        <w:t>framework</w:t>
      </w:r>
      <w:r>
        <w:t xml:space="preserve"> que torna mais fácil desenvolver, implantar e manter aplicações </w:t>
      </w:r>
      <w:r w:rsidRPr="003A237B">
        <w:rPr>
          <w:i/>
        </w:rPr>
        <w:t>web</w:t>
      </w:r>
      <w:r>
        <w:t>”</w:t>
      </w:r>
      <w:r w:rsidR="0042352A">
        <w:t xml:space="preserve">, criado por </w:t>
      </w:r>
      <w:r w:rsidR="0042352A" w:rsidRPr="0042352A">
        <w:t xml:space="preserve">David </w:t>
      </w:r>
      <w:proofErr w:type="spellStart"/>
      <w:r w:rsidR="0042352A" w:rsidRPr="0042352A">
        <w:t>Heinemeier</w:t>
      </w:r>
      <w:proofErr w:type="spellEnd"/>
      <w:r w:rsidR="0042352A" w:rsidRPr="0042352A">
        <w:t xml:space="preserve"> </w:t>
      </w:r>
      <w:proofErr w:type="spellStart"/>
      <w:r w:rsidR="0042352A" w:rsidRPr="0042352A">
        <w:t>Hansson</w:t>
      </w:r>
      <w:proofErr w:type="spellEnd"/>
      <w:r>
        <w:t xml:space="preserve"> </w:t>
      </w:r>
      <w:sdt>
        <w:sdtPr>
          <w:id w:val="1799925"/>
          <w:citation/>
        </w:sdtPr>
        <w:sdtContent>
          <w:fldSimple w:instr=" CITATION Rub09 \l 1046  ">
            <w:r w:rsidR="007C3134">
              <w:rPr>
                <w:noProof/>
              </w:rPr>
              <w:t>(RUBY, THOMAS e HANSSON, 2009)</w:t>
            </w:r>
          </w:fldSimple>
        </w:sdtContent>
      </w:sdt>
      <w:r>
        <w:t>.</w:t>
      </w:r>
      <w:r w:rsidR="006A5636">
        <w:t xml:space="preserve"> Segundo os autores, pouco tempo após seu lan</w:t>
      </w:r>
      <w:r w:rsidR="00BF00E7">
        <w:t xml:space="preserve">çamento, meado de 2004, </w:t>
      </w:r>
      <w:proofErr w:type="spellStart"/>
      <w:r w:rsidR="00BF00E7">
        <w:t>Rails</w:t>
      </w:r>
      <w:proofErr w:type="spellEnd"/>
      <w:r w:rsidR="00BF00E7">
        <w:t xml:space="preserve"> ganhou notoriedade em toda internet. </w:t>
      </w:r>
      <w:r w:rsidR="0042352A">
        <w:t>Com isso</w:t>
      </w:r>
      <w:r w:rsidR="00BF00E7">
        <w:t xml:space="preserve">, se tornou um dos frameworks </w:t>
      </w:r>
      <w:r w:rsidR="00FF6EA3">
        <w:t>preferidos</w:t>
      </w:r>
      <w:r w:rsidR="00BF00E7">
        <w:t xml:space="preserve"> para </w:t>
      </w:r>
      <w:r w:rsidR="00FF6EA3">
        <w:t>construir</w:t>
      </w:r>
      <w:r w:rsidR="00BF00E7">
        <w:t xml:space="preserve"> aplicações no formato Web 2.0.</w:t>
      </w:r>
    </w:p>
    <w:p w:rsidR="00F859F8" w:rsidRDefault="00A249A8" w:rsidP="00F859F8">
      <w:r>
        <w:t>“</w:t>
      </w:r>
      <w:r w:rsidR="00F859F8">
        <w:t xml:space="preserve">Aplicações </w:t>
      </w:r>
      <w:proofErr w:type="spellStart"/>
      <w:r w:rsidR="00F859F8">
        <w:t>Rails</w:t>
      </w:r>
      <w:proofErr w:type="spellEnd"/>
      <w:r w:rsidR="00F859F8">
        <w:t xml:space="preserve"> são escritas em </w:t>
      </w:r>
      <w:proofErr w:type="spellStart"/>
      <w:r w:rsidR="00F859F8">
        <w:t>Ruby</w:t>
      </w:r>
      <w:proofErr w:type="spellEnd"/>
      <w:r w:rsidR="00F859F8">
        <w:t xml:space="preserve">, </w:t>
      </w:r>
      <w:r>
        <w:t xml:space="preserve">uma linguagem de programação moderna e orientada a objetos” </w:t>
      </w:r>
      <w:sdt>
        <w:sdtPr>
          <w:id w:val="5256284"/>
          <w:citation/>
        </w:sdtPr>
        <w:sdtContent>
          <w:fldSimple w:instr=" CITATION Rub09 \l 1046  ">
            <w:r w:rsidR="007C3134">
              <w:rPr>
                <w:noProof/>
              </w:rPr>
              <w:t>(RUBY, THOMAS e HANSSON, 2009)</w:t>
            </w:r>
          </w:fldSimple>
        </w:sdtContent>
      </w:sdt>
      <w:r>
        <w:t>.</w:t>
      </w:r>
      <w:r w:rsidR="003B3DFC">
        <w:t xml:space="preserve"> Uma importante parcela do sucesso do </w:t>
      </w:r>
      <w:proofErr w:type="spellStart"/>
      <w:r w:rsidR="003B3DFC">
        <w:t>Rails</w:t>
      </w:r>
      <w:proofErr w:type="spellEnd"/>
      <w:r w:rsidR="003B3DFC">
        <w:t xml:space="preserve"> </w:t>
      </w:r>
      <w:r w:rsidR="003A62E1">
        <w:t xml:space="preserve">se deve ao </w:t>
      </w:r>
      <w:proofErr w:type="spellStart"/>
      <w:r w:rsidR="003A62E1">
        <w:t>Ruby</w:t>
      </w:r>
      <w:proofErr w:type="spellEnd"/>
      <w:r w:rsidR="000D2784">
        <w:t>.</w:t>
      </w:r>
      <w:r w:rsidR="003A62E1">
        <w:t xml:space="preserve"> </w:t>
      </w:r>
      <w:r w:rsidR="000D2784">
        <w:t>E</w:t>
      </w:r>
      <w:r w:rsidR="003A62E1">
        <w:t>ssa linguagem foi criada para ser mais poderosa</w:t>
      </w:r>
      <w:r w:rsidR="000D2784">
        <w:t xml:space="preserve"> que outras destinadas </w:t>
      </w:r>
      <w:r w:rsidR="00FF4CF1">
        <w:t>a</w:t>
      </w:r>
      <w:r w:rsidR="000D2784">
        <w:t xml:space="preserve"> aplicações </w:t>
      </w:r>
      <w:r w:rsidR="000D2784" w:rsidRPr="000D2784">
        <w:rPr>
          <w:i/>
        </w:rPr>
        <w:t>web</w:t>
      </w:r>
      <w:r w:rsidR="000D2784">
        <w:t>, como o PHP e o ASP</w:t>
      </w:r>
      <w:r w:rsidR="003A62E1">
        <w:t xml:space="preserve"> </w:t>
      </w:r>
      <w:r w:rsidR="000D2784">
        <w:t xml:space="preserve">que dominavam o nicho quando o </w:t>
      </w:r>
      <w:proofErr w:type="spellStart"/>
      <w:r w:rsidR="000D2784">
        <w:t>Ruby</w:t>
      </w:r>
      <w:proofErr w:type="spellEnd"/>
      <w:r w:rsidR="000D2784">
        <w:t xml:space="preserve"> foi criado, em 1994 </w:t>
      </w:r>
      <w:sdt>
        <w:sdtPr>
          <w:id w:val="5256285"/>
          <w:citation/>
        </w:sdtPr>
        <w:sdtContent>
          <w:fldSimple w:instr=" CITATION JrC10 \l 1046  ">
            <w:r w:rsidR="007C3134">
              <w:rPr>
                <w:noProof/>
              </w:rPr>
              <w:t>(JR. e BARAZI, 2010)</w:t>
            </w:r>
          </w:fldSimple>
        </w:sdtContent>
      </w:sdt>
      <w:r w:rsidR="000D2784">
        <w:t xml:space="preserve">. Os autores concluem ainda que o </w:t>
      </w:r>
      <w:proofErr w:type="spellStart"/>
      <w:r w:rsidR="000D2784">
        <w:t>Rails</w:t>
      </w:r>
      <w:proofErr w:type="spellEnd"/>
      <w:r w:rsidR="000D2784">
        <w:t xml:space="preserve"> </w:t>
      </w:r>
      <w:proofErr w:type="gramStart"/>
      <w:r w:rsidR="000D2784">
        <w:t>potencializa</w:t>
      </w:r>
      <w:proofErr w:type="gramEnd"/>
      <w:r w:rsidR="000D2784">
        <w:t xml:space="preserve"> a linguagem </w:t>
      </w:r>
      <w:proofErr w:type="spellStart"/>
      <w:r w:rsidR="000D2784">
        <w:t>Ruby</w:t>
      </w:r>
      <w:proofErr w:type="spellEnd"/>
      <w:r w:rsidR="000D2784">
        <w:t xml:space="preserve"> e construir uma aplicação com estas tecnologias é como se estivesse usando uma linguagem específica para desenvolvimento </w:t>
      </w:r>
      <w:r w:rsidR="000D2784" w:rsidRPr="000D2784">
        <w:rPr>
          <w:i/>
        </w:rPr>
        <w:t>web</w:t>
      </w:r>
      <w:r w:rsidR="000D2784">
        <w:t xml:space="preserve">. </w:t>
      </w:r>
    </w:p>
    <w:p w:rsidR="002A35A4" w:rsidRPr="005F4E18" w:rsidRDefault="00B20A4B" w:rsidP="002A35A4">
      <w:r>
        <w:t xml:space="preserve">Em se tratando de </w:t>
      </w:r>
      <w:r w:rsidR="00526DE0">
        <w:t>sistemas</w:t>
      </w:r>
      <w:r>
        <w:t xml:space="preserve"> para internet, houve um momento em que muitos desenvolvedores se sentiam frustrados em relação às linguagens usadas por ele. </w:t>
      </w:r>
      <w:proofErr w:type="gramStart"/>
      <w:r>
        <w:t>Independente se programavam</w:t>
      </w:r>
      <w:proofErr w:type="gramEnd"/>
      <w:r>
        <w:t xml:space="preserve"> em Java</w:t>
      </w:r>
      <w:r w:rsidR="000F0F2F">
        <w:t>™</w:t>
      </w:r>
      <w:r>
        <w:t xml:space="preserve">, </w:t>
      </w:r>
      <w:r w:rsidR="000F0F2F">
        <w:t xml:space="preserve">Microsoft® </w:t>
      </w:r>
      <w:r>
        <w:t xml:space="preserve">.NET ou PHP, entre outros. O sentimento comum era que despendiam muito esforço </w:t>
      </w:r>
      <w:r w:rsidR="007F02A2">
        <w:t>para desenvolverem seu trabalho</w:t>
      </w:r>
      <w:r w:rsidR="003935C0">
        <w:t xml:space="preserve">. É nesse contexto que o </w:t>
      </w:r>
      <w:proofErr w:type="spellStart"/>
      <w:r w:rsidR="003935C0">
        <w:t>Rails</w:t>
      </w:r>
      <w:proofErr w:type="spellEnd"/>
      <w:r w:rsidR="003935C0">
        <w:t xml:space="preserve"> se destacou e arrebanhou mais programadores</w:t>
      </w:r>
      <w:r w:rsidR="007F02A2">
        <w:t xml:space="preserve"> </w:t>
      </w:r>
      <w:sdt>
        <w:sdtPr>
          <w:id w:val="5256283"/>
          <w:citation/>
        </w:sdtPr>
        <w:sdtContent>
          <w:fldSimple w:instr=" CITATION Rub09 \l 1046  ">
            <w:r w:rsidR="007C3134">
              <w:rPr>
                <w:noProof/>
              </w:rPr>
              <w:t>(RUBY, THOMAS e HANSSON, 2009)</w:t>
            </w:r>
          </w:fldSimple>
        </w:sdtContent>
      </w:sdt>
      <w:r w:rsidR="007F02A2">
        <w:t xml:space="preserve">. De acordo com os autores, a primeira vantagem que o </w:t>
      </w:r>
      <w:proofErr w:type="spellStart"/>
      <w:r w:rsidR="007F02A2" w:rsidRPr="007F02A2">
        <w:rPr>
          <w:i/>
        </w:rPr>
        <w:t>Ruby</w:t>
      </w:r>
      <w:proofErr w:type="spellEnd"/>
      <w:r w:rsidR="007F02A2" w:rsidRPr="007F02A2">
        <w:rPr>
          <w:i/>
        </w:rPr>
        <w:t xml:space="preserve"> </w:t>
      </w:r>
      <w:proofErr w:type="spellStart"/>
      <w:r w:rsidR="007F02A2" w:rsidRPr="007F02A2">
        <w:rPr>
          <w:i/>
        </w:rPr>
        <w:t>on</w:t>
      </w:r>
      <w:proofErr w:type="spellEnd"/>
      <w:r w:rsidR="007F02A2" w:rsidRPr="007F02A2">
        <w:rPr>
          <w:i/>
        </w:rPr>
        <w:t xml:space="preserve"> </w:t>
      </w:r>
      <w:proofErr w:type="spellStart"/>
      <w:r w:rsidR="007F02A2" w:rsidRPr="007F02A2">
        <w:rPr>
          <w:i/>
        </w:rPr>
        <w:t>Rails</w:t>
      </w:r>
      <w:proofErr w:type="spellEnd"/>
      <w:r w:rsidR="007F02A2" w:rsidRPr="007F02A2">
        <w:rPr>
          <w:i/>
        </w:rPr>
        <w:t xml:space="preserve"> </w:t>
      </w:r>
      <w:r w:rsidR="007F02A2">
        <w:t xml:space="preserve">oferece, é o fato de </w:t>
      </w:r>
      <w:r w:rsidR="007F02A2">
        <w:tab/>
        <w:t xml:space="preserve">que todas as aplicações são </w:t>
      </w:r>
      <w:proofErr w:type="gramStart"/>
      <w:r w:rsidR="007F02A2">
        <w:t>implementadas</w:t>
      </w:r>
      <w:proofErr w:type="gramEnd"/>
      <w:r w:rsidR="007F02A2">
        <w:t xml:space="preserve"> seguindo a arquitetura MVC (</w:t>
      </w:r>
      <w:proofErr w:type="spellStart"/>
      <w:r w:rsidR="007F02A2" w:rsidRPr="007F02A2">
        <w:rPr>
          <w:i/>
        </w:rPr>
        <w:t>Model-View-Controller</w:t>
      </w:r>
      <w:proofErr w:type="spellEnd"/>
      <w:r w:rsidR="007F02A2">
        <w:t xml:space="preserve"> – </w:t>
      </w:r>
      <w:proofErr w:type="spellStart"/>
      <w:r w:rsidR="007F02A2">
        <w:t>Modelo-Visão-Controlador</w:t>
      </w:r>
      <w:proofErr w:type="spellEnd"/>
      <w:r w:rsidR="007F02A2">
        <w:t>)</w:t>
      </w:r>
      <w:r w:rsidR="00D618A9">
        <w:t xml:space="preserve"> de forma nativa, ou seja, desde o início do projeto, cada lógica é separada em seu devido lugar. Enquanto isso, desen</w:t>
      </w:r>
      <w:r w:rsidR="00B76918">
        <w:t xml:space="preserve">volvedores de outras linguagens </w:t>
      </w:r>
      <w:proofErr w:type="gramStart"/>
      <w:r w:rsidR="00D618A9">
        <w:t>precisam utilizar</w:t>
      </w:r>
      <w:proofErr w:type="gramEnd"/>
      <w:r w:rsidR="00D618A9">
        <w:t xml:space="preserve"> </w:t>
      </w:r>
      <w:r w:rsidR="00D618A9" w:rsidRPr="00D618A9">
        <w:rPr>
          <w:i/>
        </w:rPr>
        <w:t>frameworks</w:t>
      </w:r>
      <w:r w:rsidR="00D618A9">
        <w:t xml:space="preserve"> integrados à sua tecnologia para dese</w:t>
      </w:r>
      <w:r w:rsidR="00FF6EA3">
        <w:t>nvolverem seguindo a arquitetura</w:t>
      </w:r>
      <w:r w:rsidR="00D618A9">
        <w:t xml:space="preserve">. </w:t>
      </w:r>
      <w:r w:rsidR="00273C80">
        <w:t xml:space="preserve">Outro ganho, segundo os autores, é que as aplicações em </w:t>
      </w:r>
      <w:proofErr w:type="spellStart"/>
      <w:r w:rsidR="00273C80">
        <w:t>Rails</w:t>
      </w:r>
      <w:proofErr w:type="spellEnd"/>
      <w:r w:rsidR="00273C80">
        <w:t xml:space="preserve"> têm suporte a testes. Quando se adiciona uma funcionalidade ao código, automaticamente o framework cria um </w:t>
      </w:r>
      <w:r w:rsidR="003935C0">
        <w:t>espaço</w:t>
      </w:r>
      <w:r w:rsidR="00273C80">
        <w:t xml:space="preserve"> de teste para o novo código</w:t>
      </w:r>
      <w:r w:rsidR="003935C0">
        <w:t xml:space="preserve">, onde </w:t>
      </w:r>
      <w:r w:rsidR="003662FE">
        <w:t>se deve</w:t>
      </w:r>
      <w:r w:rsidR="003935C0">
        <w:t xml:space="preserve"> adicionar a rotina de teste específica da tal funcionalidade</w:t>
      </w:r>
      <w:r w:rsidR="00F859F8">
        <w:t>.</w:t>
      </w:r>
      <w:r w:rsidR="00F41BC3">
        <w:t xml:space="preserve"> Para </w:t>
      </w:r>
      <w:sdt>
        <w:sdtPr>
          <w:id w:val="2571162"/>
          <w:citation/>
        </w:sdtPr>
        <w:sdtContent>
          <w:fldSimple w:instr=" CITATION Jus07 \l 1046  ">
            <w:r w:rsidR="007C3134">
              <w:rPr>
                <w:noProof/>
              </w:rPr>
              <w:t>(WILLIAMS, 2007)</w:t>
            </w:r>
          </w:fldSimple>
        </w:sdtContent>
      </w:sdt>
      <w:r w:rsidR="00F41BC3">
        <w:t xml:space="preserve">, </w:t>
      </w:r>
      <w:r w:rsidR="005B7DAE">
        <w:t>outro</w:t>
      </w:r>
      <w:r w:rsidR="00F41BC3">
        <w:t xml:space="preserve"> aspecto importante é que o </w:t>
      </w:r>
      <w:proofErr w:type="spellStart"/>
      <w:r w:rsidR="00F41BC3">
        <w:t>Rails</w:t>
      </w:r>
      <w:proofErr w:type="spellEnd"/>
      <w:r w:rsidR="00F41BC3">
        <w:t xml:space="preserve"> segue </w:t>
      </w:r>
      <w:r w:rsidR="005B7DAE">
        <w:t>princípios como o DRY (</w:t>
      </w:r>
      <w:proofErr w:type="spellStart"/>
      <w:r w:rsidR="005B7DAE" w:rsidRPr="005B7DAE">
        <w:rPr>
          <w:i/>
        </w:rPr>
        <w:t>Don’t</w:t>
      </w:r>
      <w:proofErr w:type="spellEnd"/>
      <w:r w:rsidR="005B7DAE" w:rsidRPr="005B7DAE">
        <w:rPr>
          <w:i/>
        </w:rPr>
        <w:t xml:space="preserve"> </w:t>
      </w:r>
      <w:proofErr w:type="spellStart"/>
      <w:r w:rsidR="005B7DAE" w:rsidRPr="005B7DAE">
        <w:rPr>
          <w:i/>
        </w:rPr>
        <w:t>repeat</w:t>
      </w:r>
      <w:proofErr w:type="spellEnd"/>
      <w:r w:rsidR="005B7DAE" w:rsidRPr="005B7DAE">
        <w:rPr>
          <w:i/>
        </w:rPr>
        <w:t xml:space="preserve"> </w:t>
      </w:r>
      <w:proofErr w:type="spellStart"/>
      <w:r w:rsidR="005B7DAE" w:rsidRPr="005B7DAE">
        <w:rPr>
          <w:i/>
        </w:rPr>
        <w:t>yourself</w:t>
      </w:r>
      <w:proofErr w:type="spellEnd"/>
      <w:r w:rsidR="005B7DAE">
        <w:t xml:space="preserve"> – Não se repetir), </w:t>
      </w:r>
      <w:r w:rsidR="003557A2">
        <w:t>o que significa</w:t>
      </w:r>
      <w:r w:rsidR="005B7DAE">
        <w:t xml:space="preserve"> que nenhuma parte da aplicação deve ser repetida</w:t>
      </w:r>
      <w:r w:rsidR="00703380">
        <w:t>, pois cada parte deve estar em seu devido lugar. Como resultado, qualquer alteração em um desses trechos será enxergada pela aplicação inteira</w:t>
      </w:r>
      <w:r w:rsidR="005B7DAE">
        <w:t>.</w:t>
      </w:r>
      <w:r w:rsidR="003557A2">
        <w:t xml:space="preserve"> Outro princípio seguido pelo </w:t>
      </w:r>
      <w:r w:rsidR="003557A2" w:rsidRPr="00703380">
        <w:rPr>
          <w:i/>
        </w:rPr>
        <w:t>framework</w:t>
      </w:r>
      <w:r w:rsidR="003557A2">
        <w:t xml:space="preserve"> é o da Convenção sobre Configuração que, ao contrário do Microsoft®</w:t>
      </w:r>
      <w:proofErr w:type="gramStart"/>
      <w:r w:rsidR="003557A2">
        <w:t xml:space="preserve"> .</w:t>
      </w:r>
      <w:proofErr w:type="gramEnd"/>
      <w:r w:rsidR="003557A2">
        <w:t>NET, por exemplo, não tem muitas opções configuráveis</w:t>
      </w:r>
      <w:r w:rsidR="002A35A4">
        <w:t xml:space="preserve">, uma vez </w:t>
      </w:r>
      <w:r w:rsidR="002A35A4">
        <w:lastRenderedPageBreak/>
        <w:t xml:space="preserve">que são pré-determinadas pela equipe de mantedores do </w:t>
      </w:r>
      <w:proofErr w:type="spellStart"/>
      <w:r w:rsidR="002A35A4" w:rsidRPr="002A35A4">
        <w:rPr>
          <w:i/>
        </w:rPr>
        <w:t>Ruby</w:t>
      </w:r>
      <w:proofErr w:type="spellEnd"/>
      <w:r w:rsidR="002A35A4" w:rsidRPr="002A35A4">
        <w:rPr>
          <w:i/>
        </w:rPr>
        <w:t xml:space="preserve"> </w:t>
      </w:r>
      <w:proofErr w:type="spellStart"/>
      <w:r w:rsidR="002A35A4" w:rsidRPr="002A35A4">
        <w:rPr>
          <w:i/>
        </w:rPr>
        <w:t>On</w:t>
      </w:r>
      <w:proofErr w:type="spellEnd"/>
      <w:r w:rsidR="002A35A4" w:rsidRPr="002A35A4">
        <w:rPr>
          <w:i/>
        </w:rPr>
        <w:t xml:space="preserve"> </w:t>
      </w:r>
      <w:proofErr w:type="spellStart"/>
      <w:r w:rsidR="002A35A4" w:rsidRPr="002A35A4">
        <w:rPr>
          <w:i/>
        </w:rPr>
        <w:t>Rails</w:t>
      </w:r>
      <w:proofErr w:type="spellEnd"/>
      <w:r w:rsidR="002A35A4">
        <w:t>. Apesar de contestado</w:t>
      </w:r>
      <w:r w:rsidR="00703380">
        <w:t xml:space="preserve"> por uma parte da comunidade</w:t>
      </w:r>
      <w:r w:rsidR="002A35A4">
        <w:t>, essa convenção faz com que o foco se volte em construir aplicações e</w:t>
      </w:r>
      <w:r w:rsidR="00703380">
        <w:t xml:space="preserve"> a consequência</w:t>
      </w:r>
      <w:r w:rsidR="002A35A4">
        <w:t xml:space="preserve"> </w:t>
      </w:r>
      <w:r w:rsidR="00703380">
        <w:t>é que o</w:t>
      </w:r>
      <w:r w:rsidR="002A35A4">
        <w:t xml:space="preserve"> desenvolvimento se torna mais rápido </w:t>
      </w:r>
      <w:sdt>
        <w:sdtPr>
          <w:id w:val="2571163"/>
          <w:citation/>
        </w:sdtPr>
        <w:sdtContent>
          <w:fldSimple w:instr=" CITATION Jus07 \l 1046  ">
            <w:r w:rsidR="007C3134">
              <w:rPr>
                <w:noProof/>
              </w:rPr>
              <w:t>(WILLIAMS, 2007)</w:t>
            </w:r>
          </w:fldSimple>
        </w:sdtContent>
      </w:sdt>
      <w:r w:rsidR="002A35A4">
        <w:t>.</w:t>
      </w:r>
    </w:p>
    <w:p w:rsidR="00263906" w:rsidRPr="00852541" w:rsidRDefault="00263906" w:rsidP="00263906">
      <w:pPr>
        <w:pStyle w:val="Ttulo3"/>
        <w:rPr>
          <w:lang w:val="en-US"/>
        </w:rPr>
      </w:pPr>
      <w:bookmarkStart w:id="135" w:name="_Toc299549588"/>
      <w:r>
        <w:rPr>
          <w:lang w:val="en-US"/>
        </w:rPr>
        <w:t>JQUERY MOBILE</w:t>
      </w:r>
      <w:r w:rsidRPr="00852541">
        <w:rPr>
          <w:lang w:val="en-US"/>
        </w:rPr>
        <w:t xml:space="preserve"> (</w:t>
      </w:r>
      <w:proofErr w:type="spellStart"/>
      <w:r w:rsidRPr="00852541">
        <w:rPr>
          <w:lang w:val="en-US"/>
        </w:rPr>
        <w:t>estilo</w:t>
      </w:r>
      <w:proofErr w:type="spellEnd"/>
      <w:r w:rsidRPr="00852541">
        <w:rPr>
          <w:lang w:val="en-US"/>
        </w:rPr>
        <w:t xml:space="preserve"> </w:t>
      </w:r>
      <w:proofErr w:type="spellStart"/>
      <w:r w:rsidRPr="00852541">
        <w:rPr>
          <w:lang w:val="en-US"/>
        </w:rPr>
        <w:t>Título</w:t>
      </w:r>
      <w:proofErr w:type="spellEnd"/>
      <w:r w:rsidRPr="00852541">
        <w:rPr>
          <w:lang w:val="en-US"/>
        </w:rPr>
        <w:t xml:space="preserve"> 3)</w:t>
      </w:r>
      <w:bookmarkEnd w:id="135"/>
    </w:p>
    <w:p w:rsidR="00494694" w:rsidRDefault="005E0AAC" w:rsidP="00494694">
      <w:proofErr w:type="spellStart"/>
      <w:proofErr w:type="gramStart"/>
      <w:r>
        <w:t>jQuery</w:t>
      </w:r>
      <w:proofErr w:type="spellEnd"/>
      <w:proofErr w:type="gramEnd"/>
      <w:r>
        <w:t xml:space="preserve"> </w:t>
      </w:r>
      <w:proofErr w:type="spellStart"/>
      <w:r w:rsidRPr="001B4F83">
        <w:rPr>
          <w:i/>
        </w:rPr>
        <w:t>Mobile</w:t>
      </w:r>
      <w:proofErr w:type="spellEnd"/>
      <w:r w:rsidR="001B4F83">
        <w:t xml:space="preserve"> (móvel)</w:t>
      </w:r>
      <w:r>
        <w:t xml:space="preserve"> é um conjunto de </w:t>
      </w:r>
      <w:proofErr w:type="spellStart"/>
      <w:r w:rsidRPr="00467BA3">
        <w:rPr>
          <w:i/>
        </w:rPr>
        <w:t>plugins</w:t>
      </w:r>
      <w:proofErr w:type="spellEnd"/>
      <w:r>
        <w:t xml:space="preserve"> </w:t>
      </w:r>
      <w:proofErr w:type="spellStart"/>
      <w:r>
        <w:t>jQuery</w:t>
      </w:r>
      <w:proofErr w:type="spellEnd"/>
      <w:r>
        <w:t xml:space="preserve"> que visam prover uma plataforma completa para criação de aplicações móveis para internet</w:t>
      </w:r>
      <w:r w:rsidR="00872C14">
        <w:t xml:space="preserve"> </w:t>
      </w:r>
      <w:sdt>
        <w:sdtPr>
          <w:id w:val="7070762"/>
          <w:citation/>
        </w:sdtPr>
        <w:sdtContent>
          <w:fldSimple w:instr=" CITATION Rei11 \l 1046 ">
            <w:r w:rsidR="001B4F83">
              <w:rPr>
                <w:noProof/>
              </w:rPr>
              <w:t>(REID, 2011)</w:t>
            </w:r>
          </w:fldSimple>
        </w:sdtContent>
      </w:sdt>
      <w:r>
        <w:t>.</w:t>
      </w:r>
      <w:r w:rsidR="0078732E">
        <w:t xml:space="preserve"> </w:t>
      </w:r>
      <w:r w:rsidR="00757220">
        <w:t xml:space="preserve">Segundo o próprio </w:t>
      </w:r>
      <w:r w:rsidR="00757220" w:rsidRPr="00757220">
        <w:rPr>
          <w:i/>
        </w:rPr>
        <w:t>site</w:t>
      </w:r>
      <w:r w:rsidR="00757220">
        <w:t xml:space="preserve"> do </w:t>
      </w:r>
      <w:proofErr w:type="spellStart"/>
      <w:proofErr w:type="gramStart"/>
      <w:r w:rsidR="00757220">
        <w:t>jQuery</w:t>
      </w:r>
      <w:proofErr w:type="spellEnd"/>
      <w:proofErr w:type="gramEnd"/>
      <w:r w:rsidR="00C44407">
        <w:t xml:space="preserve"> </w:t>
      </w:r>
      <w:proofErr w:type="spellStart"/>
      <w:r w:rsidR="00C44407" w:rsidRPr="00C44407">
        <w:rPr>
          <w:i/>
        </w:rPr>
        <w:t>Mobile</w:t>
      </w:r>
      <w:proofErr w:type="spellEnd"/>
      <w:r w:rsidR="00757220">
        <w:t xml:space="preserve"> (2010), o mesmo é</w:t>
      </w:r>
      <w:r w:rsidR="0078732E">
        <w:t xml:space="preserve"> um projeto de código aberto, onde colaboradores podem ajudar a aprimorar o </w:t>
      </w:r>
      <w:r w:rsidR="0078732E" w:rsidRPr="0078732E">
        <w:rPr>
          <w:i/>
        </w:rPr>
        <w:t>framework</w:t>
      </w:r>
      <w:r w:rsidR="0078732E">
        <w:t xml:space="preserve"> através de idéias e/ou codificação de novas funcionalidades. Para ser um colaborador, basta participar de alguma ferramenta social </w:t>
      </w:r>
      <w:r w:rsidR="00757220">
        <w:t>que a comunidade interaja</w:t>
      </w:r>
      <w:r w:rsidR="0078732E">
        <w:t xml:space="preserve">, como o </w:t>
      </w:r>
      <w:proofErr w:type="spellStart"/>
      <w:r w:rsidR="0078732E">
        <w:t>Twitter</w:t>
      </w:r>
      <w:proofErr w:type="spellEnd"/>
      <w:r w:rsidR="0078732E">
        <w:t xml:space="preserve">, blog, fórum </w:t>
      </w:r>
      <w:r w:rsidR="00757220">
        <w:t xml:space="preserve">e principalmente </w:t>
      </w:r>
      <w:r w:rsidR="0078732E">
        <w:t xml:space="preserve">o </w:t>
      </w:r>
      <w:proofErr w:type="spellStart"/>
      <w:proofErr w:type="gramStart"/>
      <w:r w:rsidR="0060016B">
        <w:t>GitHub</w:t>
      </w:r>
      <w:proofErr w:type="spellEnd"/>
      <w:proofErr w:type="gramEnd"/>
      <w:r w:rsidR="0060016B">
        <w:t>, que é um repositório de código</w:t>
      </w:r>
      <w:r w:rsidR="00757220">
        <w:t>s fonte online,</w:t>
      </w:r>
      <w:r w:rsidR="0060016B">
        <w:t xml:space="preserve"> aberto</w:t>
      </w:r>
      <w:r w:rsidR="00757220">
        <w:t xml:space="preserve"> e gratuito</w:t>
      </w:r>
      <w:r w:rsidR="0060016B">
        <w:t>.</w:t>
      </w:r>
      <w:r w:rsidR="00757220">
        <w:t xml:space="preserve"> Ainda segundo o </w:t>
      </w:r>
      <w:r w:rsidR="00757220" w:rsidRPr="00757220">
        <w:rPr>
          <w:i/>
        </w:rPr>
        <w:t>site</w:t>
      </w:r>
      <w:r w:rsidR="00757220">
        <w:t>, o lema “Escrever menos, fazer mais</w:t>
      </w:r>
      <w:r w:rsidR="006D7A6A">
        <w:t>” é levado a sério porque ao invés de desenvolver um aplicativo móvel</w:t>
      </w:r>
      <w:r w:rsidR="00706226">
        <w:t xml:space="preserve"> nativo em cada sistema operacional, a plataforma para dispositivos móveis do </w:t>
      </w:r>
      <w:proofErr w:type="spellStart"/>
      <w:proofErr w:type="gramStart"/>
      <w:r w:rsidR="00706226">
        <w:t>jQuery</w:t>
      </w:r>
      <w:proofErr w:type="spellEnd"/>
      <w:proofErr w:type="gramEnd"/>
      <w:r w:rsidR="00706226">
        <w:t xml:space="preserve"> possibilita que uma única aplicação </w:t>
      </w:r>
      <w:r w:rsidR="00706226" w:rsidRPr="00706226">
        <w:rPr>
          <w:i/>
        </w:rPr>
        <w:t>web</w:t>
      </w:r>
      <w:r w:rsidR="00706226">
        <w:t xml:space="preserve"> seja executada nos  mais populares </w:t>
      </w:r>
      <w:proofErr w:type="spellStart"/>
      <w:r w:rsidR="00706226" w:rsidRPr="00706226">
        <w:rPr>
          <w:i/>
        </w:rPr>
        <w:t>smartphones</w:t>
      </w:r>
      <w:proofErr w:type="spellEnd"/>
      <w:r w:rsidR="00706226">
        <w:t xml:space="preserve"> (</w:t>
      </w:r>
      <w:r w:rsidR="004D2980">
        <w:t>t</w:t>
      </w:r>
      <w:r w:rsidR="002375FD">
        <w:t>elefones celulares</w:t>
      </w:r>
      <w:r w:rsidR="004D2980">
        <w:t xml:space="preserve"> inteligentes</w:t>
      </w:r>
      <w:r w:rsidR="00706226">
        <w:tab/>
        <w:t>)</w:t>
      </w:r>
      <w:r w:rsidR="002375FD">
        <w:t xml:space="preserve">. </w:t>
      </w:r>
      <w:r w:rsidR="008470E1">
        <w:t xml:space="preserve">Abaixo são listados alguns dos sistemas operacionais onde os </w:t>
      </w:r>
      <w:proofErr w:type="spellStart"/>
      <w:r w:rsidR="008470E1" w:rsidRPr="008470E1">
        <w:rPr>
          <w:i/>
        </w:rPr>
        <w:t>websites</w:t>
      </w:r>
      <w:proofErr w:type="spellEnd"/>
      <w:r w:rsidR="008470E1">
        <w:t xml:space="preserve"> móveis, desenvolvidos com </w:t>
      </w:r>
      <w:proofErr w:type="spellStart"/>
      <w:proofErr w:type="gramStart"/>
      <w:r w:rsidR="008470E1">
        <w:t>jQuery</w:t>
      </w:r>
      <w:proofErr w:type="spellEnd"/>
      <w:proofErr w:type="gramEnd"/>
      <w:r w:rsidR="008470E1">
        <w:t xml:space="preserve"> </w:t>
      </w:r>
      <w:proofErr w:type="spellStart"/>
      <w:r w:rsidR="008470E1" w:rsidRPr="008470E1">
        <w:rPr>
          <w:i/>
        </w:rPr>
        <w:t>Mobile</w:t>
      </w:r>
      <w:proofErr w:type="spellEnd"/>
      <w:r w:rsidR="008470E1">
        <w:t>, são executados perfeitamente a partir de seus navegadores padrão</w:t>
      </w:r>
      <w:r w:rsidR="00494694">
        <w:t>:</w:t>
      </w:r>
    </w:p>
    <w:p w:rsidR="00757220" w:rsidRDefault="00494694" w:rsidP="00494694">
      <w:pPr>
        <w:pStyle w:val="PargrafodaLista"/>
        <w:numPr>
          <w:ilvl w:val="0"/>
          <w:numId w:val="24"/>
        </w:numPr>
      </w:pPr>
      <w:proofErr w:type="spellStart"/>
      <w:proofErr w:type="gramStart"/>
      <w:r>
        <w:t>iOS</w:t>
      </w:r>
      <w:proofErr w:type="spellEnd"/>
      <w:proofErr w:type="gramEnd"/>
      <w:r>
        <w:t xml:space="preserve"> da Apple Inc.;</w:t>
      </w:r>
    </w:p>
    <w:p w:rsidR="00494694" w:rsidRDefault="00494694" w:rsidP="00494694">
      <w:pPr>
        <w:pStyle w:val="PargrafodaLista"/>
        <w:numPr>
          <w:ilvl w:val="0"/>
          <w:numId w:val="24"/>
        </w:numPr>
      </w:pPr>
      <w:proofErr w:type="spellStart"/>
      <w:r>
        <w:t>Android</w:t>
      </w:r>
      <w:proofErr w:type="spellEnd"/>
      <w:r>
        <w:t xml:space="preserve"> do Google™;</w:t>
      </w:r>
    </w:p>
    <w:p w:rsidR="00494694" w:rsidRDefault="00494694" w:rsidP="00494694">
      <w:pPr>
        <w:pStyle w:val="PargrafodaLista"/>
        <w:numPr>
          <w:ilvl w:val="0"/>
          <w:numId w:val="24"/>
        </w:numPr>
      </w:pPr>
      <w:r>
        <w:t xml:space="preserve">Windows </w:t>
      </w:r>
      <w:proofErr w:type="spellStart"/>
      <w:r>
        <w:t>Phone</w:t>
      </w:r>
      <w:proofErr w:type="spellEnd"/>
      <w:r>
        <w:t xml:space="preserve"> da Microsoft</w:t>
      </w:r>
      <w:r w:rsidR="00CC1459">
        <w:t>®;</w:t>
      </w:r>
    </w:p>
    <w:p w:rsidR="00CC1459" w:rsidRDefault="00CC1459" w:rsidP="00494694">
      <w:pPr>
        <w:pStyle w:val="PargrafodaLista"/>
        <w:numPr>
          <w:ilvl w:val="0"/>
          <w:numId w:val="24"/>
        </w:numPr>
      </w:pPr>
      <w:proofErr w:type="spellStart"/>
      <w:r>
        <w:t>Symbian</w:t>
      </w:r>
      <w:proofErr w:type="spellEnd"/>
      <w:r>
        <w:t xml:space="preserve"> da Nokia </w:t>
      </w:r>
      <w:proofErr w:type="spellStart"/>
      <w:r>
        <w:t>Corp</w:t>
      </w:r>
      <w:proofErr w:type="spellEnd"/>
      <w:proofErr w:type="gramStart"/>
      <w:r>
        <w:t>.</w:t>
      </w:r>
      <w:r w:rsidR="008B5964">
        <w:t>,</w:t>
      </w:r>
      <w:proofErr w:type="gramEnd"/>
    </w:p>
    <w:p w:rsidR="008B5964" w:rsidRDefault="008B5964" w:rsidP="00494694">
      <w:pPr>
        <w:pStyle w:val="PargrafodaLista"/>
        <w:numPr>
          <w:ilvl w:val="0"/>
          <w:numId w:val="24"/>
        </w:numPr>
      </w:pPr>
      <w:r>
        <w:t>Entre outros.</w:t>
      </w:r>
    </w:p>
    <w:p w:rsidR="00A54146" w:rsidRDefault="00C44407" w:rsidP="00A54146">
      <w:r>
        <w:t xml:space="preserve">Segundo </w:t>
      </w:r>
      <w:proofErr w:type="spellStart"/>
      <w:r>
        <w:t>Stokar</w:t>
      </w:r>
      <w:proofErr w:type="spellEnd"/>
      <w:r>
        <w:t xml:space="preserve"> (2011),</w:t>
      </w:r>
      <w:r w:rsidR="00A54146">
        <w:t xml:space="preserve"> além da compatibilidade com as principais plataformas móveis, o </w:t>
      </w:r>
      <w:proofErr w:type="spellStart"/>
      <w:proofErr w:type="gramStart"/>
      <w:r>
        <w:t>jQuery</w:t>
      </w:r>
      <w:proofErr w:type="spellEnd"/>
      <w:proofErr w:type="gramEnd"/>
      <w:r>
        <w:t xml:space="preserve"> </w:t>
      </w:r>
      <w:proofErr w:type="spellStart"/>
      <w:r w:rsidRPr="00C44407">
        <w:rPr>
          <w:i/>
        </w:rPr>
        <w:t>Mobile</w:t>
      </w:r>
      <w:proofErr w:type="spellEnd"/>
      <w:r>
        <w:t xml:space="preserve"> apresenta </w:t>
      </w:r>
      <w:r w:rsidR="00A54146">
        <w:t xml:space="preserve">outras </w:t>
      </w:r>
      <w:r>
        <w:t>características</w:t>
      </w:r>
      <w:r w:rsidR="00A54146">
        <w:t xml:space="preserve"> relevantes</w:t>
      </w:r>
      <w:r>
        <w:t>, tais como:</w:t>
      </w:r>
    </w:p>
    <w:p w:rsidR="00C44407" w:rsidRDefault="00C44407" w:rsidP="00C44407">
      <w:pPr>
        <w:pStyle w:val="PargrafodaLista"/>
        <w:numPr>
          <w:ilvl w:val="0"/>
          <w:numId w:val="26"/>
        </w:numPr>
      </w:pPr>
      <w:r>
        <w:t xml:space="preserve">Curva mínima de aprendizado – Devido a semelhança de sintaxe com o </w:t>
      </w:r>
      <w:proofErr w:type="spellStart"/>
      <w:proofErr w:type="gramStart"/>
      <w:r>
        <w:t>jQuery</w:t>
      </w:r>
      <w:proofErr w:type="spellEnd"/>
      <w:proofErr w:type="gramEnd"/>
      <w:r>
        <w:t>;</w:t>
      </w:r>
    </w:p>
    <w:p w:rsidR="00C44407" w:rsidRDefault="00D25CBE" w:rsidP="00C44407">
      <w:pPr>
        <w:pStyle w:val="PargrafodaLista"/>
        <w:numPr>
          <w:ilvl w:val="0"/>
          <w:numId w:val="26"/>
        </w:numPr>
      </w:pPr>
      <w:r>
        <w:t>Arquivos com tamanho reduzido e pouca dependência de imagens;</w:t>
      </w:r>
    </w:p>
    <w:p w:rsidR="00D25CBE" w:rsidRDefault="00D25CBE" w:rsidP="00C44407">
      <w:pPr>
        <w:pStyle w:val="PargrafodaLista"/>
        <w:numPr>
          <w:ilvl w:val="0"/>
          <w:numId w:val="26"/>
        </w:numPr>
      </w:pPr>
      <w:r>
        <w:t>Desenvolvimento rápido e requer poucas linha</w:t>
      </w:r>
      <w:r w:rsidR="00C53D13">
        <w:t>s</w:t>
      </w:r>
      <w:r>
        <w:t xml:space="preserve"> de código – Devido à linguagem de marcação HTML5</w:t>
      </w:r>
      <w:r w:rsidR="00C7454A">
        <w:t xml:space="preserve"> (</w:t>
      </w:r>
      <w:proofErr w:type="spellStart"/>
      <w:proofErr w:type="gramStart"/>
      <w:r w:rsidR="00C7454A" w:rsidRPr="00B703DC">
        <w:rPr>
          <w:i/>
        </w:rPr>
        <w:t>HyperText</w:t>
      </w:r>
      <w:proofErr w:type="spellEnd"/>
      <w:proofErr w:type="gramEnd"/>
      <w:r w:rsidR="00C7454A" w:rsidRPr="00B703DC">
        <w:rPr>
          <w:i/>
        </w:rPr>
        <w:t xml:space="preserve"> Markup </w:t>
      </w:r>
      <w:proofErr w:type="spellStart"/>
      <w:r w:rsidR="00C7454A" w:rsidRPr="00B703DC">
        <w:rPr>
          <w:i/>
        </w:rPr>
        <w:t>Language</w:t>
      </w:r>
      <w:proofErr w:type="spellEnd"/>
      <w:r w:rsidR="00C7454A">
        <w:rPr>
          <w:i/>
        </w:rPr>
        <w:t>, version 5</w:t>
      </w:r>
      <w:r w:rsidR="00C7454A">
        <w:t xml:space="preserve"> – Linguagem de Marcação de Hipertexto, versão 5)</w:t>
      </w:r>
      <w:r>
        <w:t>;</w:t>
      </w:r>
    </w:p>
    <w:p w:rsidR="00D25CBE" w:rsidRDefault="00D25CBE" w:rsidP="00C44407">
      <w:pPr>
        <w:pStyle w:val="PargrafodaLista"/>
        <w:numPr>
          <w:ilvl w:val="0"/>
          <w:numId w:val="26"/>
        </w:numPr>
      </w:pPr>
      <w:r>
        <w:lastRenderedPageBreak/>
        <w:t xml:space="preserve">Inicialização automática de todos componentes  </w:t>
      </w:r>
      <w:proofErr w:type="spellStart"/>
      <w:proofErr w:type="gramStart"/>
      <w:r>
        <w:t>jQuery</w:t>
      </w:r>
      <w:proofErr w:type="spellEnd"/>
      <w:proofErr w:type="gramEnd"/>
      <w:r>
        <w:t xml:space="preserve"> </w:t>
      </w:r>
      <w:proofErr w:type="spellStart"/>
      <w:r w:rsidRPr="00D25CBE">
        <w:rPr>
          <w:i/>
        </w:rPr>
        <w:t>Mobile</w:t>
      </w:r>
      <w:proofErr w:type="spellEnd"/>
      <w:r>
        <w:t xml:space="preserve"> disponíveis na p</w:t>
      </w:r>
      <w:r w:rsidR="00C53D13">
        <w:t>ágina,</w:t>
      </w:r>
    </w:p>
    <w:p w:rsidR="00D25CBE" w:rsidRDefault="005834FB" w:rsidP="00C44407">
      <w:pPr>
        <w:pStyle w:val="PargrafodaLista"/>
        <w:numPr>
          <w:ilvl w:val="0"/>
          <w:numId w:val="26"/>
        </w:numPr>
      </w:pPr>
      <w:r>
        <w:t xml:space="preserve">Facilidade em aplicar temas e </w:t>
      </w:r>
      <w:r w:rsidR="00C53D13">
        <w:t>customização em páginas inteiras ou em alguns objetos.</w:t>
      </w:r>
    </w:p>
    <w:p w:rsidR="00226560" w:rsidRDefault="00226560" w:rsidP="0059516C"/>
    <w:p w:rsidR="0059516C" w:rsidRDefault="0059516C" w:rsidP="0059516C">
      <w:r>
        <w:t xml:space="preserve">Voltando-se para a parte técnica da plataforma, </w:t>
      </w:r>
      <w:proofErr w:type="spellStart"/>
      <w:r>
        <w:t>Stokar</w:t>
      </w:r>
      <w:proofErr w:type="spellEnd"/>
      <w:r>
        <w:t xml:space="preserve"> (2011), apresenta um trecho de código</w:t>
      </w:r>
      <w:r w:rsidR="004708F6">
        <w:t xml:space="preserve"> fonte</w:t>
      </w:r>
      <w:r>
        <w:t xml:space="preserve"> que compõe a estrutura básica de uma página construída com </w:t>
      </w:r>
      <w:proofErr w:type="spellStart"/>
      <w:proofErr w:type="gramStart"/>
      <w:r>
        <w:t>jQuery</w:t>
      </w:r>
      <w:proofErr w:type="spellEnd"/>
      <w:proofErr w:type="gramEnd"/>
      <w:r>
        <w:t xml:space="preserve"> </w:t>
      </w:r>
      <w:proofErr w:type="spellStart"/>
      <w:r w:rsidRPr="0059516C">
        <w:rPr>
          <w:i/>
        </w:rPr>
        <w:t>Mobile</w:t>
      </w:r>
      <w:proofErr w:type="spellEnd"/>
      <w:r w:rsidR="00C7454A">
        <w:t xml:space="preserve">. O exemplo é mostrado pela </w:t>
      </w:r>
      <w:r w:rsidR="00343ADB">
        <w:fldChar w:fldCharType="begin"/>
      </w:r>
      <w:r w:rsidR="00C7454A">
        <w:instrText xml:space="preserve"> REF _Ref298966957 \h </w:instrText>
      </w:r>
      <w:r w:rsidR="00343ADB">
        <w:fldChar w:fldCharType="separate"/>
      </w:r>
      <w:r w:rsidR="0029436F">
        <w:t xml:space="preserve">Figura </w:t>
      </w:r>
      <w:r w:rsidR="0029436F">
        <w:rPr>
          <w:noProof/>
        </w:rPr>
        <w:t>2</w:t>
      </w:r>
      <w:r w:rsidR="00343ADB">
        <w:fldChar w:fldCharType="end"/>
      </w:r>
      <w:r w:rsidR="00C7454A">
        <w:t>.</w:t>
      </w:r>
    </w:p>
    <w:p w:rsidR="00C7454A" w:rsidRDefault="00C7454A" w:rsidP="00C7454A">
      <w:pPr>
        <w:keepNext/>
      </w:pPr>
      <w:r>
        <w:rPr>
          <w:noProof/>
        </w:rPr>
        <w:drawing>
          <wp:inline distT="0" distB="0" distL="0" distR="0">
            <wp:extent cx="4086796" cy="1105054"/>
            <wp:effectExtent l="19050" t="0" r="8954" b="0"/>
            <wp:docPr id="8" name="Imagem 7" descr="jQM_Estru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QM_Estrutura.png"/>
                    <pic:cNvPicPr/>
                  </pic:nvPicPr>
                  <pic:blipFill>
                    <a:blip r:embed="rId13" cstate="print"/>
                    <a:stretch>
                      <a:fillRect/>
                    </a:stretch>
                  </pic:blipFill>
                  <pic:spPr>
                    <a:xfrm>
                      <a:off x="0" y="0"/>
                      <a:ext cx="4086796" cy="1105054"/>
                    </a:xfrm>
                    <a:prstGeom prst="rect">
                      <a:avLst/>
                    </a:prstGeom>
                  </pic:spPr>
                </pic:pic>
              </a:graphicData>
            </a:graphic>
          </wp:inline>
        </w:drawing>
      </w:r>
    </w:p>
    <w:p w:rsidR="00C7454A" w:rsidRDefault="00C7454A" w:rsidP="00C7454A">
      <w:pPr>
        <w:pStyle w:val="Legenda"/>
      </w:pPr>
      <w:bookmarkStart w:id="136" w:name="_Ref298966957"/>
      <w:r>
        <w:t xml:space="preserve">Figura </w:t>
      </w:r>
      <w:fldSimple w:instr=" SEQ Figura \* ARABIC ">
        <w:r w:rsidR="0029436F">
          <w:rPr>
            <w:noProof/>
          </w:rPr>
          <w:t>2</w:t>
        </w:r>
      </w:fldSimple>
      <w:bookmarkEnd w:id="136"/>
      <w:r>
        <w:t>. Estrutura básica de página</w:t>
      </w:r>
      <w:r w:rsidR="004708F6">
        <w:t xml:space="preserve"> em</w:t>
      </w:r>
      <w:r>
        <w:t xml:space="preserve"> </w:t>
      </w:r>
      <w:proofErr w:type="spellStart"/>
      <w:proofErr w:type="gramStart"/>
      <w:r>
        <w:t>jQuery</w:t>
      </w:r>
      <w:proofErr w:type="spellEnd"/>
      <w:proofErr w:type="gramEnd"/>
      <w:r>
        <w:t xml:space="preserve"> </w:t>
      </w:r>
      <w:proofErr w:type="spellStart"/>
      <w:r>
        <w:t>Mobile</w:t>
      </w:r>
      <w:proofErr w:type="spellEnd"/>
    </w:p>
    <w:p w:rsidR="00C7454A" w:rsidRDefault="00226560" w:rsidP="0059516C">
      <w:r>
        <w:t xml:space="preserve">Cada seção da página é composta por uma </w:t>
      </w:r>
      <w:proofErr w:type="spellStart"/>
      <w:r w:rsidRPr="00226560">
        <w:rPr>
          <w:i/>
        </w:rPr>
        <w:t>tag</w:t>
      </w:r>
      <w:proofErr w:type="spellEnd"/>
      <w:r>
        <w:rPr>
          <w:i/>
        </w:rPr>
        <w:t xml:space="preserve"> </w:t>
      </w:r>
      <w:r>
        <w:t xml:space="preserve">(identificador) div e o que diferencia cada seção é o atributo </w:t>
      </w:r>
      <w:proofErr w:type="spellStart"/>
      <w:r w:rsidRPr="00226560">
        <w:rPr>
          <w:i/>
        </w:rPr>
        <w:t>data-role</w:t>
      </w:r>
      <w:proofErr w:type="spellEnd"/>
      <w:r>
        <w:t xml:space="preserve"> </w:t>
      </w:r>
      <w:r w:rsidR="004851AF">
        <w:t xml:space="preserve">(de forma não literal, quer </w:t>
      </w:r>
      <w:r>
        <w:t>dizer “</w:t>
      </w:r>
      <w:r w:rsidR="009A74BC">
        <w:t>a</w:t>
      </w:r>
      <w:r>
        <w:t xml:space="preserve"> </w:t>
      </w:r>
      <w:r w:rsidR="009A74BC">
        <w:t>função</w:t>
      </w:r>
      <w:r w:rsidR="004851AF">
        <w:t>/comportamento daquela parte da página)</w:t>
      </w:r>
      <w:r>
        <w:t xml:space="preserve">. Os valores possíveis são </w:t>
      </w:r>
      <w:proofErr w:type="spellStart"/>
      <w:proofErr w:type="gramStart"/>
      <w:r w:rsidRPr="00226560">
        <w:rPr>
          <w:i/>
        </w:rPr>
        <w:t>page</w:t>
      </w:r>
      <w:proofErr w:type="spellEnd"/>
      <w:proofErr w:type="gramEnd"/>
      <w:r>
        <w:t xml:space="preserve"> (Página), </w:t>
      </w:r>
      <w:r w:rsidRPr="004851AF">
        <w:rPr>
          <w:i/>
        </w:rPr>
        <w:t>header</w:t>
      </w:r>
      <w:r>
        <w:t xml:space="preserve"> (cabeçalho), </w:t>
      </w:r>
      <w:proofErr w:type="spellStart"/>
      <w:r w:rsidRPr="004851AF">
        <w:rPr>
          <w:i/>
        </w:rPr>
        <w:t>content</w:t>
      </w:r>
      <w:proofErr w:type="spellEnd"/>
      <w:r>
        <w:t xml:space="preserve"> (conteúdo) e </w:t>
      </w:r>
      <w:proofErr w:type="spellStart"/>
      <w:r w:rsidRPr="004851AF">
        <w:rPr>
          <w:i/>
        </w:rPr>
        <w:t>footer</w:t>
      </w:r>
      <w:proofErr w:type="spellEnd"/>
      <w:r>
        <w:t xml:space="preserve"> (rodapé) </w:t>
      </w:r>
      <w:sdt>
        <w:sdtPr>
          <w:id w:val="1799924"/>
          <w:citation/>
        </w:sdtPr>
        <w:sdtContent>
          <w:fldSimple w:instr=" CITATION Lau11 \l 1046 ">
            <w:r>
              <w:rPr>
                <w:noProof/>
              </w:rPr>
              <w:t>(STOKAR, 2011)</w:t>
            </w:r>
          </w:fldSimple>
        </w:sdtContent>
      </w:sdt>
      <w:r>
        <w:t>.</w:t>
      </w:r>
      <w:r w:rsidR="004851AF">
        <w:t xml:space="preserve"> </w:t>
      </w:r>
    </w:p>
    <w:p w:rsidR="00223C6D" w:rsidRDefault="00223C6D" w:rsidP="00223C6D"/>
    <w:p w:rsidR="00223C6D" w:rsidRDefault="00223C6D" w:rsidP="00223C6D"/>
    <w:p w:rsidR="00872C14" w:rsidRDefault="00872C14" w:rsidP="00040484"/>
    <w:p w:rsidR="00040484" w:rsidRPr="00040484" w:rsidRDefault="00040484" w:rsidP="00040484"/>
    <w:p w:rsidR="005E0AAC" w:rsidRDefault="005E0AAC" w:rsidP="000D3D95"/>
    <w:p w:rsidR="00D14C82" w:rsidRDefault="00D14C82" w:rsidP="000D3D95"/>
    <w:p w:rsidR="00D14C82" w:rsidRPr="00040484" w:rsidRDefault="00D14C82" w:rsidP="000D3D95"/>
    <w:p w:rsidR="00CA7229" w:rsidRDefault="008C0378" w:rsidP="007E6AEB">
      <w:r w:rsidRPr="00113FF7">
        <w:t xml:space="preserve">A estrutura deste </w:t>
      </w:r>
      <w:r w:rsidR="00CA7229">
        <w:t>modelo</w:t>
      </w:r>
      <w:r w:rsidRPr="00113FF7">
        <w:t xml:space="preserve"> é </w:t>
      </w:r>
      <w:r w:rsidR="00CA7229">
        <w:t xml:space="preserve">de monografia e os demais </w:t>
      </w:r>
      <w:r w:rsidRPr="00113FF7">
        <w:t>tipos de publicações</w:t>
      </w:r>
      <w:r w:rsidR="00CA7229">
        <w:t xml:space="preserve"> acadêmicas como teses, dissertações e projetos de pesquisa seguem</w:t>
      </w:r>
      <w:r w:rsidR="00FE4786" w:rsidRPr="00113FF7">
        <w:t>,</w:t>
      </w:r>
      <w:r w:rsidRPr="00113FF7">
        <w:t xml:space="preserve"> em linhas gerais</w:t>
      </w:r>
      <w:r w:rsidR="00FE4786" w:rsidRPr="00113FF7">
        <w:t>,</w:t>
      </w:r>
      <w:r w:rsidRPr="00113FF7">
        <w:t xml:space="preserve"> a mesma organização.</w:t>
      </w:r>
    </w:p>
    <w:p w:rsidR="00284030" w:rsidRDefault="008D60C9" w:rsidP="007E6AEB">
      <w:r w:rsidRPr="00113FF7">
        <w:t xml:space="preserve">Para elaborar o trabalho, o autor deverá criar um </w:t>
      </w:r>
      <w:proofErr w:type="gramStart"/>
      <w:r w:rsidRPr="00113FF7">
        <w:t>arquivo</w:t>
      </w:r>
      <w:r w:rsidR="00CA7229">
        <w:t xml:space="preserve"> </w:t>
      </w:r>
      <w:r w:rsidRPr="00113FF7">
        <w:t>.</w:t>
      </w:r>
      <w:proofErr w:type="spellStart"/>
      <w:proofErr w:type="gramEnd"/>
      <w:r w:rsidRPr="00113FF7">
        <w:t>doc</w:t>
      </w:r>
      <w:proofErr w:type="spellEnd"/>
      <w:r w:rsidRPr="00113FF7">
        <w:t xml:space="preserve"> e seguir a estrutura, </w:t>
      </w:r>
      <w:r w:rsidR="00CA7229">
        <w:t xml:space="preserve">selecionando </w:t>
      </w:r>
      <w:r w:rsidRPr="00113FF7">
        <w:t>as formatações para o conteúdo do seu arquivo</w:t>
      </w:r>
      <w:r w:rsidR="00CA7229">
        <w:t>.</w:t>
      </w:r>
    </w:p>
    <w:p w:rsidR="00CA7229" w:rsidRDefault="00201468" w:rsidP="007E6AEB">
      <w:r>
        <w:t>Para o bom uso do modelo</w:t>
      </w:r>
      <w:r w:rsidR="00CA7229" w:rsidRPr="00113FF7">
        <w:t>, na criação de qualquer tipo de publicação com o Word, seguem três observações fundamentais:</w:t>
      </w:r>
    </w:p>
    <w:p w:rsidR="00CA7229" w:rsidRPr="00113FF7" w:rsidRDefault="00AF167E" w:rsidP="00D619D0">
      <w:pPr>
        <w:numPr>
          <w:ilvl w:val="0"/>
          <w:numId w:val="21"/>
        </w:numPr>
        <w:tabs>
          <w:tab w:val="clear" w:pos="1429"/>
          <w:tab w:val="num" w:pos="1080"/>
        </w:tabs>
        <w:ind w:left="1080"/>
      </w:pPr>
      <w:r w:rsidRPr="00113FF7">
        <w:lastRenderedPageBreak/>
        <w:t>O</w:t>
      </w:r>
      <w:r w:rsidR="00CA7229" w:rsidRPr="00113FF7">
        <w:t xml:space="preserve"> trabalho deve ser elaborado com a mesma versão do Word do início ao fim;</w:t>
      </w:r>
    </w:p>
    <w:p w:rsidR="00CA7229" w:rsidRPr="00CA7229" w:rsidRDefault="00AF167E" w:rsidP="00D619D0">
      <w:pPr>
        <w:numPr>
          <w:ilvl w:val="0"/>
          <w:numId w:val="21"/>
        </w:numPr>
        <w:tabs>
          <w:tab w:val="clear" w:pos="1429"/>
          <w:tab w:val="num" w:pos="1080"/>
        </w:tabs>
        <w:ind w:left="1080"/>
      </w:pPr>
      <w:r w:rsidRPr="00CA7229">
        <w:t>Ao</w:t>
      </w:r>
      <w:r w:rsidR="00CA7229" w:rsidRPr="00CA7229">
        <w:t xml:space="preserve"> transferir qualquer texto para o estilo deve ser retirada, primeiramente, toda a formatação anterior para colá-lo no trabalho. O método usado para efetuar esta retirada de formatação é copiar o conteúdo do local onde ele se encontra</w:t>
      </w:r>
      <w:r w:rsidR="00CA7229">
        <w:t xml:space="preserve"> para a</w:t>
      </w:r>
      <w:r w:rsidR="00CA7229" w:rsidRPr="00CA7229">
        <w:t xml:space="preserve"> área de transferência</w:t>
      </w:r>
      <w:r w:rsidR="00201468">
        <w:t xml:space="preserve"> e</w:t>
      </w:r>
      <w:r w:rsidR="00CA7229" w:rsidRPr="00CA7229">
        <w:t xml:space="preserve"> trazer este conteúdo para o </w:t>
      </w:r>
      <w:r w:rsidR="00CA7229">
        <w:t xml:space="preserve">documento </w:t>
      </w:r>
      <w:r w:rsidR="00CA7229" w:rsidRPr="00CA7229">
        <w:t>usando Editar/Colar Especial</w:t>
      </w:r>
      <w:r w:rsidR="00CA7229">
        <w:t>/</w:t>
      </w:r>
      <w:r w:rsidR="00CA7229" w:rsidRPr="00CA7229">
        <w:t>Texto não formatado;</w:t>
      </w:r>
      <w:bookmarkStart w:id="137" w:name="_Toc133633010"/>
      <w:bookmarkStart w:id="138" w:name="_Toc135814402"/>
      <w:bookmarkStart w:id="139" w:name="_Toc136400079"/>
      <w:bookmarkEnd w:id="137"/>
      <w:bookmarkEnd w:id="138"/>
      <w:bookmarkEnd w:id="139"/>
    </w:p>
    <w:p w:rsidR="00D412F2" w:rsidRDefault="00AF167E" w:rsidP="00D619D0">
      <w:pPr>
        <w:numPr>
          <w:ilvl w:val="0"/>
          <w:numId w:val="21"/>
        </w:numPr>
        <w:tabs>
          <w:tab w:val="clear" w:pos="1429"/>
          <w:tab w:val="num" w:pos="1080"/>
        </w:tabs>
        <w:ind w:left="1080"/>
      </w:pPr>
      <w:r w:rsidRPr="00113FF7">
        <w:t>Ao</w:t>
      </w:r>
      <w:r w:rsidR="00CA7229" w:rsidRPr="00113FF7">
        <w:t xml:space="preserve"> abrir o </w:t>
      </w:r>
      <w:proofErr w:type="gramStart"/>
      <w:r w:rsidR="00201468">
        <w:t>modelo .</w:t>
      </w:r>
      <w:proofErr w:type="spellStart"/>
      <w:proofErr w:type="gramEnd"/>
      <w:r w:rsidR="00201468">
        <w:t>dot</w:t>
      </w:r>
      <w:proofErr w:type="spellEnd"/>
      <w:r w:rsidR="00201468">
        <w:t xml:space="preserve"> será gerado um novo documento.doc</w:t>
      </w:r>
      <w:r w:rsidR="00CA7229" w:rsidRPr="00113FF7">
        <w:t>, o sumário</w:t>
      </w:r>
      <w:r w:rsidR="00CA7229">
        <w:t xml:space="preserve"> </w:t>
      </w:r>
      <w:r w:rsidR="00CA7229" w:rsidRPr="00113FF7">
        <w:t xml:space="preserve">e </w:t>
      </w:r>
      <w:r w:rsidR="00CA7229">
        <w:t xml:space="preserve">os índices de </w:t>
      </w:r>
      <w:r w:rsidR="00CA7229" w:rsidRPr="00113FF7">
        <w:t>figuras e tabelas estarão com o número de páginas</w:t>
      </w:r>
      <w:r w:rsidR="00CA7229">
        <w:t>. Após alterações, para atuali</w:t>
      </w:r>
      <w:r w:rsidR="00CA7229" w:rsidRPr="00113FF7">
        <w:t xml:space="preserve">zar os números de páginas </w:t>
      </w:r>
      <w:r w:rsidR="00CA7229">
        <w:t xml:space="preserve">basta </w:t>
      </w:r>
      <w:proofErr w:type="gramStart"/>
      <w:r w:rsidR="00CA7229" w:rsidRPr="00113FF7">
        <w:t>clicar</w:t>
      </w:r>
      <w:proofErr w:type="gramEnd"/>
      <w:r w:rsidR="00CA7229" w:rsidRPr="00113FF7">
        <w:t xml:space="preserve"> </w:t>
      </w:r>
      <w:r w:rsidR="00D412F2">
        <w:t>no campo do sum</w:t>
      </w:r>
      <w:r w:rsidR="00CB6482">
        <w:t>á</w:t>
      </w:r>
      <w:r w:rsidR="00D412F2">
        <w:t>rio ou dos índices</w:t>
      </w:r>
      <w:r w:rsidR="00CA7229">
        <w:t xml:space="preserve"> e </w:t>
      </w:r>
      <w:r w:rsidR="00D412F2">
        <w:t>então atualizar campo.</w:t>
      </w:r>
    </w:p>
    <w:p w:rsidR="00CA7229" w:rsidRPr="00113FF7" w:rsidRDefault="00D412F2" w:rsidP="007E6AEB">
      <w:r>
        <w:t xml:space="preserve">Na parte destinada à fundamentação teórica é feita a revisão </w:t>
      </w:r>
      <w:r w:rsidR="00CB6482">
        <w:t>bibliográfica</w:t>
      </w:r>
      <w:r>
        <w:t xml:space="preserve"> pormenorizada referente ao tema tratado.</w:t>
      </w:r>
    </w:p>
    <w:p w:rsidR="00284030" w:rsidRPr="00113FF7" w:rsidRDefault="00AF167E" w:rsidP="006F3AA5">
      <w:pPr>
        <w:pStyle w:val="Ttulo1"/>
      </w:pPr>
      <w:bookmarkStart w:id="140" w:name="_Toc299549589"/>
      <w:r>
        <w:lastRenderedPageBreak/>
        <w:t>METODOLOGIA</w:t>
      </w:r>
      <w:r w:rsidR="008D60C9">
        <w:t xml:space="preserve"> (</w:t>
      </w:r>
      <w:r w:rsidR="00EA2B91">
        <w:t xml:space="preserve">estilo </w:t>
      </w:r>
      <w:r w:rsidR="008D60C9">
        <w:t xml:space="preserve">Título </w:t>
      </w:r>
      <w:proofErr w:type="gramStart"/>
      <w:r w:rsidR="008D60C9">
        <w:t>1</w:t>
      </w:r>
      <w:proofErr w:type="gramEnd"/>
      <w:r w:rsidR="008D60C9">
        <w:t>)</w:t>
      </w:r>
      <w:bookmarkEnd w:id="140"/>
    </w:p>
    <w:p w:rsidR="008D60C9" w:rsidRDefault="008D60C9" w:rsidP="007E6AEB">
      <w:r>
        <w:t>Neste cap</w:t>
      </w:r>
      <w:r w:rsidR="00D619D0">
        <w:t>í</w:t>
      </w:r>
      <w:r>
        <w:t>tulo, o texto do modelo e todos os seus elementos, desde títulos e subtítulos passando pelas figuras, tabelas e f</w:t>
      </w:r>
      <w:r w:rsidR="00E32753">
        <w:t>ó</w:t>
      </w:r>
      <w:r>
        <w:t>rmulas até as refer</w:t>
      </w:r>
      <w:r w:rsidR="00E32753">
        <w:t>ê</w:t>
      </w:r>
      <w:r>
        <w:t>ncias servirão para indicar a formatação que deverá ser utilizada na elaboração do texto da monografia do Trabalho de Conclusão de Curso, TCC.</w:t>
      </w:r>
    </w:p>
    <w:p w:rsidR="008D60C9" w:rsidRDefault="008D60C9" w:rsidP="006F3AA5">
      <w:pPr>
        <w:pStyle w:val="Ttulo2"/>
      </w:pPr>
      <w:bookmarkStart w:id="141" w:name="_Toc299549590"/>
      <w:r>
        <w:t>INSTRUÇÕES PARA DIGITAÇÃO (</w:t>
      </w:r>
      <w:r w:rsidR="00EA2B91">
        <w:t xml:space="preserve">estilo </w:t>
      </w:r>
      <w:r>
        <w:t xml:space="preserve">Título </w:t>
      </w:r>
      <w:proofErr w:type="gramStart"/>
      <w:r>
        <w:t>2</w:t>
      </w:r>
      <w:proofErr w:type="gramEnd"/>
      <w:r>
        <w:t>)</w:t>
      </w:r>
      <w:bookmarkEnd w:id="141"/>
    </w:p>
    <w:p w:rsidR="008D60C9" w:rsidRDefault="008D60C9" w:rsidP="007E6AEB">
      <w:r>
        <w:t>A estrutura básica do modelo para monografia segue orientações das normas para trabalhos acadêmicos da Associação Brasileira de Normas Técnicas (ABNT) e busca a padronização dos trabalhos em todos os cursos.</w:t>
      </w:r>
    </w:p>
    <w:p w:rsidR="008D60C9" w:rsidRDefault="008D60C9" w:rsidP="006F3AA5">
      <w:pPr>
        <w:pStyle w:val="Ttulo3"/>
      </w:pPr>
      <w:bookmarkStart w:id="142" w:name="_Toc299549591"/>
      <w:r>
        <w:t>FORMATAÇÃO DA P</w:t>
      </w:r>
      <w:r w:rsidR="00AF167E">
        <w:t>Á</w:t>
      </w:r>
      <w:r>
        <w:t>GINA E TEXTO (</w:t>
      </w:r>
      <w:r w:rsidR="00EA2B91">
        <w:t xml:space="preserve">estilo </w:t>
      </w:r>
      <w:r>
        <w:t xml:space="preserve">Título </w:t>
      </w:r>
      <w:proofErr w:type="gramStart"/>
      <w:r>
        <w:t>3</w:t>
      </w:r>
      <w:proofErr w:type="gramEnd"/>
      <w:r>
        <w:t>)</w:t>
      </w:r>
      <w:bookmarkEnd w:id="142"/>
    </w:p>
    <w:p w:rsidR="008D60C9" w:rsidRDefault="008D60C9" w:rsidP="007E6AEB">
      <w:r>
        <w:t>A p</w:t>
      </w:r>
      <w:r w:rsidR="00CB6482">
        <w:t>á</w:t>
      </w:r>
      <w:r>
        <w:t xml:space="preserve">gina está formatada com corpo do texto em uma única coluna, tamanho A4 (21 x </w:t>
      </w:r>
      <w:smartTag w:uri="urn:schemas-microsoft-com:office:smarttags" w:element="metricconverter">
        <w:smartTagPr>
          <w:attr w:name="ProductID" w:val="29,7 cm"/>
        </w:smartTagPr>
        <w:r>
          <w:t>29,7 cm</w:t>
        </w:r>
      </w:smartTag>
      <w:r>
        <w:t xml:space="preserve">), cada qual com margens esquerda e superior iguais a </w:t>
      </w:r>
      <w:proofErr w:type="gramStart"/>
      <w:smartTag w:uri="urn:schemas-microsoft-com:office:smarttags" w:element="metricconverter">
        <w:smartTagPr>
          <w:attr w:name="ProductID" w:val="3 cm"/>
        </w:smartTagPr>
        <w:r>
          <w:t>3</w:t>
        </w:r>
        <w:proofErr w:type="gramEnd"/>
        <w:r>
          <w:t xml:space="preserve"> cm</w:t>
        </w:r>
      </w:smartTag>
      <w:r>
        <w:t xml:space="preserve"> e direita e inferior iguais a </w:t>
      </w:r>
      <w:smartTag w:uri="urn:schemas-microsoft-com:office:smarttags" w:element="metricconverter">
        <w:smartTagPr>
          <w:attr w:name="ProductID" w:val="2 cm"/>
        </w:smartTagPr>
        <w:r>
          <w:t>2 cm</w:t>
        </w:r>
      </w:smartTag>
      <w:r>
        <w:t xml:space="preserve"> sem molduras e com numeração de página no centro inferior, fonte é </w:t>
      </w:r>
      <w:r w:rsidRPr="008D60C9">
        <w:rPr>
          <w:i/>
        </w:rPr>
        <w:t xml:space="preserve">Times </w:t>
      </w:r>
      <w:proofErr w:type="spellStart"/>
      <w:r w:rsidRPr="008D60C9">
        <w:rPr>
          <w:i/>
        </w:rPr>
        <w:t>New</w:t>
      </w:r>
      <w:proofErr w:type="spellEnd"/>
      <w:r w:rsidRPr="008D60C9">
        <w:rPr>
          <w:i/>
        </w:rPr>
        <w:t xml:space="preserve"> Roman</w:t>
      </w:r>
      <w:r>
        <w:t xml:space="preserve"> tamanho </w:t>
      </w:r>
      <w:smartTag w:uri="urn:schemas-microsoft-com:office:smarttags" w:element="metricconverter">
        <w:smartTagPr>
          <w:attr w:name="ProductID" w:val="12 pt"/>
        </w:smartTagPr>
        <w:r>
          <w:t xml:space="preserve">12 </w:t>
        </w:r>
        <w:proofErr w:type="spellStart"/>
        <w:r>
          <w:t>pt</w:t>
        </w:r>
      </w:smartTag>
      <w:proofErr w:type="spellEnd"/>
      <w:r>
        <w:t xml:space="preserve"> em todo o documento, espaçamento simples e alinhamento justificado com tabulação de 1,25 na primeira linha do parágrafo. É recomendável que tenha no máximo 50 páginas sem contar os possíveis anexos e apêndices. </w:t>
      </w:r>
    </w:p>
    <w:p w:rsidR="008D60C9" w:rsidRDefault="008D60C9" w:rsidP="007E6AEB">
      <w:r>
        <w:t>A Figura 3.1 mostra a formatação da p</w:t>
      </w:r>
      <w:r w:rsidR="00CB6482">
        <w:t>á</w:t>
      </w:r>
      <w:r>
        <w:t>gina utiliza no modelo. Tod</w:t>
      </w:r>
      <w:r w:rsidR="00AF167E">
        <w:t>a</w:t>
      </w:r>
      <w:r>
        <w:t xml:space="preserve"> figura deve seguir a numeração da seqüência de apresentação da seguinte forma: o primeiro numeral deve corresponder ao cap</w:t>
      </w:r>
      <w:r w:rsidR="00AF167E">
        <w:t>í</w:t>
      </w:r>
      <w:r>
        <w:t>tulo e o segundo para a seqüência de apresentação no texto. Sua refer</w:t>
      </w:r>
      <w:r w:rsidR="00CB6482">
        <w:t>ê</w:t>
      </w:r>
      <w:r>
        <w:t>ncia no texto deve ser sempre com a primeira letra maiúscula e seguida pelo seu n</w:t>
      </w:r>
      <w:r w:rsidR="00CB6482">
        <w:t>ú</w:t>
      </w:r>
      <w:r>
        <w:t xml:space="preserve">mero. O parágrafo da figura deve ser o </w:t>
      </w:r>
      <w:r w:rsidR="00CA7229">
        <w:t xml:space="preserve">normal centralizado sem recuo </w:t>
      </w:r>
      <w:r>
        <w:t>e o da legenda da figura deve ser o</w:t>
      </w:r>
      <w:r w:rsidR="00CA7229">
        <w:t xml:space="preserve"> estilo disponibilizado como </w:t>
      </w:r>
      <w:r>
        <w:t>FORMATAÇÃO/FIGURA, pois este está com hiperlink para o índice de figuras.</w:t>
      </w:r>
    </w:p>
    <w:p w:rsidR="007E6AEB" w:rsidRDefault="007E6AEB" w:rsidP="007E6AEB"/>
    <w:p w:rsidR="00823F27" w:rsidRDefault="008B5D63" w:rsidP="00823F27">
      <w:pPr>
        <w:ind w:firstLine="0"/>
        <w:jc w:val="center"/>
      </w:pPr>
      <w:r>
        <w:rPr>
          <w:noProof/>
        </w:rPr>
        <w:lastRenderedPageBreak/>
        <w:drawing>
          <wp:inline distT="0" distB="0" distL="0" distR="0">
            <wp:extent cx="6019800" cy="1962150"/>
            <wp:effectExtent l="1905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t="3792" r="1578" b="52814"/>
                    <a:stretch>
                      <a:fillRect/>
                    </a:stretch>
                  </pic:blipFill>
                  <pic:spPr bwMode="auto">
                    <a:xfrm>
                      <a:off x="0" y="0"/>
                      <a:ext cx="6019800" cy="1962150"/>
                    </a:xfrm>
                    <a:prstGeom prst="rect">
                      <a:avLst/>
                    </a:prstGeom>
                    <a:noFill/>
                    <a:ln w="9525">
                      <a:noFill/>
                      <a:miter lim="800000"/>
                      <a:headEnd/>
                      <a:tailEnd/>
                    </a:ln>
                  </pic:spPr>
                </pic:pic>
              </a:graphicData>
            </a:graphic>
          </wp:inline>
        </w:drawing>
      </w:r>
    </w:p>
    <w:p w:rsidR="00823F27" w:rsidRDefault="00823F27" w:rsidP="00823F27">
      <w:pPr>
        <w:pStyle w:val="FIGURA"/>
      </w:pPr>
      <w:bookmarkStart w:id="143" w:name="_Toc238012846"/>
      <w:r>
        <w:t>Figura 3</w:t>
      </w:r>
      <w:r w:rsidRPr="00823F27">
        <w:t xml:space="preserve">.1 – Configuração de página </w:t>
      </w:r>
      <w:smartTag w:uri="urn:schemas-microsoft-com:office:smarttags" w:element="PersonName">
        <w:smartTagPr>
          <w:attr w:name="ProductID" w:val="em papel A"/>
        </w:smartTagPr>
        <w:r w:rsidRPr="00823F27">
          <w:t>em papel A</w:t>
        </w:r>
      </w:smartTag>
      <w:r w:rsidRPr="00823F27">
        <w:t>4.</w:t>
      </w:r>
      <w:bookmarkEnd w:id="143"/>
    </w:p>
    <w:p w:rsidR="007E6AEB" w:rsidRDefault="007E6AEB" w:rsidP="007E6AEB"/>
    <w:p w:rsidR="007E6AEB" w:rsidRPr="007E6AEB" w:rsidRDefault="007E6AEB" w:rsidP="007E6AEB"/>
    <w:p w:rsidR="008D60C9" w:rsidRDefault="008D60C9" w:rsidP="007E6AEB"/>
    <w:p w:rsidR="00823F27" w:rsidRDefault="00823F27" w:rsidP="006F3AA5">
      <w:pPr>
        <w:pStyle w:val="Ttulo3"/>
      </w:pPr>
      <w:bookmarkStart w:id="144" w:name="_Toc299549592"/>
      <w:r>
        <w:t>FIGURAS E TABELAS</w:t>
      </w:r>
      <w:r w:rsidR="00EA2B91">
        <w:t xml:space="preserve"> (estilo T</w:t>
      </w:r>
      <w:r w:rsidR="00E32753">
        <w:t>í</w:t>
      </w:r>
      <w:r w:rsidR="00EA2B91">
        <w:t xml:space="preserve">tulo </w:t>
      </w:r>
      <w:proofErr w:type="gramStart"/>
      <w:r w:rsidR="00EA2B91">
        <w:t>3</w:t>
      </w:r>
      <w:proofErr w:type="gramEnd"/>
      <w:r w:rsidR="00EA2B91">
        <w:t>)</w:t>
      </w:r>
      <w:bookmarkEnd w:id="144"/>
    </w:p>
    <w:p w:rsidR="00823F27" w:rsidRDefault="00823F27" w:rsidP="007E6AEB">
      <w:r>
        <w:t>Uma figura é um elemento demonstrativo de síntese que explica ou complementa visualmente o texto. Qualquer que seja seu tipo (quadros, lâminas, plantas, fotografias, gráficos, organogramas, fluxogramas, esquemas, desenhos e outros) deve apresentar sua identificação na parte inferior, precedida da palavra designativa, seguida de seu número de ordem de ocorrência no texto, do respectivo título. As legendas das ilustrações, breves e claras, devem ser inseridas com absoluta proximidade ao trecho a que se referem.</w:t>
      </w:r>
    </w:p>
    <w:p w:rsidR="008D60C9" w:rsidRDefault="00823F27" w:rsidP="007E6AEB">
      <w:r>
        <w:t xml:space="preserve">As tabelas são elementos demonstrativos de síntese que apresentam informações tratadas estatisticamente. Elas deverão ter numeração seqüencial em algarismos arábicos precedidos da palavra Tabela. Os títulos das tabelas deverão ser inseridos na parte superior das mesmas, após hífen que separa o título da respectiva identificação tabular, com letra em tamanho menor do que a utilizada no texto. Não se colocará ponto final nos títulos de tabelas. A Tabela </w:t>
      </w:r>
      <w:r w:rsidR="005C61B9">
        <w:t>3</w:t>
      </w:r>
      <w:r>
        <w:t>.1 mostra um exemplo genérico. Após a tabela deve ser deixado um espaço de uma linha para melhor distribuição do texto na pagina.</w:t>
      </w:r>
    </w:p>
    <w:p w:rsidR="005C61B9" w:rsidRDefault="005C61B9" w:rsidP="007E6AEB"/>
    <w:p w:rsidR="005C61B9" w:rsidRDefault="005C61B9" w:rsidP="005C61B9">
      <w:pPr>
        <w:pStyle w:val="TABELA0"/>
      </w:pPr>
      <w:bookmarkStart w:id="145" w:name="_Toc237612001"/>
      <w:bookmarkStart w:id="146" w:name="_Toc238012854"/>
      <w:r>
        <w:t>Tabela 3</w:t>
      </w:r>
      <w:r w:rsidRPr="005C61B9">
        <w:t>.1 – Botões da barra de ferramentas</w:t>
      </w:r>
      <w:bookmarkEnd w:id="145"/>
      <w:bookmarkEnd w:id="146"/>
    </w:p>
    <w:tbl>
      <w:tblPr>
        <w:tblW w:w="0" w:type="auto"/>
        <w:tblInd w:w="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779"/>
        <w:gridCol w:w="7112"/>
      </w:tblGrid>
      <w:tr w:rsidR="005C61B9" w:rsidRPr="005C61B9" w:rsidTr="005C61B9">
        <w:trPr>
          <w:trHeight w:val="714"/>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C61B9">
        <w:trPr>
          <w:trHeight w:val="645"/>
        </w:trPr>
        <w:tc>
          <w:tcPr>
            <w:tcW w:w="779" w:type="dxa"/>
          </w:tcPr>
          <w:p w:rsidR="005C61B9" w:rsidRPr="005C61B9" w:rsidRDefault="008B5D63" w:rsidP="005A2CFC">
            <w:pPr>
              <w:pStyle w:val="EstiloCentralizado"/>
              <w:rPr>
                <w:szCs w:val="24"/>
              </w:rPr>
            </w:pPr>
            <w:r>
              <w:rPr>
                <w:noProof/>
                <w:szCs w:val="24"/>
              </w:rPr>
              <w:lastRenderedPageBreak/>
              <w:drawing>
                <wp:inline distT="0" distB="0" distL="0" distR="0">
                  <wp:extent cx="228600" cy="209550"/>
                  <wp:effectExtent l="1905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t="22406" r="53572"/>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A2CFC">
            <w:pPr>
              <w:ind w:left="1514" w:hanging="1514"/>
            </w:pPr>
          </w:p>
          <w:p w:rsidR="005C61B9" w:rsidRPr="005C61B9" w:rsidRDefault="005C61B9" w:rsidP="005A2CFC">
            <w:pPr>
              <w:ind w:left="1514" w:hanging="1514"/>
            </w:pPr>
            <w:r w:rsidRPr="005C61B9">
              <w:t>Insere símbolos</w:t>
            </w:r>
          </w:p>
        </w:tc>
      </w:tr>
      <w:tr w:rsidR="005C61B9" w:rsidRPr="005C61B9" w:rsidTr="005A2CFC">
        <w:trPr>
          <w:trHeight w:val="340"/>
        </w:trPr>
        <w:tc>
          <w:tcPr>
            <w:tcW w:w="779" w:type="dxa"/>
          </w:tcPr>
          <w:p w:rsidR="005C61B9" w:rsidRPr="005C61B9" w:rsidRDefault="008B5D63" w:rsidP="005A2CFC">
            <w:pPr>
              <w:pStyle w:val="EstiloCentralizado"/>
              <w:rPr>
                <w:szCs w:val="24"/>
              </w:rPr>
            </w:pPr>
            <w:r>
              <w:rPr>
                <w:noProof/>
                <w:szCs w:val="24"/>
              </w:rPr>
              <w:drawing>
                <wp:inline distT="0" distB="0" distL="0" distR="0">
                  <wp:extent cx="228600" cy="209550"/>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srcRect l="46500" t="5627" r="51230" b="91539"/>
                          <a:stretch>
                            <a:fillRect/>
                          </a:stretch>
                        </pic:blipFill>
                        <pic:spPr bwMode="auto">
                          <a:xfrm>
                            <a:off x="0" y="0"/>
                            <a:ext cx="228600" cy="209550"/>
                          </a:xfrm>
                          <a:prstGeom prst="rect">
                            <a:avLst/>
                          </a:prstGeom>
                          <a:noFill/>
                          <a:ln w="9525">
                            <a:noFill/>
                            <a:miter lim="800000"/>
                            <a:headEnd/>
                            <a:tailEnd/>
                          </a:ln>
                        </pic:spPr>
                      </pic:pic>
                    </a:graphicData>
                  </a:graphic>
                </wp:inline>
              </w:drawing>
            </w:r>
          </w:p>
        </w:tc>
        <w:tc>
          <w:tcPr>
            <w:tcW w:w="7112" w:type="dxa"/>
          </w:tcPr>
          <w:p w:rsidR="005C61B9" w:rsidRPr="005C61B9" w:rsidRDefault="005C61B9" w:rsidP="005C61B9">
            <w:pPr>
              <w:pStyle w:val="Recuodecorpodetexto3"/>
              <w:ind w:left="0" w:firstLine="0"/>
              <w:rPr>
                <w:sz w:val="24"/>
                <w:szCs w:val="24"/>
              </w:rPr>
            </w:pPr>
          </w:p>
          <w:p w:rsidR="005C61B9" w:rsidRPr="005C61B9" w:rsidRDefault="005C61B9" w:rsidP="005C61B9">
            <w:pPr>
              <w:pStyle w:val="Recuodecorpodetexto3"/>
              <w:ind w:left="0" w:firstLine="0"/>
              <w:rPr>
                <w:sz w:val="24"/>
                <w:szCs w:val="24"/>
              </w:rPr>
            </w:pPr>
            <w:r w:rsidRPr="005C61B9">
              <w:rPr>
                <w:sz w:val="24"/>
                <w:szCs w:val="24"/>
              </w:rPr>
              <w:t>Insere equações</w:t>
            </w:r>
          </w:p>
        </w:tc>
      </w:tr>
    </w:tbl>
    <w:p w:rsidR="005C61B9" w:rsidRDefault="005C61B9" w:rsidP="005C61B9">
      <w:pPr>
        <w:ind w:firstLine="0"/>
        <w:jc w:val="center"/>
      </w:pPr>
    </w:p>
    <w:p w:rsidR="005C61B9" w:rsidRDefault="005C61B9" w:rsidP="007E6AEB">
      <w:r>
        <w:t>Tabelas permeadas com o texto devem ser sediadas na altura em que são citadas. Nas tabelas utilizam-se linhas horizontais e verticais para separar o título das colunas no cabeçalho e fechá-las na parte inferior, evitando-se fios verticais para separar colunas e horizontais para separar linhas. Se uma tabela não couber em uma única folha, a parte inferior não será fechada. O título e o cabeçalho serão repetidos na folha seguinte e a linha inferior figurará somente ao final da tabela. As tabelas devem ter significado próprio, dispensando consultas ao texto. Eventuais notas que sejam necessárias à tabela devem ser postas em seu rodapé, logo abaixo da linha de fechamento.</w:t>
      </w:r>
    </w:p>
    <w:p w:rsidR="005C61B9" w:rsidRDefault="005C61B9" w:rsidP="006F3AA5">
      <w:pPr>
        <w:pStyle w:val="Ttulo3"/>
      </w:pPr>
      <w:bookmarkStart w:id="147" w:name="_Toc299549593"/>
      <w:r>
        <w:t>EQUAÇÕES E UNIDADES (</w:t>
      </w:r>
      <w:r w:rsidR="00EA2B91">
        <w:t xml:space="preserve">estilo </w:t>
      </w:r>
      <w:r>
        <w:t>T</w:t>
      </w:r>
      <w:r w:rsidR="00E32753">
        <w:t>í</w:t>
      </w:r>
      <w:r w:rsidR="00EA2B91">
        <w:t>tulo</w:t>
      </w:r>
      <w:r>
        <w:t xml:space="preserve"> </w:t>
      </w:r>
      <w:proofErr w:type="gramStart"/>
      <w:r>
        <w:t>3</w:t>
      </w:r>
      <w:proofErr w:type="gramEnd"/>
      <w:r>
        <w:t>)</w:t>
      </w:r>
      <w:bookmarkEnd w:id="147"/>
    </w:p>
    <w:p w:rsidR="005C61B9" w:rsidRDefault="005C61B9" w:rsidP="007E6AEB">
      <w:r>
        <w:t xml:space="preserve">As equações podem ser inseridas através do MICROSOFT EQUATION. A numeração da equação segue o mesmo critério para figuras e tabelas. O primeiro numeral corresponde ao capitulo que está inserida e o segundo numeral corresponde </w:t>
      </w:r>
      <w:proofErr w:type="gramStart"/>
      <w:r>
        <w:t>a</w:t>
      </w:r>
      <w:proofErr w:type="gramEnd"/>
      <w:r>
        <w:t xml:space="preserve"> seqüência de ocorrência no texto. Veja exemplo para a eq. 3.1.</w:t>
      </w:r>
    </w:p>
    <w:p w:rsidR="005C61B9" w:rsidRDefault="005C61B9" w:rsidP="005C61B9">
      <w:pPr>
        <w:pStyle w:val="Frmula"/>
        <w:jc w:val="right"/>
        <w:rPr>
          <w:rFonts w:ascii="Symbol" w:hAnsi="Symbol"/>
        </w:rPr>
      </w:pPr>
      <w:r w:rsidRPr="00703CD0">
        <w:rPr>
          <w:position w:val="-32"/>
        </w:rPr>
        <w:object w:dxaOrig="3560" w:dyaOrig="760">
          <v:shape id="_x0000_i1025" type="#_x0000_t75" style="width:177.75pt;height:38.25pt" o:ole="" fillcolor="window">
            <v:imagedata r:id="rId17" o:title=""/>
          </v:shape>
          <o:OLEObject Type="Embed" ProgID="Equation.3" ShapeID="_x0000_i1025" DrawAspect="Content" ObjectID="_1373397701" r:id="rId18">
            <o:FieldCodes>\* Upper \* Upper \* Caps</o:FieldCodes>
          </o:OLEObject>
        </w:object>
      </w:r>
      <w:r>
        <w:tab/>
        <w:t>(3.1)</w:t>
      </w:r>
    </w:p>
    <w:p w:rsidR="005C61B9" w:rsidRDefault="005C61B9" w:rsidP="007E6AEB">
      <w:proofErr w:type="gramStart"/>
      <w:r>
        <w:t>onde</w:t>
      </w:r>
      <w:proofErr w:type="gramEnd"/>
      <w:r>
        <w:t>, NC é o nível de cinza do pixel, correspondente ao valor digital normalizado.</w:t>
      </w:r>
    </w:p>
    <w:p w:rsidR="005C61B9" w:rsidRDefault="005C61B9" w:rsidP="007E6AEB"/>
    <w:p w:rsidR="005C61B9" w:rsidRDefault="005C61B9" w:rsidP="007E6AEB">
      <w:r>
        <w:t>A próxima fórmula deve apresentar numeração na seqüência com o primeiro numeral correspondendo ao capítulo e o segundo a seqüência no texto como pode ser vista na eq. 3.2.</w:t>
      </w:r>
    </w:p>
    <w:p w:rsidR="005C61B9" w:rsidRDefault="005C61B9" w:rsidP="005C61B9">
      <w:pPr>
        <w:pStyle w:val="Frmula"/>
        <w:jc w:val="right"/>
        <w:rPr>
          <w:rFonts w:ascii="Symbol" w:hAnsi="Symbol"/>
        </w:rPr>
      </w:pPr>
      <w:r w:rsidRPr="00703CD0">
        <w:rPr>
          <w:position w:val="-32"/>
        </w:rPr>
        <w:object w:dxaOrig="2700" w:dyaOrig="760">
          <v:shape id="_x0000_i1026" type="#_x0000_t75" style="width:135pt;height:38.25pt" o:ole="" fillcolor="window">
            <v:imagedata r:id="rId19" o:title=""/>
          </v:shape>
          <o:OLEObject Type="Embed" ProgID="Equation.3" ShapeID="_x0000_i1026" DrawAspect="Content" ObjectID="_1373397702" r:id="rId20">
            <o:FieldCodes>\* Upper \* Upper \* Caps</o:FieldCodes>
          </o:OLEObject>
        </w:object>
      </w:r>
      <w:r>
        <w:tab/>
        <w:t>(3.2)</w:t>
      </w:r>
    </w:p>
    <w:p w:rsidR="005C61B9" w:rsidRDefault="005C61B9" w:rsidP="007E6AEB">
      <w:r w:rsidRPr="005C61B9">
        <w:t>Todos os dados do trabalho, inclusive aqueles em tabelas e figuras, devem estar em unidades do Sistema Internacional (SI). A vírgula deverá ser o separador entre a parte inteira e a parte decimal de números fracionários.</w:t>
      </w:r>
    </w:p>
    <w:p w:rsidR="00C17C88" w:rsidRDefault="00C17C88" w:rsidP="006F3AA5">
      <w:pPr>
        <w:pStyle w:val="Ttulo3"/>
      </w:pPr>
      <w:bookmarkStart w:id="148" w:name="_Toc299549594"/>
      <w:r>
        <w:t>AS REFER</w:t>
      </w:r>
      <w:r w:rsidR="00AF167E">
        <w:t>Ê</w:t>
      </w:r>
      <w:r>
        <w:t>NCIAS (</w:t>
      </w:r>
      <w:r w:rsidR="00EA2B91">
        <w:t xml:space="preserve">estilo </w:t>
      </w:r>
      <w:r>
        <w:t>T</w:t>
      </w:r>
      <w:r w:rsidR="00E32753">
        <w:t>í</w:t>
      </w:r>
      <w:r>
        <w:t xml:space="preserve">tulo </w:t>
      </w:r>
      <w:proofErr w:type="gramStart"/>
      <w:r>
        <w:t>3</w:t>
      </w:r>
      <w:proofErr w:type="gramEnd"/>
      <w:r>
        <w:t>)</w:t>
      </w:r>
      <w:bookmarkEnd w:id="148"/>
    </w:p>
    <w:p w:rsidR="00C17C88" w:rsidRPr="00113FF7" w:rsidRDefault="00C17C88" w:rsidP="007E6AEB">
      <w:r w:rsidRPr="00C17C88">
        <w:t>As refer</w:t>
      </w:r>
      <w:r w:rsidR="00AF167E">
        <w:t>ê</w:t>
      </w:r>
      <w:r w:rsidRPr="00C17C88">
        <w:t>ncias deverão ser listadas logo após as considerações finais como t</w:t>
      </w:r>
      <w:r w:rsidR="00AF167E">
        <w:t>í</w:t>
      </w:r>
      <w:r w:rsidRPr="00C17C88">
        <w:t>tulo de seção, REFER</w:t>
      </w:r>
      <w:r w:rsidR="00AF167E">
        <w:t>Ê</w:t>
      </w:r>
      <w:r w:rsidRPr="00C17C88">
        <w:t xml:space="preserve">NCIAS No texto, após o trecho citado, as referências deverão ser apresentadas entre parênteses no seguinte padrão: sobrenome do autor em letras maiúsculas e o ano. Exemplos: um autor: (GOMES, 1998); dois autores: (ABRAMOF &amp; MOTA, 2007); três ou mais autores: (ABRAMOF </w:t>
      </w:r>
      <w:proofErr w:type="spellStart"/>
      <w:proofErr w:type="gramStart"/>
      <w:r w:rsidRPr="00C17C88">
        <w:t>et</w:t>
      </w:r>
      <w:proofErr w:type="spellEnd"/>
      <w:proofErr w:type="gramEnd"/>
      <w:r w:rsidRPr="00C17C88">
        <w:t xml:space="preserve"> al., 2007). Caso ultrapasse cinco linhas, a citação deverá ser apresentada em itálico e com recuo. As refer</w:t>
      </w:r>
      <w:r w:rsidR="00AF167E">
        <w:t>ê</w:t>
      </w:r>
      <w:r w:rsidRPr="00C17C88">
        <w:t>ncias bibliográficas devem ser apresentadas em ordem alfabética e de acordo com a norma da ABNT - NBR 6023 (ABNT, 2002). As refer</w:t>
      </w:r>
      <w:r w:rsidR="00AF167E">
        <w:t>ê</w:t>
      </w:r>
      <w:r w:rsidRPr="00C17C88">
        <w:t>ncias devem ser apresentadas em ordem alfabética. Nesse modelo, a seção de REFER</w:t>
      </w:r>
      <w:r w:rsidR="00AF167E">
        <w:t>Ê</w:t>
      </w:r>
      <w:r w:rsidRPr="00C17C88">
        <w:t xml:space="preserve">NCIAS </w:t>
      </w:r>
      <w:r w:rsidR="00CB6482">
        <w:t>é mostrada</w:t>
      </w:r>
      <w:r w:rsidR="00AF167E">
        <w:t xml:space="preserve"> na f</w:t>
      </w:r>
      <w:r w:rsidRPr="00C17C88">
        <w:t>orma de apresentação de refer</w:t>
      </w:r>
      <w:r w:rsidR="00CB6482">
        <w:t>ê</w:t>
      </w:r>
      <w:r w:rsidRPr="00C17C88">
        <w:t>ncias no caso de normas ou manuais, livros, capítulo de livro, artigo em periódico, monografia, dissertação, tese, artigo de jornal, trabalho em evento, refer</w:t>
      </w:r>
      <w:r w:rsidR="00CB6482">
        <w:t>ê</w:t>
      </w:r>
      <w:r w:rsidRPr="00C17C88">
        <w:t>ncias disponíveis na internet e também quando existe repetição de uma refer</w:t>
      </w:r>
      <w:r w:rsidR="00AF167E">
        <w:t>ê</w:t>
      </w:r>
      <w:r w:rsidRPr="00C17C88">
        <w:t xml:space="preserve">ncia. A estilo de formatação disponível para referências bibliográficas é </w:t>
      </w:r>
      <w:proofErr w:type="spellStart"/>
      <w:proofErr w:type="gramStart"/>
      <w:r w:rsidRPr="00C17C88">
        <w:t>RefBib</w:t>
      </w:r>
      <w:proofErr w:type="spellEnd"/>
      <w:proofErr w:type="gramEnd"/>
      <w:r w:rsidRPr="00C17C88">
        <w:t>. Deixe uma linha de espaço entre uma refer</w:t>
      </w:r>
      <w:r w:rsidR="00AF167E">
        <w:t>ê</w:t>
      </w:r>
      <w:r w:rsidRPr="00C17C88">
        <w:t>ncia e a subseqüente para melhor distribuição na p</w:t>
      </w:r>
      <w:r w:rsidR="00AF167E">
        <w:t>á</w:t>
      </w:r>
      <w:r w:rsidRPr="00C17C88">
        <w:t>gina.</w:t>
      </w:r>
    </w:p>
    <w:p w:rsidR="00C17C88" w:rsidRDefault="00C17C88" w:rsidP="007E6AEB"/>
    <w:p w:rsidR="00DE43FE" w:rsidRDefault="005C61B9" w:rsidP="006F3AA5">
      <w:pPr>
        <w:pStyle w:val="Ttulo1"/>
      </w:pPr>
      <w:bookmarkStart w:id="149" w:name="_Toc299549595"/>
      <w:r>
        <w:lastRenderedPageBreak/>
        <w:t>RESULTADOS (</w:t>
      </w:r>
      <w:r w:rsidR="00EA2B91">
        <w:t xml:space="preserve">estilo </w:t>
      </w:r>
      <w:r>
        <w:t>T</w:t>
      </w:r>
      <w:r w:rsidR="00AF167E">
        <w:t>í</w:t>
      </w:r>
      <w:r>
        <w:t xml:space="preserve">tulo </w:t>
      </w:r>
      <w:proofErr w:type="gramStart"/>
      <w:r>
        <w:t>1</w:t>
      </w:r>
      <w:proofErr w:type="gramEnd"/>
      <w:r>
        <w:t>)</w:t>
      </w:r>
      <w:bookmarkStart w:id="150" w:name="_Toc144288083"/>
      <w:bookmarkStart w:id="151" w:name="_Toc144614336"/>
      <w:bookmarkStart w:id="152" w:name="_Toc144614584"/>
      <w:bookmarkStart w:id="153" w:name="_Toc144627063"/>
      <w:bookmarkStart w:id="154" w:name="_Toc144630242"/>
      <w:bookmarkStart w:id="155" w:name="_Toc144691039"/>
      <w:bookmarkStart w:id="156" w:name="_Toc144691510"/>
      <w:bookmarkStart w:id="157" w:name="_Toc144692261"/>
      <w:bookmarkEnd w:id="149"/>
    </w:p>
    <w:p w:rsidR="005C61B9" w:rsidRPr="005C61B9" w:rsidRDefault="0043393D" w:rsidP="007E6AEB">
      <w:r w:rsidRPr="0043393D">
        <w:t>Esta é a parte mais importante do trabalho d</w:t>
      </w:r>
      <w:r w:rsidR="00AF167E">
        <w:t xml:space="preserve">urante </w:t>
      </w:r>
      <w:r w:rsidRPr="0043393D">
        <w:t xml:space="preserve">a apresentação. Nesta seção o estudante deve discutir os resultados obtidos. É aqui que devem ser feitas comparações entre os resultados </w:t>
      </w:r>
      <w:r w:rsidR="00AF167E">
        <w:t xml:space="preserve">esperados </w:t>
      </w:r>
      <w:r w:rsidRPr="0043393D">
        <w:t>e os previstos pela teoria e/ou a partir de outras experiências conhecidas. Anomalias e discrepâncias devem ser exploradas e explicadas em termos físicos e matemáticos. As explicações devem se basear nos gráficos e nas tabelas apresentadas nas seções anteriores. Por fim, é nessa seção que os resultados serão resumidos e discutidos. Maiores detalhes devem ser colocados em apêndice.</w:t>
      </w:r>
    </w:p>
    <w:bookmarkEnd w:id="150"/>
    <w:bookmarkEnd w:id="151"/>
    <w:bookmarkEnd w:id="152"/>
    <w:bookmarkEnd w:id="153"/>
    <w:bookmarkEnd w:id="154"/>
    <w:bookmarkEnd w:id="155"/>
    <w:bookmarkEnd w:id="156"/>
    <w:bookmarkEnd w:id="157"/>
    <w:p w:rsidR="00185542" w:rsidRDefault="00185542" w:rsidP="007E6AEB"/>
    <w:p w:rsidR="00C17C88" w:rsidRPr="00113FF7" w:rsidRDefault="00C17C88"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B06900" w:rsidRPr="00113FF7" w:rsidRDefault="00B06900" w:rsidP="007E6AEB"/>
    <w:p w:rsidR="00067A0D" w:rsidRPr="00113FF7" w:rsidRDefault="00067A0D" w:rsidP="007E6AEB"/>
    <w:p w:rsidR="00067A0D" w:rsidRPr="00113FF7" w:rsidRDefault="00067A0D" w:rsidP="007E6AEB"/>
    <w:p w:rsidR="00067A0D" w:rsidRPr="00113FF7" w:rsidRDefault="00067A0D" w:rsidP="007E6AEB"/>
    <w:p w:rsidR="00067A0D" w:rsidRPr="00113FF7" w:rsidRDefault="00067A0D" w:rsidP="007E6AEB"/>
    <w:p w:rsidR="005D0E47" w:rsidRPr="00113FF7" w:rsidRDefault="00550A07" w:rsidP="006F3AA5">
      <w:pPr>
        <w:pStyle w:val="Ttulo1"/>
      </w:pPr>
      <w:bookmarkStart w:id="158" w:name="_Toc144614347"/>
      <w:bookmarkStart w:id="159" w:name="_Toc144614594"/>
      <w:bookmarkStart w:id="160" w:name="_Toc144627073"/>
      <w:bookmarkStart w:id="161" w:name="_Toc144630252"/>
      <w:bookmarkStart w:id="162" w:name="_Toc144691052"/>
      <w:bookmarkStart w:id="163" w:name="_Toc144691520"/>
      <w:bookmarkStart w:id="164" w:name="_Toc144692271"/>
      <w:bookmarkStart w:id="165" w:name="_Toc144805843"/>
      <w:bookmarkStart w:id="166" w:name="_Toc144807464"/>
      <w:bookmarkStart w:id="167" w:name="_Toc144811475"/>
      <w:bookmarkStart w:id="168" w:name="_Toc144812020"/>
      <w:bookmarkStart w:id="169" w:name="_Toc144812363"/>
      <w:bookmarkStart w:id="170" w:name="_Toc149724332"/>
      <w:bookmarkStart w:id="171" w:name="_Toc150052731"/>
      <w:bookmarkStart w:id="172" w:name="_Toc150053222"/>
      <w:bookmarkStart w:id="173" w:name="_Toc150053989"/>
      <w:bookmarkStart w:id="174" w:name="_Toc150054445"/>
      <w:bookmarkStart w:id="175" w:name="_Toc150054648"/>
      <w:bookmarkStart w:id="176" w:name="_Toc150054863"/>
      <w:bookmarkStart w:id="177" w:name="_Toc156710937"/>
      <w:bookmarkStart w:id="178" w:name="_Toc156712246"/>
      <w:bookmarkStart w:id="179" w:name="_Toc167274013"/>
      <w:bookmarkStart w:id="180" w:name="_Toc167274180"/>
      <w:bookmarkStart w:id="181" w:name="_Toc167274308"/>
      <w:bookmarkStart w:id="182" w:name="_Toc198716027"/>
      <w:bookmarkStart w:id="183" w:name="_Toc198716144"/>
      <w:bookmarkStart w:id="184" w:name="_Toc221345537"/>
      <w:bookmarkStart w:id="185" w:name="_Toc222801067"/>
      <w:bookmarkStart w:id="186" w:name="_Toc232224856"/>
      <w:bookmarkStart w:id="187" w:name="_Toc232225035"/>
      <w:bookmarkStart w:id="188" w:name="_Toc299549596"/>
      <w:r w:rsidRPr="00113FF7">
        <w:lastRenderedPageBreak/>
        <w:t>CONCLUSÃO</w:t>
      </w:r>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00EA2B91">
        <w:t xml:space="preserve"> (estilo Título </w:t>
      </w:r>
      <w:proofErr w:type="gramStart"/>
      <w:r w:rsidR="00EA2B91">
        <w:t>1</w:t>
      </w:r>
      <w:proofErr w:type="gramEnd"/>
      <w:r w:rsidR="00EA2B91">
        <w:t>)</w:t>
      </w:r>
      <w:bookmarkEnd w:id="188"/>
    </w:p>
    <w:p w:rsidR="0028033F" w:rsidRPr="00113FF7" w:rsidRDefault="0028033F" w:rsidP="007E6AEB">
      <w:r w:rsidRPr="00113FF7">
        <w:t>Parte final do texto, na qual se apresentam as conclusões correspondentes aos objetivos ou hipóteses. Na conclusão, podem-se incluir também recomendações, sugerindo futuros desenvolvimentos sobre o tema</w:t>
      </w:r>
      <w:r w:rsidR="00ED0190" w:rsidRPr="00113FF7">
        <w:t>.</w:t>
      </w:r>
      <w:r w:rsidRPr="00113FF7">
        <w:t xml:space="preserve"> </w:t>
      </w:r>
      <w:r w:rsidR="00565C5D" w:rsidRPr="00113FF7">
        <w:t xml:space="preserve"> O(s) </w:t>
      </w:r>
      <w:r w:rsidRPr="00113FF7">
        <w:t xml:space="preserve">autor </w:t>
      </w:r>
      <w:r w:rsidR="00565C5D" w:rsidRPr="00113FF7">
        <w:t>(</w:t>
      </w:r>
      <w:proofErr w:type="spellStart"/>
      <w:proofErr w:type="gramStart"/>
      <w:r w:rsidR="00565C5D" w:rsidRPr="00113FF7">
        <w:t>es</w:t>
      </w:r>
      <w:proofErr w:type="spellEnd"/>
      <w:proofErr w:type="gramEnd"/>
      <w:r w:rsidR="00565C5D" w:rsidRPr="00113FF7">
        <w:t xml:space="preserve">) </w:t>
      </w:r>
      <w:r w:rsidRPr="00113FF7">
        <w:t>deve</w:t>
      </w:r>
      <w:r w:rsidR="00565C5D" w:rsidRPr="00113FF7">
        <w:t>m</w:t>
      </w:r>
      <w:r w:rsidRPr="00113FF7">
        <w:t xml:space="preserve"> manifestar seu ponto de vista sobre os resultados obtidos e sobre o alcance </w:t>
      </w:r>
      <w:r w:rsidR="00565C5D" w:rsidRPr="00113FF7">
        <w:t>deles</w:t>
      </w:r>
      <w:r w:rsidRPr="00113FF7">
        <w:t>. Não se permite a inclusão de dados novos ness</w:t>
      </w:r>
      <w:r w:rsidR="00565C5D" w:rsidRPr="00113FF7">
        <w:t>a parte</w:t>
      </w:r>
      <w:r w:rsidR="003D0A65" w:rsidRPr="00113FF7">
        <w:t>.</w:t>
      </w:r>
    </w:p>
    <w:p w:rsidR="00550A07" w:rsidRPr="00113FF7" w:rsidRDefault="00550A07" w:rsidP="007E6AEB"/>
    <w:p w:rsidR="005D0E47" w:rsidRPr="00113FF7" w:rsidRDefault="005D0E47"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7614B0" w:rsidRPr="00113FF7" w:rsidRDefault="007614B0" w:rsidP="007E6AEB"/>
    <w:p w:rsidR="00067A0D" w:rsidRPr="00113FF7" w:rsidRDefault="00067A0D" w:rsidP="00346157">
      <w:pPr>
        <w:sectPr w:rsidR="00067A0D" w:rsidRPr="00113FF7" w:rsidSect="00A159CB">
          <w:footerReference w:type="default" r:id="rId21"/>
          <w:pgSz w:w="11907" w:h="16840" w:code="9"/>
          <w:pgMar w:top="1701" w:right="1134" w:bottom="1134" w:left="1701" w:header="709" w:footer="1418" w:gutter="0"/>
          <w:pgNumType w:start="3"/>
          <w:cols w:space="708"/>
          <w:docGrid w:linePitch="360"/>
        </w:sectPr>
      </w:pPr>
      <w:bookmarkStart w:id="189" w:name="_REFERÊNCIAS_BIBLIOGRÁFICAS"/>
      <w:bookmarkStart w:id="190" w:name="_Toc143669284"/>
      <w:bookmarkStart w:id="191" w:name="_Toc144003460"/>
      <w:bookmarkStart w:id="192" w:name="_Toc144004110"/>
      <w:bookmarkStart w:id="193" w:name="_Toc144004164"/>
      <w:bookmarkStart w:id="194" w:name="_Toc144004613"/>
      <w:bookmarkStart w:id="195" w:name="_Toc144288100"/>
      <w:bookmarkStart w:id="196" w:name="_Toc144288597"/>
      <w:bookmarkStart w:id="197" w:name="_Toc144609689"/>
      <w:bookmarkStart w:id="198" w:name="_Toc144614348"/>
      <w:bookmarkStart w:id="199" w:name="_Toc144614595"/>
      <w:bookmarkStart w:id="200" w:name="_Toc144627074"/>
      <w:bookmarkStart w:id="201" w:name="_Toc144630253"/>
      <w:bookmarkStart w:id="202" w:name="_Toc144691053"/>
      <w:bookmarkStart w:id="203" w:name="_Toc144691521"/>
      <w:bookmarkStart w:id="204" w:name="_Toc144692272"/>
      <w:bookmarkStart w:id="205" w:name="_Toc144805844"/>
      <w:bookmarkStart w:id="206" w:name="_Toc149724145"/>
      <w:bookmarkStart w:id="207" w:name="_Toc149724333"/>
      <w:bookmarkStart w:id="208" w:name="_Toc150052732"/>
      <w:bookmarkStart w:id="209" w:name="_Toc150053223"/>
      <w:bookmarkStart w:id="210" w:name="_Toc150053990"/>
      <w:bookmarkStart w:id="211" w:name="_Toc150054446"/>
      <w:bookmarkStart w:id="212" w:name="_Toc150054649"/>
      <w:bookmarkStart w:id="213" w:name="_Toc150054864"/>
      <w:bookmarkStart w:id="214" w:name="_Toc151433549"/>
      <w:bookmarkStart w:id="215" w:name="_Toc151434320"/>
      <w:bookmarkEnd w:id="189"/>
    </w:p>
    <w:p w:rsidR="003354B5" w:rsidRPr="00113FF7" w:rsidRDefault="00B26EA1" w:rsidP="0043393D">
      <w:pPr>
        <w:pStyle w:val="REFERNCIA"/>
      </w:pPr>
      <w:bookmarkStart w:id="216" w:name="_Toc152395091"/>
      <w:bookmarkStart w:id="217" w:name="_Toc156710938"/>
      <w:bookmarkStart w:id="218" w:name="_Toc156712247"/>
      <w:bookmarkStart w:id="219" w:name="_Toc167274014"/>
      <w:bookmarkStart w:id="220" w:name="_Toc167274181"/>
      <w:bookmarkStart w:id="221" w:name="_Toc167274309"/>
      <w:bookmarkStart w:id="222" w:name="_Toc198716028"/>
      <w:bookmarkStart w:id="223" w:name="_Toc198716145"/>
      <w:bookmarkStart w:id="224" w:name="_Toc222801068"/>
      <w:bookmarkStart w:id="225" w:name="_Toc232224857"/>
      <w:bookmarkStart w:id="226" w:name="_Toc232225036"/>
      <w:bookmarkStart w:id="227" w:name="_Toc299549597"/>
      <w:r w:rsidRPr="00113FF7">
        <w:lastRenderedPageBreak/>
        <w:t>R</w:t>
      </w:r>
      <w:r w:rsidR="005D0E47" w:rsidRPr="00113FF7">
        <w:t>EFERÊNCIAS</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r w:rsidR="00EA2B91">
        <w:t xml:space="preserve"> (estilo REFER</w:t>
      </w:r>
      <w:r w:rsidR="00AD5D5F">
        <w:t>Ê</w:t>
      </w:r>
      <w:r w:rsidR="00EA2B91">
        <w:t>NCIA)</w:t>
      </w:r>
      <w:bookmarkEnd w:id="227"/>
    </w:p>
    <w:p w:rsidR="00C17C88" w:rsidRPr="00354B69" w:rsidRDefault="00C17C88" w:rsidP="00C17C88">
      <w:pPr>
        <w:pStyle w:val="RefBib"/>
      </w:pPr>
      <w:bookmarkStart w:id="228" w:name="_Toc144630254"/>
      <w:bookmarkStart w:id="229" w:name="_Toc144691054"/>
      <w:bookmarkStart w:id="230" w:name="_Toc144691522"/>
      <w:bookmarkStart w:id="231" w:name="_Toc144692273"/>
      <w:bookmarkStart w:id="232" w:name="_Toc144805848"/>
      <w:bookmarkStart w:id="233" w:name="_Toc149724148"/>
      <w:bookmarkStart w:id="234" w:name="_Toc149724336"/>
      <w:bookmarkStart w:id="235" w:name="_Toc150052735"/>
      <w:bookmarkStart w:id="236" w:name="_Toc150053226"/>
      <w:bookmarkStart w:id="237" w:name="_Toc150053993"/>
      <w:bookmarkStart w:id="238" w:name="_Toc150054449"/>
      <w:bookmarkStart w:id="239" w:name="_Toc150054652"/>
      <w:bookmarkStart w:id="240" w:name="_Toc150054866"/>
      <w:bookmarkStart w:id="241" w:name="_Toc151433551"/>
      <w:bookmarkStart w:id="242" w:name="_Toc151434322"/>
      <w:bookmarkStart w:id="243" w:name="_Toc143669286"/>
      <w:bookmarkStart w:id="244" w:name="_Toc144003462"/>
      <w:bookmarkStart w:id="245" w:name="_Toc144004112"/>
      <w:bookmarkStart w:id="246" w:name="_Toc144004166"/>
      <w:bookmarkStart w:id="247" w:name="_Toc144004615"/>
      <w:bookmarkStart w:id="248" w:name="_Toc144288102"/>
      <w:bookmarkStart w:id="249" w:name="_Toc144288599"/>
      <w:bookmarkStart w:id="250" w:name="_Toc144544687"/>
      <w:bookmarkStart w:id="251" w:name="_Toc144545423"/>
      <w:bookmarkStart w:id="252" w:name="_Toc144609690"/>
      <w:bookmarkStart w:id="253" w:name="_Toc144614349"/>
      <w:bookmarkStart w:id="254" w:name="_Toc144614596"/>
      <w:r>
        <w:t>Exemplo no caso de Normas</w:t>
      </w:r>
    </w:p>
    <w:p w:rsidR="00C17C88" w:rsidRPr="00CE3F13" w:rsidRDefault="00C17C88" w:rsidP="00C17C88">
      <w:pPr>
        <w:pStyle w:val="RefBib"/>
      </w:pPr>
      <w:r>
        <w:t xml:space="preserve">ASSOCIAÇÃO BRASILEIRA DE NORMAS TÉCNICAS. </w:t>
      </w:r>
      <w:r w:rsidRPr="00AB1746">
        <w:rPr>
          <w:b/>
        </w:rPr>
        <w:t>NBR 14724</w:t>
      </w:r>
      <w:r>
        <w:rPr>
          <w:b/>
        </w:rPr>
        <w:t xml:space="preserve">: </w:t>
      </w:r>
      <w:r w:rsidRPr="00CE3F13">
        <w:t>Informação e documentação — Trabalhos</w:t>
      </w:r>
      <w:r>
        <w:t xml:space="preserve"> </w:t>
      </w:r>
      <w:r w:rsidRPr="00CE3F13">
        <w:t>acadêmicos — Apresentação</w:t>
      </w:r>
      <w:r>
        <w:t>. Rio de Janeiro, 2005. 9.p.</w:t>
      </w:r>
    </w:p>
    <w:p w:rsidR="00C17C88" w:rsidRPr="00CE3F13" w:rsidRDefault="00C17C88" w:rsidP="00C17C88">
      <w:pPr>
        <w:pStyle w:val="RefBib"/>
      </w:pPr>
    </w:p>
    <w:p w:rsidR="00C17C88" w:rsidRDefault="00C17C88" w:rsidP="00C17C88">
      <w:pPr>
        <w:pStyle w:val="RefBib"/>
      </w:pPr>
      <w:r>
        <w:t xml:space="preserve">___________ </w:t>
      </w:r>
      <w:r w:rsidRPr="00387FF9">
        <w:rPr>
          <w:b/>
        </w:rPr>
        <w:t>NBR 6023</w:t>
      </w:r>
      <w:r>
        <w:t>: informação e documentação: referências: elaboração. Rio de Janeiro, 2002. 24 p.</w:t>
      </w:r>
    </w:p>
    <w:p w:rsidR="00C17C88" w:rsidRDefault="00C17C88" w:rsidP="00C17C88">
      <w:pPr>
        <w:pStyle w:val="RefBib"/>
      </w:pPr>
    </w:p>
    <w:p w:rsidR="00C17C88" w:rsidRDefault="00C17C88" w:rsidP="00C17C88">
      <w:pPr>
        <w:pStyle w:val="RefBib"/>
      </w:pPr>
      <w:r>
        <w:t xml:space="preserve">___________ </w:t>
      </w:r>
      <w:r w:rsidRPr="00094D54">
        <w:rPr>
          <w:b/>
        </w:rPr>
        <w:t>NBR 10520</w:t>
      </w:r>
      <w:r>
        <w:rPr>
          <w:b/>
        </w:rPr>
        <w:t xml:space="preserve">: </w:t>
      </w:r>
      <w:r>
        <w:t xml:space="preserve">e documentação: citações </w:t>
      </w:r>
      <w:smartTag w:uri="urn:schemas-microsoft-com:office:smarttags" w:element="PersonName">
        <w:smartTagPr>
          <w:attr w:name="ProductID" w:val="em documentos. Rio"/>
        </w:smartTagPr>
        <w:r>
          <w:t>em documentos. Rio</w:t>
        </w:r>
      </w:smartTag>
      <w:r>
        <w:t xml:space="preserve"> de Janeiro, 2002. </w:t>
      </w:r>
      <w:proofErr w:type="gramStart"/>
      <w:r>
        <w:t>7</w:t>
      </w:r>
      <w:proofErr w:type="gramEnd"/>
      <w:r>
        <w:t xml:space="preserve"> p.</w:t>
      </w:r>
    </w:p>
    <w:p w:rsidR="00C17C88" w:rsidRDefault="00C17C88" w:rsidP="00C17C88">
      <w:pPr>
        <w:pStyle w:val="RefBib"/>
      </w:pPr>
    </w:p>
    <w:p w:rsidR="00C17C88" w:rsidRDefault="00C17C88" w:rsidP="00C17C88">
      <w:pPr>
        <w:pStyle w:val="RefBib"/>
      </w:pPr>
      <w:r>
        <w:t xml:space="preserve">___________ </w:t>
      </w:r>
      <w:r w:rsidRPr="00871378">
        <w:rPr>
          <w:b/>
        </w:rPr>
        <w:t>NBR 6024</w:t>
      </w:r>
      <w:r>
        <w:t xml:space="preserve">: numeração progressiva das seções de um documento. Rio de Janeiro, 2003. </w:t>
      </w:r>
      <w:proofErr w:type="gramStart"/>
      <w:r>
        <w:t>3</w:t>
      </w:r>
      <w:proofErr w:type="gramEnd"/>
      <w:r>
        <w:t xml:space="preserve"> p.</w:t>
      </w:r>
    </w:p>
    <w:p w:rsidR="00C17C88" w:rsidRDefault="00C17C88" w:rsidP="00C17C88">
      <w:pPr>
        <w:pStyle w:val="RefBib"/>
      </w:pPr>
    </w:p>
    <w:p w:rsidR="00C17C88" w:rsidRPr="00427B6F" w:rsidRDefault="00C17C88" w:rsidP="00C17C88">
      <w:pPr>
        <w:pStyle w:val="RefBib"/>
      </w:pPr>
      <w:r w:rsidRPr="00427B6F">
        <w:t>Exemplo no caso de Livro</w:t>
      </w:r>
    </w:p>
    <w:p w:rsidR="00C17C88" w:rsidRDefault="00C17C88" w:rsidP="00C17C88">
      <w:pPr>
        <w:pStyle w:val="RefBib"/>
      </w:pPr>
      <w:r>
        <w:t xml:space="preserve">CERVO, Amado Luis; BERVIAN, Pedro Alcino; SILVA, Roberto. </w:t>
      </w:r>
      <w:r w:rsidRPr="009D2717">
        <w:rPr>
          <w:b/>
        </w:rPr>
        <w:t>Metodologia Científica</w:t>
      </w:r>
      <w:r>
        <w:t xml:space="preserve">. 6. </w:t>
      </w:r>
      <w:proofErr w:type="gramStart"/>
      <w:r>
        <w:t>ed.</w:t>
      </w:r>
      <w:proofErr w:type="gramEnd"/>
      <w:r>
        <w:t xml:space="preserve"> São Paulo: </w:t>
      </w:r>
      <w:proofErr w:type="spellStart"/>
      <w:r>
        <w:t>Prentice</w:t>
      </w:r>
      <w:proofErr w:type="spellEnd"/>
      <w:r>
        <w:t xml:space="preserve"> Hall, 2007.</w:t>
      </w:r>
    </w:p>
    <w:p w:rsidR="00C17C88" w:rsidRDefault="00C17C88" w:rsidP="00C17C88">
      <w:pPr>
        <w:pStyle w:val="RefBib"/>
      </w:pPr>
    </w:p>
    <w:p w:rsidR="00C17C88" w:rsidRDefault="00C17C88" w:rsidP="00C17C88">
      <w:pPr>
        <w:pStyle w:val="RefBib"/>
      </w:pPr>
      <w:r w:rsidRPr="00427B6F">
        <w:t xml:space="preserve">GOMES, L. V. N. </w:t>
      </w:r>
      <w:r w:rsidRPr="00427B6F">
        <w:rPr>
          <w:b/>
          <w:bCs/>
        </w:rPr>
        <w:t xml:space="preserve">Desenhando: </w:t>
      </w:r>
      <w:r w:rsidRPr="00427B6F">
        <w:t xml:space="preserve">um panorama dos sistemas gráficos. Santa Maria: </w:t>
      </w:r>
      <w:proofErr w:type="spellStart"/>
      <w:r w:rsidRPr="00427B6F">
        <w:t>Ed.UFSM,</w:t>
      </w:r>
      <w:proofErr w:type="spellEnd"/>
      <w:r w:rsidRPr="00427B6F">
        <w:t xml:space="preserve"> 1998.</w:t>
      </w:r>
    </w:p>
    <w:p w:rsidR="00C17C88" w:rsidRPr="00427B6F" w:rsidRDefault="00C17C88" w:rsidP="00C17C88">
      <w:pPr>
        <w:pStyle w:val="RefBib"/>
      </w:pPr>
    </w:p>
    <w:p w:rsidR="00C17C88" w:rsidRPr="00427B6F" w:rsidRDefault="00C17C88" w:rsidP="00C17C88">
      <w:pPr>
        <w:pStyle w:val="RefBib"/>
      </w:pPr>
      <w:r w:rsidRPr="00427B6F">
        <w:t>Exemplo no caso de Capítulo de Livro</w:t>
      </w:r>
    </w:p>
    <w:p w:rsidR="00C17C88" w:rsidRPr="0007726F" w:rsidRDefault="00C17C88" w:rsidP="00C17C88">
      <w:pPr>
        <w:pStyle w:val="RefBib"/>
      </w:pPr>
      <w:proofErr w:type="gramStart"/>
      <w:r w:rsidRPr="00427B6F">
        <w:rPr>
          <w:lang w:val="en-US"/>
        </w:rPr>
        <w:t>WILLIAMS, J. W. Flow measurement.</w:t>
      </w:r>
      <w:proofErr w:type="gramEnd"/>
      <w:r w:rsidRPr="00427B6F">
        <w:rPr>
          <w:lang w:val="en-US"/>
        </w:rPr>
        <w:t xml:space="preserve"> In: ROUSE, H. (org.). </w:t>
      </w:r>
      <w:proofErr w:type="gramStart"/>
      <w:r w:rsidRPr="00427B6F">
        <w:rPr>
          <w:b/>
          <w:bCs/>
          <w:lang w:val="en-US"/>
        </w:rPr>
        <w:t>Engineering hydraulic</w:t>
      </w:r>
      <w:r w:rsidRPr="00427B6F">
        <w:rPr>
          <w:lang w:val="en-US"/>
        </w:rPr>
        <w:t>s.</w:t>
      </w:r>
      <w:proofErr w:type="gramEnd"/>
      <w:r w:rsidRPr="00427B6F">
        <w:rPr>
          <w:lang w:val="en-US"/>
        </w:rPr>
        <w:t xml:space="preserve"> </w:t>
      </w:r>
      <w:proofErr w:type="spellStart"/>
      <w:r w:rsidRPr="00427B6F">
        <w:t>New</w:t>
      </w:r>
      <w:proofErr w:type="spellEnd"/>
      <w:r w:rsidRPr="00427B6F">
        <w:t xml:space="preserve"> York: John </w:t>
      </w:r>
      <w:proofErr w:type="spellStart"/>
      <w:r w:rsidRPr="00427B6F">
        <w:t>Wiley</w:t>
      </w:r>
      <w:proofErr w:type="spellEnd"/>
      <w:r w:rsidRPr="00427B6F">
        <w:t xml:space="preserve"> &amp; Sons, 1950. </w:t>
      </w:r>
      <w:proofErr w:type="gramStart"/>
      <w:r w:rsidRPr="00427B6F">
        <w:t>p.</w:t>
      </w:r>
      <w:proofErr w:type="gramEnd"/>
      <w:r w:rsidRPr="00427B6F">
        <w:t xml:space="preserve"> 229-309.</w:t>
      </w:r>
    </w:p>
    <w:p w:rsidR="00C17C88" w:rsidRDefault="00C17C88" w:rsidP="00C17C88">
      <w:pPr>
        <w:pStyle w:val="RefBib"/>
      </w:pPr>
    </w:p>
    <w:p w:rsidR="00C17C88" w:rsidRDefault="00C17C88" w:rsidP="00C17C88">
      <w:pPr>
        <w:pStyle w:val="RefBib"/>
      </w:pPr>
      <w:r>
        <w:t>Exemplo no caso artigo em periódico</w:t>
      </w:r>
    </w:p>
    <w:p w:rsidR="00C17C88" w:rsidRPr="00211F81" w:rsidRDefault="00C17C88" w:rsidP="00C17C88">
      <w:pPr>
        <w:pStyle w:val="RefBib"/>
      </w:pPr>
      <w:r w:rsidRPr="009D39A2">
        <w:rPr>
          <w:lang w:val="en-US"/>
        </w:rPr>
        <w:t>ABRAMOF, P. G.</w:t>
      </w:r>
      <w:r>
        <w:rPr>
          <w:lang w:val="en-US"/>
        </w:rPr>
        <w:t>,</w:t>
      </w:r>
      <w:r w:rsidRPr="009D39A2">
        <w:rPr>
          <w:lang w:val="en-US"/>
        </w:rPr>
        <w:t xml:space="preserve"> MIRANDA, C. R. B.</w:t>
      </w:r>
      <w:r>
        <w:rPr>
          <w:lang w:val="en-US"/>
        </w:rPr>
        <w:t>,</w:t>
      </w:r>
      <w:r w:rsidRPr="009D39A2">
        <w:rPr>
          <w:lang w:val="en-US"/>
        </w:rPr>
        <w:t xml:space="preserve"> BELOTO, A. F</w:t>
      </w:r>
      <w:proofErr w:type="gramStart"/>
      <w:r w:rsidRPr="009D39A2">
        <w:rPr>
          <w:lang w:val="en-US"/>
        </w:rPr>
        <w:t>. ;</w:t>
      </w:r>
      <w:proofErr w:type="gramEnd"/>
      <w:r w:rsidRPr="009D39A2">
        <w:rPr>
          <w:lang w:val="en-US"/>
        </w:rPr>
        <w:t xml:space="preserve"> UETA, A.Y.</w:t>
      </w:r>
      <w:r>
        <w:rPr>
          <w:lang w:val="en-US"/>
        </w:rPr>
        <w:t>,</w:t>
      </w:r>
      <w:r w:rsidRPr="009D39A2">
        <w:rPr>
          <w:lang w:val="en-US"/>
        </w:rPr>
        <w:t xml:space="preserve"> FERREIRA, N. G. </w:t>
      </w:r>
      <w:proofErr w:type="gramStart"/>
      <w:r w:rsidRPr="009D39A2">
        <w:rPr>
          <w:lang w:val="en-US"/>
        </w:rPr>
        <w:t xml:space="preserve">An investigation of natural oxidation process on stain-etched </w:t>
      </w:r>
      <w:proofErr w:type="spellStart"/>
      <w:r w:rsidRPr="009D39A2">
        <w:rPr>
          <w:lang w:val="en-US"/>
        </w:rPr>
        <w:t>nanoporous</w:t>
      </w:r>
      <w:proofErr w:type="spellEnd"/>
      <w:r w:rsidRPr="009D39A2">
        <w:rPr>
          <w:lang w:val="en-US"/>
        </w:rPr>
        <w:t xml:space="preserve"> silicon by micro-Raman spectroscopy.</w:t>
      </w:r>
      <w:proofErr w:type="gramEnd"/>
      <w:r w:rsidRPr="009D39A2">
        <w:rPr>
          <w:lang w:val="en-US"/>
        </w:rPr>
        <w:t xml:space="preserve"> </w:t>
      </w:r>
      <w:proofErr w:type="spellStart"/>
      <w:r w:rsidRPr="00211F81">
        <w:rPr>
          <w:b/>
        </w:rPr>
        <w:t>Applied</w:t>
      </w:r>
      <w:proofErr w:type="spellEnd"/>
      <w:r w:rsidRPr="00211F81">
        <w:rPr>
          <w:b/>
        </w:rPr>
        <w:t xml:space="preserve"> </w:t>
      </w:r>
      <w:proofErr w:type="spellStart"/>
      <w:r w:rsidRPr="00211F81">
        <w:rPr>
          <w:b/>
        </w:rPr>
        <w:t>Surface</w:t>
      </w:r>
      <w:proofErr w:type="spellEnd"/>
      <w:r w:rsidRPr="00211F81">
        <w:rPr>
          <w:b/>
        </w:rPr>
        <w:t xml:space="preserve"> </w:t>
      </w:r>
      <w:proofErr w:type="spellStart"/>
      <w:r w:rsidRPr="00211F81">
        <w:rPr>
          <w:b/>
        </w:rPr>
        <w:t>Science</w:t>
      </w:r>
      <w:proofErr w:type="spellEnd"/>
      <w:r w:rsidRPr="00211F81">
        <w:t>, v. 253, p. p. 7065-7068, 2007.</w:t>
      </w:r>
    </w:p>
    <w:p w:rsidR="00C17C88" w:rsidRPr="00211F81" w:rsidRDefault="00C17C88" w:rsidP="00C17C88">
      <w:pPr>
        <w:pStyle w:val="RefBib"/>
      </w:pPr>
    </w:p>
    <w:p w:rsidR="00C17C88" w:rsidRPr="00BB61F6" w:rsidRDefault="00C17C88" w:rsidP="00C17C88">
      <w:pPr>
        <w:pStyle w:val="RefBib"/>
      </w:pPr>
      <w:r w:rsidRPr="00BB61F6">
        <w:t>Exemplo no caso de monografia, dissertação e tese</w:t>
      </w:r>
    </w:p>
    <w:p w:rsidR="00C17C88" w:rsidRPr="00B51586" w:rsidRDefault="00C17C88" w:rsidP="00C17C88">
      <w:pPr>
        <w:pStyle w:val="RefBib"/>
      </w:pPr>
      <w:r>
        <w:lastRenderedPageBreak/>
        <w:t xml:space="preserve">MIRANDA, R. B. </w:t>
      </w:r>
      <w:r w:rsidRPr="00B51586">
        <w:t xml:space="preserve">Filmes de diamante </w:t>
      </w:r>
      <w:proofErr w:type="spellStart"/>
      <w:r w:rsidRPr="00B51586">
        <w:t>nanocristalino</w:t>
      </w:r>
      <w:proofErr w:type="spellEnd"/>
      <w:r w:rsidRPr="00B51586">
        <w:t xml:space="preserve"> infiltrados em substratos de silício poroso através das técnicas CVD/CVI. 2009. Tese (Doutorado em Engenharia e </w:t>
      </w:r>
      <w:proofErr w:type="gramStart"/>
      <w:r w:rsidRPr="00B51586">
        <w:t>Tecnologia Espaciais</w:t>
      </w:r>
      <w:proofErr w:type="gramEnd"/>
      <w:r w:rsidRPr="00B51586">
        <w:t>) - Instituto Nacional de Pesquisas Espaciais</w:t>
      </w:r>
      <w:r>
        <w:t>.</w:t>
      </w:r>
    </w:p>
    <w:p w:rsidR="00C17C88" w:rsidRDefault="00C17C88" w:rsidP="00C17C88">
      <w:pPr>
        <w:pStyle w:val="RefBib"/>
      </w:pPr>
    </w:p>
    <w:p w:rsidR="00C17C88" w:rsidRDefault="00C17C88" w:rsidP="00C17C88">
      <w:pPr>
        <w:pStyle w:val="RefBib"/>
      </w:pPr>
      <w:r>
        <w:t>Exemplo no caso de artigo de jornal</w:t>
      </w:r>
    </w:p>
    <w:p w:rsidR="00C17C88" w:rsidRPr="0007726F" w:rsidRDefault="00C17C88" w:rsidP="00C17C88">
      <w:pPr>
        <w:pStyle w:val="RefBib"/>
      </w:pPr>
      <w:r w:rsidRPr="0007726F">
        <w:t xml:space="preserve">MOREIRA, T. Debate sobre software livre chega ao celular. </w:t>
      </w:r>
      <w:r w:rsidRPr="0007726F">
        <w:rPr>
          <w:b/>
          <w:bCs/>
        </w:rPr>
        <w:t>Valor Econômic</w:t>
      </w:r>
      <w:r w:rsidRPr="0007726F">
        <w:t xml:space="preserve">o, São Paulo, 04 out. 2004. </w:t>
      </w:r>
      <w:proofErr w:type="gramStart"/>
      <w:r w:rsidRPr="0007726F">
        <w:t>p.</w:t>
      </w:r>
      <w:proofErr w:type="gramEnd"/>
      <w:r w:rsidRPr="0007726F">
        <w:t xml:space="preserve"> B4.</w:t>
      </w:r>
    </w:p>
    <w:p w:rsidR="00C17C88" w:rsidRDefault="00C17C88" w:rsidP="00C17C88">
      <w:pPr>
        <w:pStyle w:val="RefBib"/>
      </w:pPr>
    </w:p>
    <w:p w:rsidR="00C17C88" w:rsidRDefault="00C17C88" w:rsidP="00C17C88">
      <w:pPr>
        <w:pStyle w:val="RefBib"/>
      </w:pPr>
      <w:r>
        <w:t>Exemplo no caso de trabalho em evento</w:t>
      </w:r>
    </w:p>
    <w:p w:rsidR="00C17C88" w:rsidRPr="00211F81" w:rsidRDefault="00C17C88" w:rsidP="00C17C88">
      <w:pPr>
        <w:pStyle w:val="RefBib"/>
      </w:pPr>
      <w:r w:rsidRPr="00211F81">
        <w:t>ABRAMOF, P. G.</w:t>
      </w:r>
      <w:r>
        <w:t>,</w:t>
      </w:r>
      <w:r w:rsidRPr="00211F81">
        <w:t xml:space="preserve"> MOTA A.C. Exame de desempenho dos estudantes: uma </w:t>
      </w:r>
      <w:proofErr w:type="spellStart"/>
      <w:r w:rsidRPr="00211F81">
        <w:t>porposta</w:t>
      </w:r>
      <w:proofErr w:type="spellEnd"/>
      <w:r w:rsidRPr="00211F81">
        <w:t xml:space="preserve"> de avaliação na educação </w:t>
      </w:r>
      <w:smartTag w:uri="urn:schemas-microsoft-com:office:smarttags" w:element="PersonName">
        <w:smartTagPr>
          <w:attr w:name="ProductID" w:val="em engenharia. In"/>
        </w:smartTagPr>
        <w:r w:rsidRPr="00211F81">
          <w:t>em engenharia. In</w:t>
        </w:r>
      </w:smartTag>
      <w:r w:rsidRPr="00211F81">
        <w:t>: XXXV CONGRESSO BRASILEIRO DE EDUCAÇÃO EM ENGENHARIA, Curitiba. Anais do XXXV Congresso Brasileiro de Educação em Engenharia, 2007</w:t>
      </w:r>
      <w:r>
        <w:t>.</w:t>
      </w:r>
    </w:p>
    <w:p w:rsidR="00C17C88" w:rsidRDefault="00C17C88" w:rsidP="00C17C88">
      <w:pPr>
        <w:pStyle w:val="RefBib"/>
      </w:pPr>
    </w:p>
    <w:p w:rsidR="00C17C88" w:rsidRDefault="00C17C88" w:rsidP="00C17C88">
      <w:pPr>
        <w:pStyle w:val="RefBib"/>
      </w:pPr>
      <w:r>
        <w:t>Exemplo de documento disponível na internet</w:t>
      </w:r>
    </w:p>
    <w:p w:rsidR="00C17C88" w:rsidRDefault="00C17C88" w:rsidP="00C17C88">
      <w:pPr>
        <w:pStyle w:val="RefBib"/>
      </w:pPr>
      <w:r w:rsidRPr="00B51586">
        <w:t xml:space="preserve">BRASIL, 2002. Conselho Nacional de Educação, Parecer CNE/CES 1362/2001 – </w:t>
      </w:r>
      <w:r w:rsidRPr="00427B6F">
        <w:rPr>
          <w:b/>
        </w:rPr>
        <w:t>Diretrizes Curriculares Nacionais dos Cursos de Engenharia</w:t>
      </w:r>
      <w:r w:rsidRPr="00B51586">
        <w:t xml:space="preserve">. Despacho do Ministro em 22/02/2002, publicado no </w:t>
      </w:r>
      <w:proofErr w:type="gramStart"/>
      <w:r w:rsidRPr="00B51586">
        <w:t>DOU</w:t>
      </w:r>
      <w:proofErr w:type="gramEnd"/>
      <w:r w:rsidRPr="00B51586">
        <w:t xml:space="preserve"> de 25 de fevereiro de 2002, Seção 1, p 17. Disponível em: &lt;</w:t>
      </w:r>
      <w:proofErr w:type="spellStart"/>
      <w:r w:rsidRPr="00B51586">
        <w:t>htlm</w:t>
      </w:r>
      <w:proofErr w:type="spellEnd"/>
      <w:r w:rsidRPr="00B51586">
        <w:t>://</w:t>
      </w:r>
      <w:proofErr w:type="gramStart"/>
      <w:r w:rsidRPr="00B51586">
        <w:t>portal.</w:t>
      </w:r>
      <w:proofErr w:type="gramEnd"/>
      <w:r w:rsidRPr="00B51586">
        <w:t>mec.</w:t>
      </w:r>
      <w:proofErr w:type="spellStart"/>
      <w:r w:rsidRPr="00B51586">
        <w:t>gov.br/cne/arquivos/pdf/CES</w:t>
      </w:r>
      <w:proofErr w:type="spellEnd"/>
      <w:r w:rsidRPr="00B51586">
        <w:t xml:space="preserve"> 1/2002&gt;</w:t>
      </w:r>
      <w:r>
        <w:t xml:space="preserve"> </w:t>
      </w:r>
      <w:r w:rsidRPr="00BB61F6">
        <w:t>Acesso em 1</w:t>
      </w:r>
      <w:r>
        <w:t>6 junho</w:t>
      </w:r>
      <w:r w:rsidRPr="00BB61F6">
        <w:t xml:space="preserve"> 2008</w:t>
      </w:r>
    </w:p>
    <w:p w:rsidR="00C17C88" w:rsidRDefault="00C17C88" w:rsidP="00C17C88">
      <w:pPr>
        <w:pStyle w:val="RefBib"/>
      </w:pPr>
    </w:p>
    <w:p w:rsidR="00636DE1" w:rsidRDefault="00636DE1" w:rsidP="00C17C88">
      <w:pPr>
        <w:pStyle w:val="RefBib"/>
      </w:pPr>
    </w:p>
    <w:p w:rsidR="001C7B77" w:rsidRPr="00F666C9" w:rsidRDefault="00867867" w:rsidP="00C17C88">
      <w:pPr>
        <w:pStyle w:val="RefBib"/>
        <w:rPr>
          <w:lang w:val="en-US"/>
        </w:rPr>
      </w:pPr>
      <w:r w:rsidRPr="00F666C9">
        <w:rPr>
          <w:lang w:val="en-US"/>
        </w:rPr>
        <w:t>(</w:t>
      </w:r>
      <w:proofErr w:type="spellStart"/>
      <w:r w:rsidRPr="00F666C9">
        <w:rPr>
          <w:lang w:val="en-US"/>
        </w:rPr>
        <w:t>Início</w:t>
      </w:r>
      <w:proofErr w:type="spellEnd"/>
      <w:r w:rsidRPr="00F666C9">
        <w:rPr>
          <w:lang w:val="en-US"/>
        </w:rPr>
        <w:t>)</w:t>
      </w:r>
    </w:p>
    <w:p w:rsidR="00FC2309" w:rsidRDefault="00343ADB" w:rsidP="00FC2309">
      <w:pPr>
        <w:pStyle w:val="Bibliografia"/>
        <w:rPr>
          <w:noProof/>
        </w:rPr>
      </w:pPr>
      <w:r>
        <w:fldChar w:fldCharType="begin"/>
      </w:r>
      <w:r w:rsidR="00586264" w:rsidRPr="00586264">
        <w:rPr>
          <w:lang w:val="en-US"/>
        </w:rPr>
        <w:instrText xml:space="preserve"> BIBLIOGRAPHY  \l 1046 </w:instrText>
      </w:r>
      <w:r>
        <w:fldChar w:fldCharType="separate"/>
      </w:r>
      <w:r w:rsidR="00FC2309" w:rsidRPr="00FC2309">
        <w:rPr>
          <w:noProof/>
          <w:lang w:val="en-US"/>
        </w:rPr>
        <w:t xml:space="preserve">BARAN, P. On Distributed Communications Networks. </w:t>
      </w:r>
      <w:r w:rsidR="00FC2309">
        <w:rPr>
          <w:noProof/>
        </w:rPr>
        <w:t xml:space="preserve">In: RECUERO, R. D. C. </w:t>
      </w:r>
      <w:r w:rsidR="00FC2309">
        <w:rPr>
          <w:b/>
          <w:bCs/>
          <w:noProof/>
        </w:rPr>
        <w:t>Redes Sociais na Internet</w:t>
      </w:r>
      <w:r w:rsidR="00FC2309">
        <w:rPr>
          <w:noProof/>
        </w:rPr>
        <w:t>. 1. ed. Porto Alegre: Sulina, 2009. p. 56.</w:t>
      </w:r>
    </w:p>
    <w:p w:rsidR="00FC2309" w:rsidRDefault="00FC2309" w:rsidP="00FC2309">
      <w:pPr>
        <w:pStyle w:val="Bibliografia"/>
        <w:rPr>
          <w:noProof/>
        </w:rPr>
      </w:pPr>
      <w:r>
        <w:rPr>
          <w:noProof/>
        </w:rPr>
        <w:t xml:space="preserve">CARDOZO, M. L. Twitter: Microblog e Rede Social. </w:t>
      </w:r>
      <w:r>
        <w:rPr>
          <w:b/>
          <w:bCs/>
          <w:noProof/>
        </w:rPr>
        <w:t>caderno.com</w:t>
      </w:r>
      <w:r>
        <w:rPr>
          <w:noProof/>
        </w:rPr>
        <w:t>, v. 4, n. 2, 2º Semestre 2009.</w:t>
      </w:r>
    </w:p>
    <w:p w:rsidR="00FC2309" w:rsidRDefault="00FC2309" w:rsidP="00FC2309">
      <w:pPr>
        <w:pStyle w:val="Bibliografia"/>
        <w:rPr>
          <w:noProof/>
        </w:rPr>
      </w:pPr>
      <w:r>
        <w:rPr>
          <w:noProof/>
        </w:rPr>
        <w:t xml:space="preserve">DEITEL, H. M.; DEITEL, P. J.; NIETO, T. R. </w:t>
      </w:r>
      <w:r>
        <w:rPr>
          <w:b/>
          <w:bCs/>
          <w:noProof/>
        </w:rPr>
        <w:t>Visual Basic.NET – Como programar</w:t>
      </w:r>
      <w:r>
        <w:rPr>
          <w:noProof/>
        </w:rPr>
        <w:t>. 2. ed. São Paulo: Pearson Education, 2004.</w:t>
      </w:r>
    </w:p>
    <w:p w:rsidR="00FC2309" w:rsidRDefault="00FC2309" w:rsidP="00FC2309">
      <w:pPr>
        <w:pStyle w:val="Bibliografia"/>
        <w:rPr>
          <w:noProof/>
        </w:rPr>
      </w:pPr>
      <w:r>
        <w:rPr>
          <w:noProof/>
        </w:rPr>
        <w:t>MARTELETO, R. M. Análise de redes sociais: aplicação nos estudos de transferência da informação, Brasília, v. 30, n. 1, p. 71-81, jan/abr 2011.</w:t>
      </w:r>
    </w:p>
    <w:p w:rsidR="00FC2309" w:rsidRDefault="00FC2309" w:rsidP="00FC2309">
      <w:pPr>
        <w:pStyle w:val="Bibliografia"/>
        <w:rPr>
          <w:noProof/>
        </w:rPr>
      </w:pPr>
      <w:r>
        <w:rPr>
          <w:noProof/>
        </w:rPr>
        <w:t xml:space="preserve">RECUERO, R. D. C. </w:t>
      </w:r>
      <w:r>
        <w:rPr>
          <w:b/>
          <w:bCs/>
          <w:noProof/>
        </w:rPr>
        <w:t>Redes Sociais na Internet</w:t>
      </w:r>
      <w:r>
        <w:rPr>
          <w:noProof/>
        </w:rPr>
        <w:t>. 1. ed. Porto Alegre: Sulina, 2009.</w:t>
      </w:r>
    </w:p>
    <w:p w:rsidR="00FC2309" w:rsidRPr="00FC2309" w:rsidRDefault="00FC2309" w:rsidP="00FC2309">
      <w:pPr>
        <w:pStyle w:val="Bibliografia"/>
        <w:rPr>
          <w:noProof/>
          <w:lang w:val="en-US"/>
        </w:rPr>
      </w:pPr>
      <w:r>
        <w:rPr>
          <w:noProof/>
        </w:rPr>
        <w:lastRenderedPageBreak/>
        <w:t xml:space="preserve">TERRA, R. Internet 10 anos. </w:t>
      </w:r>
      <w:r>
        <w:rPr>
          <w:b/>
          <w:bCs/>
          <w:noProof/>
        </w:rPr>
        <w:t>Terra</w:t>
      </w:r>
      <w:r>
        <w:rPr>
          <w:noProof/>
        </w:rPr>
        <w:t xml:space="preserve">, 2010. Disponivel em: &lt;http://tecnologia.terra.com.br/internet10anos/interna/0,OI541825-EI5026,00.html&gt;. </w:t>
      </w:r>
      <w:r w:rsidRPr="00FC2309">
        <w:rPr>
          <w:noProof/>
          <w:lang w:val="en-US"/>
        </w:rPr>
        <w:t>Acesso em: 08 junho 2011.</w:t>
      </w:r>
    </w:p>
    <w:p w:rsidR="00FC2309" w:rsidRDefault="00FC2309" w:rsidP="00FC2309">
      <w:pPr>
        <w:pStyle w:val="Bibliografia"/>
        <w:rPr>
          <w:noProof/>
        </w:rPr>
      </w:pPr>
      <w:r w:rsidRPr="00FC2309">
        <w:rPr>
          <w:noProof/>
          <w:lang w:val="en-US"/>
        </w:rPr>
        <w:t xml:space="preserve">WASSERMAN, S.; FAUST, K. Social Network Analysis. Methods and Applications. In: RECUERO, R. D. C. </w:t>
      </w:r>
      <w:r w:rsidRPr="00FC2309">
        <w:rPr>
          <w:b/>
          <w:bCs/>
          <w:noProof/>
          <w:lang w:val="en-US"/>
        </w:rPr>
        <w:t>Redes Sociais na Internet</w:t>
      </w:r>
      <w:r w:rsidRPr="00FC2309">
        <w:rPr>
          <w:noProof/>
          <w:lang w:val="en-US"/>
        </w:rPr>
        <w:t xml:space="preserve">. </w:t>
      </w:r>
      <w:r>
        <w:rPr>
          <w:noProof/>
        </w:rPr>
        <w:t>2. ed. Porto Alegre: Sulina, 2009. p. 24.</w:t>
      </w:r>
    </w:p>
    <w:p w:rsidR="00A725F3" w:rsidRDefault="00343ADB" w:rsidP="00FC2309">
      <w:pPr>
        <w:pStyle w:val="RefBib"/>
      </w:pPr>
      <w:r>
        <w:fldChar w:fldCharType="end"/>
      </w:r>
    </w:p>
    <w:p w:rsidR="00E572D7" w:rsidRPr="00770B84" w:rsidRDefault="00E572D7" w:rsidP="004815F7">
      <w:pPr>
        <w:pStyle w:val="RefBib"/>
      </w:pPr>
    </w:p>
    <w:p w:rsidR="00F9439F" w:rsidRPr="00770B84" w:rsidRDefault="00F9439F" w:rsidP="00C3145C"/>
    <w:p w:rsidR="00F9439F" w:rsidRPr="00770B84" w:rsidRDefault="00F9439F" w:rsidP="00C3145C"/>
    <w:p w:rsidR="000B505F" w:rsidRPr="00770B84" w:rsidRDefault="000B505F" w:rsidP="00C3145C"/>
    <w:p w:rsidR="006D735D" w:rsidRDefault="006D735D" w:rsidP="006D735D">
      <w:pPr>
        <w:pStyle w:val="GLOSSRIO"/>
      </w:pPr>
      <w:bookmarkStart w:id="255" w:name="_Toc299549598"/>
      <w:r>
        <w:lastRenderedPageBreak/>
        <w:t>GLOSSÁRIO</w:t>
      </w:r>
      <w:r w:rsidR="00EA2B91">
        <w:t xml:space="preserve"> (est</w:t>
      </w:r>
      <w:r w:rsidR="00E32753">
        <w:t>i</w:t>
      </w:r>
      <w:r w:rsidR="00EA2B91">
        <w:t>lo GLOSS</w:t>
      </w:r>
      <w:r w:rsidR="00E32753">
        <w:t>A</w:t>
      </w:r>
      <w:r w:rsidR="00EA2B91">
        <w:t>RIO)</w:t>
      </w:r>
      <w:bookmarkEnd w:id="255"/>
    </w:p>
    <w:p w:rsidR="006D735D" w:rsidRDefault="006D735D" w:rsidP="007E6AEB">
      <w:pPr>
        <w:ind w:firstLine="0"/>
      </w:pPr>
      <w:r>
        <w:t>Área - conjunto de conteúdos (grupos temáticos comuns) que compõem os diferentes campos do saber.</w:t>
      </w:r>
    </w:p>
    <w:p w:rsidR="007E6AEB" w:rsidRDefault="007E6AEB" w:rsidP="007E6AEB">
      <w:pPr>
        <w:ind w:firstLine="0"/>
      </w:pPr>
    </w:p>
    <w:p w:rsidR="007E6AEB" w:rsidRDefault="007E6AEB" w:rsidP="007E6AEB">
      <w:pPr>
        <w:ind w:firstLine="0"/>
      </w:pPr>
    </w:p>
    <w:p w:rsidR="00D92F08" w:rsidRPr="00113FF7" w:rsidRDefault="002C70EB" w:rsidP="00F21089">
      <w:pPr>
        <w:pStyle w:val="APENDICE"/>
      </w:pPr>
      <w:bookmarkStart w:id="256" w:name="_Toc156710940"/>
      <w:bookmarkStart w:id="257" w:name="_Toc156712249"/>
      <w:bookmarkStart w:id="258" w:name="_Toc167274016"/>
      <w:bookmarkStart w:id="259" w:name="_Toc167274183"/>
      <w:bookmarkStart w:id="260" w:name="_Toc167274311"/>
      <w:bookmarkStart w:id="261" w:name="_Toc198716030"/>
      <w:bookmarkStart w:id="262" w:name="_Toc198716146"/>
      <w:bookmarkStart w:id="263" w:name="_Toc221345538"/>
      <w:bookmarkStart w:id="264" w:name="_Toc222801070"/>
      <w:bookmarkStart w:id="265" w:name="_Toc232224859"/>
      <w:bookmarkStart w:id="266" w:name="_Toc232225038"/>
      <w:bookmarkStart w:id="267" w:name="_Toc299549599"/>
      <w:r w:rsidRPr="00113FF7">
        <w:lastRenderedPageBreak/>
        <w:t>APÊNDICE</w:t>
      </w:r>
      <w:bookmarkStart w:id="268" w:name="_Toc144805849"/>
      <w:bookmarkStart w:id="269" w:name="_Toc149724149"/>
      <w:bookmarkStart w:id="270" w:name="_Toc149724337"/>
      <w:bookmarkStart w:id="271" w:name="_Toc150052736"/>
      <w:bookmarkStart w:id="272" w:name="_Toc150053227"/>
      <w:bookmarkStart w:id="273" w:name="_Toc150053994"/>
      <w:bookmarkStart w:id="274" w:name="_Toc150054450"/>
      <w:bookmarkStart w:id="275" w:name="_Toc150054653"/>
      <w:bookmarkStart w:id="276" w:name="_Toc150054867"/>
      <w:bookmarkStart w:id="277" w:name="_Toc151433552"/>
      <w:bookmarkStart w:id="278" w:name="_Toc151434323"/>
      <w:bookmarkStart w:id="279" w:name="_Toc156011591"/>
      <w:bookmarkStart w:id="280" w:name="_Toc156278440"/>
      <w:bookmarkStart w:id="281" w:name="_Toc156710941"/>
      <w:bookmarkStart w:id="282" w:name="_Toc156712250"/>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56"/>
      <w:bookmarkEnd w:id="257"/>
      <w:r w:rsidR="0043393D">
        <w:t xml:space="preserve"> </w:t>
      </w:r>
      <w:r w:rsidR="004060D9" w:rsidRPr="00113FF7">
        <w:t>A</w:t>
      </w:r>
      <w:bookmarkEnd w:id="258"/>
      <w:bookmarkEnd w:id="259"/>
      <w:bookmarkEnd w:id="260"/>
      <w:bookmarkEnd w:id="261"/>
      <w:bookmarkEnd w:id="262"/>
      <w:bookmarkEnd w:id="263"/>
      <w:bookmarkEnd w:id="264"/>
      <w:bookmarkEnd w:id="265"/>
      <w:bookmarkEnd w:id="266"/>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r w:rsidR="00EA2B91">
        <w:t xml:space="preserve"> (estilo AP</w:t>
      </w:r>
      <w:r w:rsidR="00AD5D5F">
        <w:t>Ê</w:t>
      </w:r>
      <w:r w:rsidR="00EA2B91">
        <w:t>NDICE)</w:t>
      </w:r>
      <w:bookmarkEnd w:id="267"/>
    </w:p>
    <w:p w:rsidR="002874E0" w:rsidRPr="00113FF7" w:rsidRDefault="002874E0" w:rsidP="007E6AEB">
      <w:bookmarkStart w:id="283" w:name="_Toc144805850"/>
      <w:r w:rsidRPr="00113FF7">
        <w:t>Elemento opcional. O(s) a</w:t>
      </w:r>
      <w:r w:rsidR="00BD4511" w:rsidRPr="00113FF7">
        <w:t>pêndice</w:t>
      </w:r>
      <w:r w:rsidRPr="00113FF7">
        <w:t xml:space="preserve">(s) </w:t>
      </w:r>
      <w:proofErr w:type="gramStart"/>
      <w:r w:rsidRPr="00113FF7">
        <w:t>são identificados</w:t>
      </w:r>
      <w:proofErr w:type="gramEnd"/>
      <w:r w:rsidRPr="00113FF7">
        <w:t xml:space="preserve"> por letras maiúsculas consecutivas e pelos respectivos títulos</w:t>
      </w:r>
      <w:bookmarkEnd w:id="283"/>
      <w:r w:rsidR="0043393D">
        <w:t xml:space="preserve"> e contem textos explicativos que não fazem parte do texto da monografia mas que foi elaborado pelo autor,.</w:t>
      </w:r>
    </w:p>
    <w:p w:rsidR="00837027" w:rsidRDefault="002874E0" w:rsidP="007E6AEB">
      <w:r w:rsidRPr="00113FF7">
        <w:t>A resolução das figuras de qualquer p</w:t>
      </w:r>
      <w:r w:rsidR="00E90567" w:rsidRPr="00113FF7">
        <w:t xml:space="preserve">ublicação deve ser baixa, de forma a serem lidas em qualquer tipo de rede, sem muita demora. </w:t>
      </w:r>
      <w:r w:rsidR="00873DAB" w:rsidRPr="00113FF7">
        <w:t xml:space="preserve"> </w:t>
      </w:r>
      <w:r w:rsidR="00BB4537" w:rsidRPr="00113FF7">
        <w:t>Ve</w:t>
      </w:r>
      <w:r w:rsidR="00565C5D" w:rsidRPr="00113FF7">
        <w:t>r</w:t>
      </w:r>
      <w:r w:rsidR="00BB4537" w:rsidRPr="00113FF7">
        <w:t xml:space="preserve"> exemplos de figuras </w:t>
      </w:r>
      <w:smartTag w:uri="urn:schemas-microsoft-com:office:smarttags" w:element="PersonName">
        <w:smartTagPr>
          <w:attr w:name="ProductID" w:val="em Figura A.1"/>
        </w:smartTagPr>
        <w:r w:rsidR="00BB4537" w:rsidRPr="00113FF7">
          <w:t>em</w:t>
        </w:r>
        <w:r w:rsidR="00D44147" w:rsidRPr="00113FF7">
          <w:t xml:space="preserve"> Figura A.1</w:t>
        </w:r>
      </w:smartTag>
      <w:r w:rsidR="00D44147" w:rsidRPr="00113FF7">
        <w:t>, Figura A.2</w:t>
      </w:r>
      <w:r w:rsidR="0043393D">
        <w:t xml:space="preserve"> e</w:t>
      </w:r>
      <w:r w:rsidR="00D44147" w:rsidRPr="00113FF7">
        <w:t xml:space="preserve"> Figura A.3</w:t>
      </w:r>
      <w:r w:rsidR="0043393D">
        <w:t>.</w:t>
      </w:r>
    </w:p>
    <w:p w:rsidR="0050589A" w:rsidRPr="00113FF7" w:rsidRDefault="008B5D63" w:rsidP="00A56425">
      <w:pPr>
        <w:jc w:val="center"/>
      </w:pPr>
      <w:bookmarkStart w:id="284" w:name="_Toc144630257"/>
      <w:r>
        <w:rPr>
          <w:noProof/>
        </w:rPr>
        <w:drawing>
          <wp:inline distT="0" distB="0" distL="0" distR="0">
            <wp:extent cx="2390775" cy="1295400"/>
            <wp:effectExtent l="19050" t="0" r="9525"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srcRect/>
                    <a:stretch>
                      <a:fillRect/>
                    </a:stretch>
                  </pic:blipFill>
                  <pic:spPr bwMode="auto">
                    <a:xfrm>
                      <a:off x="0" y="0"/>
                      <a:ext cx="2390775" cy="1295400"/>
                    </a:xfrm>
                    <a:prstGeom prst="rect">
                      <a:avLst/>
                    </a:prstGeom>
                    <a:noFill/>
                    <a:ln w="9525">
                      <a:noFill/>
                      <a:miter lim="800000"/>
                      <a:headEnd/>
                      <a:tailEnd/>
                    </a:ln>
                  </pic:spPr>
                </pic:pic>
              </a:graphicData>
            </a:graphic>
          </wp:inline>
        </w:drawing>
      </w:r>
      <w:bookmarkEnd w:id="284"/>
    </w:p>
    <w:p w:rsidR="00F21089" w:rsidRPr="00113FF7" w:rsidRDefault="00171609" w:rsidP="0034334F">
      <w:pPr>
        <w:pStyle w:val="FIGURA"/>
      </w:pPr>
      <w:bookmarkStart w:id="285" w:name="_Toc151436951"/>
      <w:bookmarkStart w:id="286" w:name="_Toc144691057"/>
      <w:bookmarkStart w:id="287" w:name="_Toc167274184"/>
      <w:bookmarkStart w:id="288" w:name="_Toc227052345"/>
      <w:bookmarkStart w:id="289" w:name="_Toc238012847"/>
      <w:r w:rsidRPr="00113FF7">
        <w:t xml:space="preserve">Figura </w:t>
      </w:r>
      <w:r w:rsidR="00F21089">
        <w:t>A</w:t>
      </w:r>
      <w:r w:rsidRPr="00113FF7">
        <w:t>.</w:t>
      </w:r>
      <w:fldSimple w:instr=" SEQ A. \* ARABIC ">
        <w:r w:rsidR="00172208">
          <w:rPr>
            <w:noProof/>
          </w:rPr>
          <w:t>1</w:t>
        </w:r>
      </w:fldSimple>
      <w:r w:rsidR="00943B63" w:rsidRPr="00113FF7">
        <w:t xml:space="preserve"> -</w:t>
      </w:r>
      <w:r w:rsidR="00762145" w:rsidRPr="00113FF7">
        <w:t xml:space="preserve"> </w:t>
      </w:r>
      <w:r w:rsidRPr="00113FF7">
        <w:t>Diagrama de funcionamento</w:t>
      </w:r>
      <w:bookmarkEnd w:id="285"/>
      <w:bookmarkEnd w:id="286"/>
      <w:bookmarkEnd w:id="287"/>
      <w:bookmarkEnd w:id="288"/>
      <w:r w:rsidR="00CB5879" w:rsidRPr="00113FF7">
        <w:t>.</w:t>
      </w:r>
      <w:bookmarkEnd w:id="289"/>
    </w:p>
    <w:p w:rsidR="00843157" w:rsidRDefault="00B67738" w:rsidP="00B67738">
      <w:pPr>
        <w:pStyle w:val="fontedefigura"/>
      </w:pPr>
      <w:bookmarkStart w:id="290" w:name="_Toc144691060"/>
      <w:r>
        <w:t xml:space="preserve">Fonte </w:t>
      </w:r>
      <w:r w:rsidRPr="00113FF7">
        <w:t xml:space="preserve">Adaptada de </w:t>
      </w:r>
      <w:proofErr w:type="spellStart"/>
      <w:r w:rsidRPr="00113FF7">
        <w:t>Tourrilhes</w:t>
      </w:r>
      <w:proofErr w:type="spellEnd"/>
      <w:r w:rsidRPr="00113FF7">
        <w:t xml:space="preserve"> (2001</w:t>
      </w:r>
      <w:r>
        <w:t>)</w:t>
      </w:r>
    </w:p>
    <w:p w:rsidR="00B67738" w:rsidRDefault="00B67738" w:rsidP="007E6AEB"/>
    <w:p w:rsidR="00B67738" w:rsidRDefault="00B67738" w:rsidP="007E6AEB"/>
    <w:p w:rsidR="00B67738" w:rsidRDefault="00B67738" w:rsidP="007E6AEB"/>
    <w:p w:rsidR="00843157" w:rsidRPr="00113FF7" w:rsidRDefault="00843157" w:rsidP="007E6AEB"/>
    <w:bookmarkEnd w:id="290"/>
    <w:p w:rsidR="00B54FE4" w:rsidRPr="00113FF7" w:rsidRDefault="00B54FE4" w:rsidP="007E6AEB"/>
    <w:p w:rsidR="00816D48" w:rsidRPr="00113FF7" w:rsidRDefault="00816D48" w:rsidP="007E6AEB"/>
    <w:p w:rsidR="00816D48" w:rsidRPr="00113FF7" w:rsidRDefault="008B5D63" w:rsidP="007E6AEB">
      <w:r>
        <w:rPr>
          <w:noProof/>
        </w:rPr>
        <w:drawing>
          <wp:anchor distT="0" distB="0" distL="114300" distR="114300" simplePos="0" relativeHeight="251657728" behindDoc="0" locked="0" layoutInCell="1" allowOverlap="1">
            <wp:simplePos x="0" y="0"/>
            <wp:positionH relativeFrom="column">
              <wp:align>center</wp:align>
            </wp:positionH>
            <wp:positionV relativeFrom="paragraph">
              <wp:posOffset>-571500</wp:posOffset>
            </wp:positionV>
            <wp:extent cx="3660140" cy="2961640"/>
            <wp:effectExtent l="19050" t="19050" r="16510" b="10160"/>
            <wp:wrapNone/>
            <wp:docPr id="31" name="Imagem 31" descr="figco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figcont"/>
                    <pic:cNvPicPr>
                      <a:picLocks noChangeAspect="1" noChangeArrowheads="1"/>
                    </pic:cNvPicPr>
                  </pic:nvPicPr>
                  <pic:blipFill>
                    <a:blip r:embed="rId23" cstate="print"/>
                    <a:srcRect/>
                    <a:stretch>
                      <a:fillRect/>
                    </a:stretch>
                  </pic:blipFill>
                  <pic:spPr bwMode="auto">
                    <a:xfrm>
                      <a:off x="0" y="0"/>
                      <a:ext cx="3660140" cy="2961640"/>
                    </a:xfrm>
                    <a:prstGeom prst="rect">
                      <a:avLst/>
                    </a:prstGeom>
                    <a:noFill/>
                    <a:ln w="6350">
                      <a:solidFill>
                        <a:srgbClr val="000000"/>
                      </a:solidFill>
                      <a:miter lim="800000"/>
                      <a:headEnd/>
                      <a:tailEnd/>
                    </a:ln>
                  </pic:spPr>
                </pic:pic>
              </a:graphicData>
            </a:graphic>
          </wp:anchor>
        </w:drawing>
      </w:r>
    </w:p>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Pr="00113FF7" w:rsidRDefault="00843157" w:rsidP="00843157"/>
    <w:p w:rsidR="00816D48" w:rsidRDefault="00816D48"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843157" w:rsidRDefault="00843157" w:rsidP="00843157"/>
    <w:p w:rsidR="00F75DD6" w:rsidRPr="00113FF7" w:rsidRDefault="00F75DD6" w:rsidP="00843157">
      <w:pPr>
        <w:ind w:firstLine="0"/>
      </w:pPr>
      <w:bookmarkStart w:id="291" w:name="_Toc151436954"/>
      <w:bookmarkStart w:id="292" w:name="_Toc167274187"/>
      <w:bookmarkStart w:id="293" w:name="_Toc227052354"/>
    </w:p>
    <w:p w:rsidR="00BE6756" w:rsidRDefault="00BE6756" w:rsidP="00F75DD6">
      <w:pPr>
        <w:pStyle w:val="FIGURA"/>
        <w:rPr>
          <w:rFonts w:cs="Times New Roman"/>
        </w:rPr>
      </w:pPr>
      <w:bookmarkStart w:id="294" w:name="_Toc238012848"/>
      <w:r w:rsidRPr="00113FF7">
        <w:rPr>
          <w:rFonts w:cs="Times New Roman"/>
        </w:rPr>
        <w:t>Figura A.</w:t>
      </w:r>
      <w:r w:rsidR="00FF5E8E">
        <w:rPr>
          <w:rFonts w:cs="Times New Roman"/>
        </w:rPr>
        <w:t>2</w:t>
      </w:r>
      <w:r w:rsidR="007077D3" w:rsidRPr="00113FF7">
        <w:rPr>
          <w:rFonts w:cs="Times New Roman"/>
        </w:rPr>
        <w:t xml:space="preserve"> </w:t>
      </w:r>
      <w:r w:rsidR="0041447F" w:rsidRPr="00113FF7">
        <w:rPr>
          <w:rFonts w:cs="Times New Roman"/>
        </w:rPr>
        <w:t>-</w:t>
      </w:r>
      <w:r w:rsidR="007077D3" w:rsidRPr="00113FF7">
        <w:rPr>
          <w:rFonts w:cs="Times New Roman"/>
        </w:rPr>
        <w:t xml:space="preserve"> </w:t>
      </w:r>
      <w:r w:rsidRPr="00113FF7">
        <w:rPr>
          <w:rFonts w:cs="Times New Roman"/>
        </w:rPr>
        <w:t>Como apresentar uma figura longa</w:t>
      </w:r>
      <w:bookmarkEnd w:id="291"/>
      <w:bookmarkEnd w:id="292"/>
      <w:bookmarkEnd w:id="293"/>
      <w:bookmarkEnd w:id="294"/>
    </w:p>
    <w:p w:rsidR="00843157" w:rsidRDefault="00843157" w:rsidP="00843157"/>
    <w:p w:rsidR="00843157" w:rsidRDefault="00843157" w:rsidP="00843157"/>
    <w:p w:rsidR="00B9425C" w:rsidRPr="00113FF7" w:rsidRDefault="00B9425C" w:rsidP="00B9425C"/>
    <w:p w:rsidR="00B9425C" w:rsidRPr="00113FF7" w:rsidRDefault="008B5D63" w:rsidP="00B9425C">
      <w:pPr>
        <w:autoSpaceDE w:val="0"/>
        <w:autoSpaceDN w:val="0"/>
        <w:adjustRightInd w:val="0"/>
        <w:jc w:val="center"/>
        <w:rPr>
          <w:color w:val="000000"/>
        </w:rPr>
      </w:pPr>
      <w:r>
        <w:rPr>
          <w:noProof/>
          <w:color w:val="000000"/>
          <w:sz w:val="20"/>
          <w:szCs w:val="20"/>
        </w:rPr>
        <w:drawing>
          <wp:inline distT="0" distB="0" distL="0" distR="0">
            <wp:extent cx="2486025" cy="1381125"/>
            <wp:effectExtent l="19050" t="0" r="9525" b="0"/>
            <wp:docPr id="10" name="Imagem 10" descr="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a1"/>
                    <pic:cNvPicPr>
                      <a:picLocks noChangeAspect="1" noChangeArrowheads="1"/>
                    </pic:cNvPicPr>
                  </pic:nvPicPr>
                  <pic:blipFill>
                    <a:blip r:embed="rId24" cstate="print"/>
                    <a:srcRect/>
                    <a:stretch>
                      <a:fillRect/>
                    </a:stretch>
                  </pic:blipFill>
                  <pic:spPr bwMode="auto">
                    <a:xfrm>
                      <a:off x="0" y="0"/>
                      <a:ext cx="2486025" cy="1381125"/>
                    </a:xfrm>
                    <a:prstGeom prst="rect">
                      <a:avLst/>
                    </a:prstGeom>
                    <a:noFill/>
                    <a:ln w="9525">
                      <a:noFill/>
                      <a:miter lim="800000"/>
                      <a:headEnd/>
                      <a:tailEnd/>
                    </a:ln>
                  </pic:spPr>
                </pic:pic>
              </a:graphicData>
            </a:graphic>
          </wp:inline>
        </w:drawing>
      </w:r>
    </w:p>
    <w:p w:rsidR="00B9425C" w:rsidRPr="00113FF7" w:rsidRDefault="00B9425C" w:rsidP="00B9425C">
      <w:pPr>
        <w:pStyle w:val="FIGURA"/>
      </w:pPr>
      <w:bookmarkStart w:id="295" w:name="_Toc151436952"/>
      <w:bookmarkStart w:id="296" w:name="_Toc167274185"/>
      <w:bookmarkStart w:id="297" w:name="_Toc227052346"/>
      <w:bookmarkStart w:id="298" w:name="_Toc238012849"/>
      <w:bookmarkStart w:id="299" w:name="_Toc144691058"/>
      <w:r w:rsidRPr="00113FF7">
        <w:rPr>
          <w:rFonts w:cs="Times New Roman"/>
        </w:rPr>
        <w:t>Figura A.</w:t>
      </w:r>
      <w:r w:rsidR="00FF5E8E">
        <w:rPr>
          <w:rFonts w:cs="Times New Roman"/>
        </w:rPr>
        <w:t>3</w:t>
      </w:r>
      <w:r w:rsidRPr="00113FF7">
        <w:rPr>
          <w:rFonts w:cs="Times New Roman"/>
        </w:rPr>
        <w:t xml:space="preserve"> - Movimento realocar tarefa</w:t>
      </w:r>
      <w:bookmarkEnd w:id="295"/>
      <w:bookmarkEnd w:id="296"/>
      <w:bookmarkEnd w:id="297"/>
      <w:r w:rsidR="00FF5E8E">
        <w:rPr>
          <w:rFonts w:cs="Times New Roman"/>
        </w:rPr>
        <w:t>.</w:t>
      </w:r>
      <w:bookmarkEnd w:id="298"/>
      <w:r w:rsidR="00FF5E8E">
        <w:rPr>
          <w:rFonts w:cs="Times New Roman"/>
        </w:rPr>
        <w:t xml:space="preserve"> </w:t>
      </w:r>
      <w:bookmarkEnd w:id="299"/>
    </w:p>
    <w:p w:rsidR="00B9425C" w:rsidRDefault="00B67738" w:rsidP="00B67738">
      <w:pPr>
        <w:pStyle w:val="fontedefigura"/>
      </w:pPr>
      <w:bookmarkStart w:id="300" w:name="_Toc144691059"/>
      <w:r w:rsidRPr="00113FF7">
        <w:t>Fonte: Adaptada de Mauri (2003, p. 17</w:t>
      </w:r>
      <w:bookmarkEnd w:id="300"/>
      <w:r w:rsidRPr="00113FF7">
        <w:t>).</w:t>
      </w:r>
    </w:p>
    <w:p w:rsidR="00B67738" w:rsidRDefault="00B67738" w:rsidP="00FF5E8E"/>
    <w:p w:rsidR="00B67738" w:rsidRDefault="00B67738" w:rsidP="00FF5E8E"/>
    <w:p w:rsidR="00FF5E8E" w:rsidRPr="00113FF7" w:rsidRDefault="00FF5E8E" w:rsidP="00FF5E8E">
      <w:r>
        <w:t xml:space="preserve">A mesma notação deve ser utilizada para tabelas apresentadas nos apêndices. </w:t>
      </w:r>
    </w:p>
    <w:p w:rsidR="00B9425C" w:rsidRPr="00113FF7" w:rsidRDefault="00B9425C" w:rsidP="00B9425C"/>
    <w:p w:rsidR="00843157" w:rsidRDefault="00843157" w:rsidP="00843157"/>
    <w:p w:rsidR="00843157" w:rsidRDefault="00843157" w:rsidP="00843157"/>
    <w:p w:rsidR="003E40B1" w:rsidRPr="00113FF7" w:rsidRDefault="00EB213C" w:rsidP="00586597">
      <w:pPr>
        <w:pStyle w:val="ANEXO"/>
        <w:rPr>
          <w:rFonts w:cs="Times New Roman"/>
        </w:rPr>
      </w:pPr>
      <w:bookmarkStart w:id="301" w:name="_Toc144609691"/>
      <w:bookmarkStart w:id="302" w:name="_Toc144614351"/>
      <w:bookmarkStart w:id="303" w:name="_Toc144614598"/>
      <w:bookmarkStart w:id="304" w:name="_Toc144630262"/>
      <w:bookmarkStart w:id="305" w:name="_Toc144691065"/>
      <w:bookmarkStart w:id="306" w:name="_Toc144691529"/>
      <w:bookmarkStart w:id="307" w:name="_Toc144692280"/>
      <w:bookmarkStart w:id="308" w:name="_Toc144805854"/>
      <w:bookmarkStart w:id="309" w:name="_Toc149724155"/>
      <w:bookmarkStart w:id="310" w:name="_Toc149724343"/>
      <w:bookmarkStart w:id="311" w:name="_Toc150052742"/>
      <w:bookmarkStart w:id="312" w:name="_Toc150053230"/>
      <w:bookmarkStart w:id="313" w:name="_Toc150054000"/>
      <w:bookmarkStart w:id="314" w:name="_Toc150054453"/>
      <w:bookmarkStart w:id="315" w:name="_Toc150054659"/>
      <w:bookmarkStart w:id="316" w:name="_Toc150054873"/>
      <w:bookmarkStart w:id="317" w:name="_Toc151433565"/>
      <w:bookmarkStart w:id="318" w:name="_Toc151434334"/>
      <w:bookmarkStart w:id="319" w:name="_Toc156710950"/>
      <w:bookmarkStart w:id="320" w:name="_Toc156712259"/>
      <w:bookmarkStart w:id="321" w:name="_Toc167274023"/>
      <w:bookmarkStart w:id="322" w:name="_Toc167274193"/>
      <w:bookmarkStart w:id="323" w:name="_Toc167274318"/>
      <w:bookmarkStart w:id="324" w:name="_Toc198716037"/>
      <w:bookmarkStart w:id="325" w:name="_Toc198716153"/>
      <w:bookmarkStart w:id="326" w:name="_Toc221345545"/>
      <w:bookmarkStart w:id="327" w:name="_Toc222801077"/>
      <w:bookmarkStart w:id="328" w:name="_Toc232224868"/>
      <w:bookmarkStart w:id="329" w:name="_Toc232225047"/>
      <w:bookmarkStart w:id="330" w:name="_Toc299549600"/>
      <w:bookmarkEnd w:id="243"/>
      <w:bookmarkEnd w:id="244"/>
      <w:bookmarkEnd w:id="245"/>
      <w:bookmarkEnd w:id="246"/>
      <w:bookmarkEnd w:id="247"/>
      <w:bookmarkEnd w:id="248"/>
      <w:bookmarkEnd w:id="249"/>
      <w:bookmarkEnd w:id="250"/>
      <w:bookmarkEnd w:id="251"/>
      <w:bookmarkEnd w:id="252"/>
      <w:bookmarkEnd w:id="253"/>
      <w:bookmarkEnd w:id="254"/>
      <w:r w:rsidRPr="00113FF7">
        <w:rPr>
          <w:rFonts w:cs="Times New Roman"/>
        </w:rPr>
        <w:lastRenderedPageBreak/>
        <w:t>A</w:t>
      </w:r>
      <w:r w:rsidR="003E40B1" w:rsidRPr="00113FF7">
        <w:rPr>
          <w:rFonts w:cs="Times New Roman"/>
        </w:rPr>
        <w:t>NEXO</w:t>
      </w:r>
      <w:r w:rsidR="00F21089">
        <w:rPr>
          <w:rFonts w:cs="Times New Roman"/>
        </w:rPr>
        <w:t xml:space="preserve"> </w:t>
      </w:r>
      <w:r w:rsidR="003E40B1" w:rsidRPr="00113FF7">
        <w:rPr>
          <w:rFonts w:cs="Times New Roman"/>
        </w:rPr>
        <w:t>A</w:t>
      </w:r>
      <w:bookmarkStart w:id="331" w:name="_Toc144609692"/>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r w:rsidR="00586597" w:rsidRPr="00113FF7">
        <w:rPr>
          <w:rFonts w:cs="Times New Roman"/>
        </w:rPr>
        <w:t xml:space="preserve"> </w:t>
      </w:r>
      <w:bookmarkStart w:id="332" w:name="_Toc144805855"/>
      <w:bookmarkStart w:id="333" w:name="_Toc149724156"/>
      <w:bookmarkStart w:id="334" w:name="_Toc149724344"/>
      <w:bookmarkStart w:id="335" w:name="_Toc150052743"/>
      <w:bookmarkStart w:id="336" w:name="_Toc150053231"/>
      <w:bookmarkStart w:id="337" w:name="_Toc150054001"/>
      <w:bookmarkStart w:id="338" w:name="_Toc150054454"/>
      <w:bookmarkStart w:id="339" w:name="_Toc150054660"/>
      <w:bookmarkStart w:id="340" w:name="_Toc150054874"/>
      <w:bookmarkStart w:id="341" w:name="_Toc151433566"/>
      <w:bookmarkStart w:id="342" w:name="_Toc151434335"/>
      <w:bookmarkStart w:id="343" w:name="_Toc156278450"/>
      <w:bookmarkStart w:id="344" w:name="_Toc156710951"/>
      <w:bookmarkStart w:id="345" w:name="_Toc156712260"/>
      <w:bookmarkEnd w:id="331"/>
      <w:r w:rsidR="00586597" w:rsidRPr="00113FF7">
        <w:rPr>
          <w:rFonts w:cs="Times New Roman"/>
        </w:rPr>
        <w:t xml:space="preserve">- </w:t>
      </w:r>
      <w:r w:rsidR="00C04C6A" w:rsidRPr="00113FF7">
        <w:rPr>
          <w:rFonts w:cs="Times New Roman"/>
        </w:rPr>
        <w:t>ABREVIATURA DOS MESES</w:t>
      </w:r>
      <w:bookmarkEnd w:id="321"/>
      <w:bookmarkEnd w:id="322"/>
      <w:bookmarkEnd w:id="323"/>
      <w:bookmarkEnd w:id="324"/>
      <w:bookmarkEnd w:id="325"/>
      <w:bookmarkEnd w:id="326"/>
      <w:bookmarkEnd w:id="327"/>
      <w:bookmarkEnd w:id="328"/>
      <w:bookmarkEnd w:id="329"/>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r w:rsidR="00EA2B91">
        <w:rPr>
          <w:rFonts w:cs="Times New Roman"/>
        </w:rPr>
        <w:t xml:space="preserve"> (estilo ANEXO)</w:t>
      </w:r>
      <w:bookmarkEnd w:id="330"/>
    </w:p>
    <w:p w:rsidR="003E40B1" w:rsidRPr="00113FF7" w:rsidRDefault="00F21089" w:rsidP="00FF5E8E">
      <w:r>
        <w:t>Nos anexos são apresentados textos, mapas tabelas ou figuras que não foram criados pelo autor. São e</w:t>
      </w:r>
      <w:r w:rsidR="003E40B1" w:rsidRPr="00113FF7">
        <w:t>lemento</w:t>
      </w:r>
      <w:r>
        <w:t>s</w:t>
      </w:r>
      <w:r w:rsidR="003E40B1" w:rsidRPr="00113FF7">
        <w:t xml:space="preserve"> opciona</w:t>
      </w:r>
      <w:r>
        <w:t>is, que s</w:t>
      </w:r>
      <w:r w:rsidR="003E40B1" w:rsidRPr="00113FF7">
        <w:t>ão identificados por meio de letras maiúsculas consecutivas, travessão e pelos respectivos títulos. Vinculados ao trabalho para esclarecimento ou documentação</w:t>
      </w:r>
      <w:r w:rsidR="00F72F23" w:rsidRPr="00113FF7">
        <w:t>,</w:t>
      </w:r>
      <w:r w:rsidR="008E7792" w:rsidRPr="00113FF7">
        <w:t xml:space="preserve"> nem sempre da mesma autoria.</w:t>
      </w:r>
      <w:r>
        <w:t xml:space="preserve"> A numeração de tabelas e figuras leva em consideração a </w:t>
      </w:r>
      <w:proofErr w:type="spellStart"/>
      <w:r w:rsidR="003C637C">
        <w:t>sequ</w:t>
      </w:r>
      <w:r w:rsidR="00AD5D5F">
        <w:t>ê</w:t>
      </w:r>
      <w:r>
        <w:t>ncia</w:t>
      </w:r>
      <w:proofErr w:type="spellEnd"/>
      <w:r>
        <w:t xml:space="preserve"> de ocorrência no texto. Veja exemplo da Tabela 1.</w:t>
      </w:r>
    </w:p>
    <w:p w:rsidR="006B40A3" w:rsidRPr="00113FF7" w:rsidRDefault="006B40A3" w:rsidP="00FF5E8E"/>
    <w:p w:rsidR="00E23EA8" w:rsidRPr="00113FF7" w:rsidRDefault="00F21089" w:rsidP="00033CDE">
      <w:pPr>
        <w:pStyle w:val="TABELA0"/>
      </w:pPr>
      <w:bookmarkStart w:id="346" w:name="_Toc238012855"/>
      <w:r>
        <w:t>Tabela 1- Abreviaturas</w:t>
      </w:r>
      <w:bookmarkEnd w:id="346"/>
      <w:r>
        <w:t xml:space="preserve"> </w:t>
      </w:r>
    </w:p>
    <w:tbl>
      <w:tblPr>
        <w:tblW w:w="6091" w:type="dxa"/>
        <w:jc w:val="center"/>
        <w:tblInd w:w="-418" w:type="dxa"/>
        <w:tblLayout w:type="fixed"/>
        <w:tblLook w:val="01E0"/>
      </w:tblPr>
      <w:tblGrid>
        <w:gridCol w:w="1951"/>
        <w:gridCol w:w="2139"/>
        <w:gridCol w:w="2001"/>
      </w:tblGrid>
      <w:tr w:rsidR="00E23EA8" w:rsidRPr="00113FF7">
        <w:trPr>
          <w:trHeight w:hRule="exact" w:val="397"/>
          <w:jc w:val="center"/>
        </w:trPr>
        <w:tc>
          <w:tcPr>
            <w:tcW w:w="195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Português</w:t>
            </w:r>
          </w:p>
        </w:tc>
        <w:tc>
          <w:tcPr>
            <w:tcW w:w="2139" w:type="dxa"/>
            <w:tcBorders>
              <w:top w:val="single" w:sz="4" w:space="0" w:color="auto"/>
              <w:left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Espanhol</w:t>
            </w:r>
          </w:p>
        </w:tc>
        <w:tc>
          <w:tcPr>
            <w:tcW w:w="200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rPr>
            </w:pPr>
            <w:r w:rsidRPr="00113FF7">
              <w:rPr>
                <w:b/>
                <w:sz w:val="18"/>
                <w:szCs w:val="18"/>
              </w:rPr>
              <w:t>Italiano</w:t>
            </w:r>
          </w:p>
        </w:tc>
      </w:tr>
      <w:tr w:rsidR="00E23EA8" w:rsidRPr="00113FF7">
        <w:trPr>
          <w:trHeight w:hRule="exact" w:val="2828"/>
          <w:jc w:val="center"/>
        </w:trPr>
        <w:tc>
          <w:tcPr>
            <w:tcW w:w="195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proofErr w:type="gramStart"/>
            <w:r w:rsidRPr="00113FF7">
              <w:rPr>
                <w:sz w:val="18"/>
                <w:szCs w:val="18"/>
              </w:rPr>
              <w:t>janeiro</w:t>
            </w:r>
            <w:proofErr w:type="gramEnd"/>
            <w:r w:rsidRPr="00113FF7">
              <w:rPr>
                <w:sz w:val="18"/>
                <w:szCs w:val="18"/>
              </w:rPr>
              <w:t xml:space="preserve"> = jan..</w:t>
            </w:r>
          </w:p>
          <w:p w:rsidR="00E23EA8" w:rsidRPr="00113FF7" w:rsidRDefault="00E23EA8" w:rsidP="009E32D6">
            <w:pPr>
              <w:autoSpaceDE w:val="0"/>
              <w:autoSpaceDN w:val="0"/>
              <w:adjustRightInd w:val="0"/>
              <w:rPr>
                <w:sz w:val="18"/>
                <w:szCs w:val="18"/>
              </w:rPr>
            </w:pPr>
            <w:proofErr w:type="gramStart"/>
            <w:r w:rsidRPr="00113FF7">
              <w:rPr>
                <w:sz w:val="18"/>
                <w:szCs w:val="18"/>
              </w:rPr>
              <w:t>fevereiro</w:t>
            </w:r>
            <w:proofErr w:type="gramEnd"/>
            <w:r w:rsidRPr="00113FF7">
              <w:rPr>
                <w:sz w:val="18"/>
                <w:szCs w:val="18"/>
              </w:rPr>
              <w:t xml:space="preserve"> = fev. </w:t>
            </w:r>
          </w:p>
          <w:p w:rsidR="00E23EA8" w:rsidRPr="00113FF7" w:rsidRDefault="00E23EA8" w:rsidP="009E32D6">
            <w:pPr>
              <w:autoSpaceDE w:val="0"/>
              <w:autoSpaceDN w:val="0"/>
              <w:adjustRightInd w:val="0"/>
              <w:rPr>
                <w:sz w:val="18"/>
                <w:szCs w:val="18"/>
              </w:rPr>
            </w:pPr>
            <w:proofErr w:type="gramStart"/>
            <w:r w:rsidRPr="00113FF7">
              <w:rPr>
                <w:sz w:val="18"/>
                <w:szCs w:val="18"/>
              </w:rPr>
              <w:t>março</w:t>
            </w:r>
            <w:proofErr w:type="gramEnd"/>
            <w:r w:rsidRPr="00113FF7">
              <w:rPr>
                <w:sz w:val="18"/>
                <w:szCs w:val="18"/>
              </w:rPr>
              <w:t xml:space="preserve"> = mar..</w:t>
            </w:r>
          </w:p>
          <w:p w:rsidR="00E23EA8" w:rsidRPr="00113FF7" w:rsidRDefault="00E23EA8" w:rsidP="009E32D6">
            <w:pPr>
              <w:autoSpaceDE w:val="0"/>
              <w:autoSpaceDN w:val="0"/>
              <w:adjustRightInd w:val="0"/>
              <w:rPr>
                <w:sz w:val="18"/>
                <w:szCs w:val="18"/>
              </w:rPr>
            </w:pPr>
            <w:proofErr w:type="gramStart"/>
            <w:r w:rsidRPr="00113FF7">
              <w:rPr>
                <w:sz w:val="18"/>
                <w:szCs w:val="18"/>
              </w:rPr>
              <w:t>abril</w:t>
            </w:r>
            <w:proofErr w:type="gramEnd"/>
            <w:r w:rsidRPr="00113FF7">
              <w:rPr>
                <w:sz w:val="18"/>
                <w:szCs w:val="18"/>
              </w:rPr>
              <w:t xml:space="preserve"> = abr. </w:t>
            </w:r>
          </w:p>
          <w:p w:rsidR="00E23EA8" w:rsidRPr="00113FF7" w:rsidRDefault="00E23EA8" w:rsidP="009E32D6">
            <w:pPr>
              <w:autoSpaceDE w:val="0"/>
              <w:autoSpaceDN w:val="0"/>
              <w:adjustRightInd w:val="0"/>
              <w:rPr>
                <w:sz w:val="18"/>
                <w:szCs w:val="18"/>
              </w:rPr>
            </w:pPr>
            <w:proofErr w:type="gramStart"/>
            <w:r w:rsidRPr="00113FF7">
              <w:rPr>
                <w:sz w:val="18"/>
                <w:szCs w:val="18"/>
              </w:rPr>
              <w:t>maio</w:t>
            </w:r>
            <w:proofErr w:type="gramEnd"/>
            <w:r w:rsidRPr="00113FF7">
              <w:rPr>
                <w:sz w:val="18"/>
                <w:szCs w:val="18"/>
              </w:rPr>
              <w:t xml:space="preserve"> = maio </w:t>
            </w:r>
          </w:p>
          <w:p w:rsidR="00E23EA8" w:rsidRPr="00113FF7" w:rsidRDefault="00E23EA8" w:rsidP="009E32D6">
            <w:pPr>
              <w:autoSpaceDE w:val="0"/>
              <w:autoSpaceDN w:val="0"/>
              <w:adjustRightInd w:val="0"/>
              <w:rPr>
                <w:sz w:val="18"/>
                <w:szCs w:val="18"/>
              </w:rPr>
            </w:pPr>
            <w:proofErr w:type="gramStart"/>
            <w:r w:rsidRPr="00113FF7">
              <w:rPr>
                <w:sz w:val="18"/>
                <w:szCs w:val="18"/>
              </w:rPr>
              <w:t>junho</w:t>
            </w:r>
            <w:proofErr w:type="gramEnd"/>
            <w:r w:rsidRPr="00113FF7">
              <w:rPr>
                <w:sz w:val="18"/>
                <w:szCs w:val="18"/>
              </w:rPr>
              <w:t xml:space="preserve"> = jun. </w:t>
            </w:r>
          </w:p>
          <w:p w:rsidR="00E23EA8" w:rsidRPr="00113FF7" w:rsidRDefault="00E23EA8" w:rsidP="009E32D6">
            <w:pPr>
              <w:autoSpaceDE w:val="0"/>
              <w:autoSpaceDN w:val="0"/>
              <w:adjustRightInd w:val="0"/>
              <w:rPr>
                <w:sz w:val="18"/>
                <w:szCs w:val="18"/>
              </w:rPr>
            </w:pPr>
            <w:proofErr w:type="gramStart"/>
            <w:r w:rsidRPr="00113FF7">
              <w:rPr>
                <w:sz w:val="18"/>
                <w:szCs w:val="18"/>
              </w:rPr>
              <w:t>julho</w:t>
            </w:r>
            <w:proofErr w:type="gramEnd"/>
            <w:r w:rsidRPr="00113FF7">
              <w:rPr>
                <w:sz w:val="18"/>
                <w:szCs w:val="18"/>
              </w:rPr>
              <w:t xml:space="preserve"> = jul. </w:t>
            </w:r>
          </w:p>
          <w:p w:rsidR="00E23EA8" w:rsidRPr="00113FF7" w:rsidRDefault="00E23EA8" w:rsidP="009E32D6">
            <w:pPr>
              <w:autoSpaceDE w:val="0"/>
              <w:autoSpaceDN w:val="0"/>
              <w:adjustRightInd w:val="0"/>
              <w:rPr>
                <w:sz w:val="18"/>
                <w:szCs w:val="18"/>
              </w:rPr>
            </w:pPr>
            <w:proofErr w:type="gramStart"/>
            <w:r w:rsidRPr="00113FF7">
              <w:rPr>
                <w:sz w:val="18"/>
                <w:szCs w:val="18"/>
              </w:rPr>
              <w:t>agosto</w:t>
            </w:r>
            <w:proofErr w:type="gramEnd"/>
            <w:r w:rsidRPr="00113FF7">
              <w:rPr>
                <w:sz w:val="18"/>
                <w:szCs w:val="18"/>
              </w:rPr>
              <w:t xml:space="preserve"> = ago. </w:t>
            </w:r>
          </w:p>
          <w:p w:rsidR="00E23EA8" w:rsidRPr="00113FF7" w:rsidRDefault="00E23EA8" w:rsidP="009E32D6">
            <w:pPr>
              <w:autoSpaceDE w:val="0"/>
              <w:autoSpaceDN w:val="0"/>
              <w:adjustRightInd w:val="0"/>
              <w:rPr>
                <w:sz w:val="18"/>
                <w:szCs w:val="18"/>
              </w:rPr>
            </w:pPr>
            <w:proofErr w:type="gramStart"/>
            <w:r w:rsidRPr="00113FF7">
              <w:rPr>
                <w:sz w:val="18"/>
                <w:szCs w:val="18"/>
              </w:rPr>
              <w:t>setembro</w:t>
            </w:r>
            <w:proofErr w:type="gramEnd"/>
            <w:r w:rsidRPr="00113FF7">
              <w:rPr>
                <w:sz w:val="18"/>
                <w:szCs w:val="18"/>
              </w:rPr>
              <w:t xml:space="preserve"> = set. </w:t>
            </w:r>
          </w:p>
          <w:p w:rsidR="00E23EA8" w:rsidRPr="00113FF7" w:rsidRDefault="00E23EA8" w:rsidP="009E32D6">
            <w:pPr>
              <w:autoSpaceDE w:val="0"/>
              <w:autoSpaceDN w:val="0"/>
              <w:adjustRightInd w:val="0"/>
              <w:rPr>
                <w:sz w:val="18"/>
                <w:szCs w:val="18"/>
              </w:rPr>
            </w:pPr>
            <w:proofErr w:type="gramStart"/>
            <w:r w:rsidRPr="00113FF7">
              <w:rPr>
                <w:sz w:val="18"/>
                <w:szCs w:val="18"/>
              </w:rPr>
              <w:t>outubro</w:t>
            </w:r>
            <w:proofErr w:type="gramEnd"/>
            <w:r w:rsidRPr="00113FF7">
              <w:rPr>
                <w:sz w:val="18"/>
                <w:szCs w:val="18"/>
              </w:rPr>
              <w:t xml:space="preserve"> = out. </w:t>
            </w:r>
          </w:p>
          <w:p w:rsidR="00E23EA8" w:rsidRPr="00113FF7" w:rsidRDefault="00E23EA8" w:rsidP="009E32D6">
            <w:pPr>
              <w:autoSpaceDE w:val="0"/>
              <w:autoSpaceDN w:val="0"/>
              <w:adjustRightInd w:val="0"/>
              <w:rPr>
                <w:sz w:val="18"/>
                <w:szCs w:val="18"/>
              </w:rPr>
            </w:pPr>
            <w:proofErr w:type="gramStart"/>
            <w:r w:rsidRPr="00113FF7">
              <w:rPr>
                <w:sz w:val="18"/>
                <w:szCs w:val="18"/>
              </w:rPr>
              <w:t>novembro</w:t>
            </w:r>
            <w:proofErr w:type="gramEnd"/>
            <w:r w:rsidRPr="00113FF7">
              <w:rPr>
                <w:sz w:val="18"/>
                <w:szCs w:val="18"/>
              </w:rPr>
              <w:t xml:space="preserve"> = nov. </w:t>
            </w:r>
          </w:p>
          <w:p w:rsidR="00E23EA8" w:rsidRPr="00113FF7" w:rsidRDefault="00E23EA8" w:rsidP="009E32D6">
            <w:pPr>
              <w:autoSpaceDE w:val="0"/>
              <w:autoSpaceDN w:val="0"/>
              <w:adjustRightInd w:val="0"/>
              <w:rPr>
                <w:sz w:val="18"/>
                <w:szCs w:val="18"/>
              </w:rPr>
            </w:pPr>
            <w:proofErr w:type="gramStart"/>
            <w:r w:rsidRPr="00113FF7">
              <w:rPr>
                <w:sz w:val="18"/>
                <w:szCs w:val="18"/>
              </w:rPr>
              <w:t>dezembro</w:t>
            </w:r>
            <w:proofErr w:type="gramEnd"/>
            <w:r w:rsidRPr="00113FF7">
              <w:rPr>
                <w:sz w:val="18"/>
                <w:szCs w:val="18"/>
              </w:rPr>
              <w:t xml:space="preserve"> = dez. </w:t>
            </w:r>
          </w:p>
          <w:p w:rsidR="00E23EA8" w:rsidRPr="00113FF7" w:rsidRDefault="00E23EA8" w:rsidP="009E32D6">
            <w:pPr>
              <w:autoSpaceDE w:val="0"/>
              <w:autoSpaceDN w:val="0"/>
              <w:adjustRightInd w:val="0"/>
              <w:rPr>
                <w:sz w:val="18"/>
                <w:szCs w:val="18"/>
              </w:rPr>
            </w:pPr>
          </w:p>
          <w:p w:rsidR="00E23EA8" w:rsidRPr="00113FF7" w:rsidRDefault="00E23EA8" w:rsidP="009E32D6">
            <w:pPr>
              <w:autoSpaceDE w:val="0"/>
              <w:autoSpaceDN w:val="0"/>
              <w:adjustRightInd w:val="0"/>
              <w:rPr>
                <w:sz w:val="18"/>
                <w:szCs w:val="18"/>
              </w:rPr>
            </w:pPr>
            <w:r w:rsidRPr="00113FF7">
              <w:rPr>
                <w:sz w:val="18"/>
                <w:szCs w:val="18"/>
              </w:rPr>
              <w:t>.</w:t>
            </w:r>
          </w:p>
          <w:p w:rsidR="00E23EA8" w:rsidRPr="00113FF7" w:rsidRDefault="00E23EA8" w:rsidP="00281641">
            <w:pPr>
              <w:rPr>
                <w:sz w:val="18"/>
                <w:szCs w:val="18"/>
              </w:rPr>
            </w:pPr>
          </w:p>
        </w:tc>
        <w:tc>
          <w:tcPr>
            <w:tcW w:w="2139" w:type="dxa"/>
            <w:tcBorders>
              <w:top w:val="single" w:sz="4" w:space="0" w:color="auto"/>
              <w:left w:val="single" w:sz="4" w:space="0" w:color="auto"/>
              <w:bottom w:val="single" w:sz="4" w:space="0" w:color="auto"/>
              <w:right w:val="single" w:sz="4" w:space="0" w:color="auto"/>
            </w:tcBorders>
          </w:tcPr>
          <w:p w:rsidR="00E23EA8" w:rsidRPr="00113FF7" w:rsidRDefault="00E23EA8" w:rsidP="00281641">
            <w:pPr>
              <w:rPr>
                <w:sz w:val="18"/>
                <w:szCs w:val="18"/>
              </w:rPr>
            </w:pPr>
          </w:p>
          <w:p w:rsidR="00597784" w:rsidRPr="00113FF7" w:rsidRDefault="00E23EA8" w:rsidP="00281641">
            <w:pPr>
              <w:rPr>
                <w:sz w:val="18"/>
                <w:szCs w:val="18"/>
              </w:rPr>
            </w:pPr>
            <w:proofErr w:type="spellStart"/>
            <w:proofErr w:type="gramStart"/>
            <w:r w:rsidRPr="00113FF7">
              <w:rPr>
                <w:sz w:val="18"/>
                <w:szCs w:val="18"/>
              </w:rPr>
              <w:t>enero</w:t>
            </w:r>
            <w:proofErr w:type="spellEnd"/>
            <w:proofErr w:type="gramEnd"/>
            <w:r w:rsidRPr="00113FF7">
              <w:rPr>
                <w:sz w:val="18"/>
                <w:szCs w:val="18"/>
              </w:rPr>
              <w:t xml:space="preserve"> = </w:t>
            </w:r>
            <w:proofErr w:type="spellStart"/>
            <w:r w:rsidRPr="00113FF7">
              <w:rPr>
                <w:sz w:val="18"/>
                <w:szCs w:val="18"/>
              </w:rPr>
              <w:t>ene</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febrero</w:t>
            </w:r>
            <w:proofErr w:type="spellEnd"/>
            <w:proofErr w:type="gramEnd"/>
            <w:r w:rsidRPr="00113FF7">
              <w:rPr>
                <w:sz w:val="18"/>
                <w:szCs w:val="18"/>
              </w:rPr>
              <w:t xml:space="preserve"> = </w:t>
            </w:r>
            <w:proofErr w:type="spellStart"/>
            <w:r w:rsidRPr="00113FF7">
              <w:rPr>
                <w:sz w:val="18"/>
                <w:szCs w:val="18"/>
              </w:rPr>
              <w:t>feb</w:t>
            </w:r>
            <w:proofErr w:type="spellEnd"/>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gramStart"/>
            <w:r w:rsidRPr="00113FF7">
              <w:rPr>
                <w:sz w:val="18"/>
                <w:szCs w:val="18"/>
              </w:rPr>
              <w:t>abril</w:t>
            </w:r>
            <w:proofErr w:type="gramEnd"/>
            <w:r w:rsidRPr="00113FF7">
              <w:rPr>
                <w:sz w:val="18"/>
                <w:szCs w:val="18"/>
              </w:rPr>
              <w:t xml:space="preserve"> = abr.</w:t>
            </w:r>
          </w:p>
          <w:p w:rsidR="00E23EA8" w:rsidRPr="00113FF7" w:rsidRDefault="00E23EA8" w:rsidP="00281641">
            <w:pPr>
              <w:rPr>
                <w:sz w:val="18"/>
                <w:szCs w:val="18"/>
              </w:rPr>
            </w:pPr>
            <w:proofErr w:type="spellStart"/>
            <w:proofErr w:type="gramStart"/>
            <w:r w:rsidRPr="00113FF7">
              <w:rPr>
                <w:sz w:val="18"/>
                <w:szCs w:val="18"/>
              </w:rPr>
              <w:t>mayo</w:t>
            </w:r>
            <w:proofErr w:type="spellEnd"/>
            <w:proofErr w:type="gramEnd"/>
            <w:r w:rsidRPr="00113FF7">
              <w:rPr>
                <w:sz w:val="18"/>
                <w:szCs w:val="18"/>
              </w:rPr>
              <w:t xml:space="preserve"> = </w:t>
            </w:r>
            <w:proofErr w:type="spellStart"/>
            <w:r w:rsidRPr="00113FF7">
              <w:rPr>
                <w:sz w:val="18"/>
                <w:szCs w:val="18"/>
              </w:rPr>
              <w:t>mayo</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junio</w:t>
            </w:r>
            <w:proofErr w:type="spellEnd"/>
            <w:proofErr w:type="gramEnd"/>
            <w:r w:rsidRPr="00113FF7">
              <w:rPr>
                <w:sz w:val="18"/>
                <w:szCs w:val="18"/>
              </w:rPr>
              <w:t xml:space="preserve"> = jun.</w:t>
            </w:r>
          </w:p>
          <w:p w:rsidR="00E23EA8" w:rsidRPr="00113FF7" w:rsidRDefault="00E23EA8" w:rsidP="00281641">
            <w:pPr>
              <w:rPr>
                <w:sz w:val="18"/>
                <w:szCs w:val="18"/>
              </w:rPr>
            </w:pPr>
            <w:proofErr w:type="spellStart"/>
            <w:proofErr w:type="gramStart"/>
            <w:r w:rsidRPr="00113FF7">
              <w:rPr>
                <w:sz w:val="18"/>
                <w:szCs w:val="18"/>
              </w:rPr>
              <w:t>julio</w:t>
            </w:r>
            <w:proofErr w:type="spellEnd"/>
            <w:proofErr w:type="gramEnd"/>
            <w:r w:rsidRPr="00113FF7">
              <w:rPr>
                <w:sz w:val="18"/>
                <w:szCs w:val="18"/>
              </w:rPr>
              <w:t xml:space="preserve"> = jul. </w:t>
            </w:r>
          </w:p>
          <w:p w:rsidR="00E23EA8" w:rsidRPr="00113FF7" w:rsidRDefault="00E23EA8" w:rsidP="00281641">
            <w:pPr>
              <w:rPr>
                <w:sz w:val="18"/>
                <w:szCs w:val="18"/>
              </w:rPr>
            </w:pPr>
            <w:proofErr w:type="gramStart"/>
            <w:r w:rsidRPr="00113FF7">
              <w:rPr>
                <w:sz w:val="18"/>
                <w:szCs w:val="18"/>
              </w:rPr>
              <w:t>agosto</w:t>
            </w:r>
            <w:proofErr w:type="gramEnd"/>
            <w:r w:rsidRPr="00113FF7">
              <w:rPr>
                <w:sz w:val="18"/>
                <w:szCs w:val="18"/>
              </w:rPr>
              <w:t xml:space="preserve"> = ago. </w:t>
            </w:r>
            <w:proofErr w:type="spellStart"/>
            <w:r w:rsidRPr="00113FF7">
              <w:rPr>
                <w:sz w:val="18"/>
                <w:szCs w:val="18"/>
              </w:rPr>
              <w:t>septiembre</w:t>
            </w:r>
            <w:proofErr w:type="spellEnd"/>
            <w:r w:rsidRPr="00113FF7">
              <w:rPr>
                <w:sz w:val="18"/>
                <w:szCs w:val="18"/>
              </w:rPr>
              <w:t xml:space="preserve"> = </w:t>
            </w:r>
            <w:proofErr w:type="spellStart"/>
            <w:r w:rsidRPr="00113FF7">
              <w:rPr>
                <w:sz w:val="18"/>
                <w:szCs w:val="18"/>
              </w:rPr>
              <w:t>sep</w:t>
            </w:r>
            <w:proofErr w:type="spellEnd"/>
            <w:r w:rsidRPr="00113FF7">
              <w:rPr>
                <w:sz w:val="18"/>
                <w:szCs w:val="18"/>
              </w:rPr>
              <w:t>.</w:t>
            </w:r>
          </w:p>
          <w:p w:rsidR="00E23EA8" w:rsidRPr="00113FF7" w:rsidRDefault="00E23EA8" w:rsidP="00281641">
            <w:pPr>
              <w:rPr>
                <w:sz w:val="18"/>
                <w:szCs w:val="18"/>
                <w:lang w:val="fr-FR"/>
              </w:rPr>
            </w:pPr>
            <w:proofErr w:type="spellStart"/>
            <w:r w:rsidRPr="00113FF7">
              <w:rPr>
                <w:sz w:val="18"/>
                <w:szCs w:val="18"/>
                <w:lang w:val="fr-FR"/>
              </w:rPr>
              <w:t>octubre</w:t>
            </w:r>
            <w:proofErr w:type="spellEnd"/>
            <w:r w:rsidRPr="00113FF7">
              <w:rPr>
                <w:sz w:val="18"/>
                <w:szCs w:val="18"/>
                <w:lang w:val="fr-FR"/>
              </w:rPr>
              <w:t xml:space="preserve"> = oct. </w:t>
            </w:r>
          </w:p>
          <w:p w:rsidR="00E23EA8" w:rsidRPr="00113FF7" w:rsidRDefault="00E23EA8" w:rsidP="00281641">
            <w:pPr>
              <w:rPr>
                <w:b/>
                <w:sz w:val="18"/>
                <w:szCs w:val="18"/>
                <w:lang w:val="fr-FR"/>
              </w:rPr>
            </w:pPr>
            <w:proofErr w:type="spellStart"/>
            <w:r w:rsidRPr="00113FF7">
              <w:rPr>
                <w:sz w:val="18"/>
                <w:szCs w:val="18"/>
                <w:lang w:val="fr-FR"/>
              </w:rPr>
              <w:t>noviembre</w:t>
            </w:r>
            <w:proofErr w:type="spellEnd"/>
            <w:r w:rsidRPr="00113FF7">
              <w:rPr>
                <w:sz w:val="18"/>
                <w:szCs w:val="18"/>
                <w:lang w:val="fr-FR"/>
              </w:rPr>
              <w:t xml:space="preserve"> =nov. </w:t>
            </w:r>
            <w:proofErr w:type="spellStart"/>
            <w:r w:rsidRPr="00113FF7">
              <w:rPr>
                <w:sz w:val="18"/>
                <w:szCs w:val="18"/>
                <w:lang w:val="fr-FR"/>
              </w:rPr>
              <w:t>diciembre</w:t>
            </w:r>
            <w:proofErr w:type="spellEnd"/>
            <w:r w:rsidRPr="00113FF7">
              <w:rPr>
                <w:sz w:val="18"/>
                <w:szCs w:val="18"/>
                <w:lang w:val="fr-FR"/>
              </w:rPr>
              <w:t xml:space="preserve"> = </w:t>
            </w:r>
            <w:proofErr w:type="spellStart"/>
            <w:r w:rsidRPr="00113FF7">
              <w:rPr>
                <w:sz w:val="18"/>
                <w:szCs w:val="18"/>
                <w:lang w:val="fr-FR"/>
              </w:rPr>
              <w:t>dic</w:t>
            </w:r>
            <w:proofErr w:type="spellEnd"/>
            <w:r w:rsidRPr="00113FF7">
              <w:rPr>
                <w:sz w:val="18"/>
                <w:szCs w:val="18"/>
                <w:lang w:val="fr-FR"/>
              </w:rPr>
              <w:t>.</w:t>
            </w:r>
          </w:p>
        </w:tc>
        <w:tc>
          <w:tcPr>
            <w:tcW w:w="2001" w:type="dxa"/>
            <w:tcBorders>
              <w:top w:val="single" w:sz="4" w:space="0" w:color="auto"/>
              <w:left w:val="single" w:sz="4" w:space="0" w:color="auto"/>
              <w:bottom w:val="single" w:sz="4" w:space="0" w:color="auto"/>
            </w:tcBorders>
          </w:tcPr>
          <w:p w:rsidR="00E23EA8" w:rsidRPr="00113FF7" w:rsidRDefault="00E23EA8" w:rsidP="00281641">
            <w:pPr>
              <w:rPr>
                <w:sz w:val="18"/>
                <w:szCs w:val="18"/>
                <w:lang w:val="fr-FR"/>
              </w:rPr>
            </w:pPr>
          </w:p>
          <w:p w:rsidR="00E23EA8" w:rsidRPr="00113FF7" w:rsidRDefault="00E23EA8" w:rsidP="00281641">
            <w:pPr>
              <w:rPr>
                <w:sz w:val="18"/>
                <w:szCs w:val="18"/>
              </w:rPr>
            </w:pPr>
            <w:proofErr w:type="spellStart"/>
            <w:proofErr w:type="gramStart"/>
            <w:r w:rsidRPr="00113FF7">
              <w:rPr>
                <w:sz w:val="18"/>
                <w:szCs w:val="18"/>
              </w:rPr>
              <w:t>gennaio</w:t>
            </w:r>
            <w:proofErr w:type="spellEnd"/>
            <w:proofErr w:type="gramEnd"/>
            <w:r w:rsidRPr="00113FF7">
              <w:rPr>
                <w:sz w:val="18"/>
                <w:szCs w:val="18"/>
              </w:rPr>
              <w:t xml:space="preserve"> = gen.</w:t>
            </w:r>
          </w:p>
          <w:p w:rsidR="00E23EA8" w:rsidRPr="00113FF7" w:rsidRDefault="00E23EA8" w:rsidP="00281641">
            <w:pPr>
              <w:rPr>
                <w:sz w:val="18"/>
                <w:szCs w:val="18"/>
              </w:rPr>
            </w:pPr>
            <w:proofErr w:type="spellStart"/>
            <w:proofErr w:type="gramStart"/>
            <w:r w:rsidRPr="00113FF7">
              <w:rPr>
                <w:sz w:val="18"/>
                <w:szCs w:val="18"/>
              </w:rPr>
              <w:t>febbraio</w:t>
            </w:r>
            <w:proofErr w:type="spellEnd"/>
            <w:proofErr w:type="gramEnd"/>
            <w:r w:rsidRPr="00113FF7">
              <w:rPr>
                <w:sz w:val="18"/>
                <w:szCs w:val="18"/>
              </w:rPr>
              <w:t xml:space="preserve"> = </w:t>
            </w:r>
            <w:proofErr w:type="spellStart"/>
            <w:r w:rsidRPr="00113FF7">
              <w:rPr>
                <w:sz w:val="18"/>
                <w:szCs w:val="18"/>
              </w:rPr>
              <w:t>feb</w:t>
            </w:r>
            <w:proofErr w:type="spellEnd"/>
            <w:r w:rsidRPr="00113FF7">
              <w:rPr>
                <w:sz w:val="18"/>
                <w:szCs w:val="18"/>
              </w:rPr>
              <w:t>.</w:t>
            </w:r>
          </w:p>
          <w:p w:rsidR="00E23EA8" w:rsidRPr="00113FF7" w:rsidRDefault="00E23EA8" w:rsidP="00281641">
            <w:pPr>
              <w:rPr>
                <w:sz w:val="18"/>
                <w:szCs w:val="18"/>
              </w:rPr>
            </w:pPr>
            <w:proofErr w:type="spellStart"/>
            <w:proofErr w:type="gramStart"/>
            <w:r w:rsidRPr="00113FF7">
              <w:rPr>
                <w:sz w:val="18"/>
                <w:szCs w:val="18"/>
              </w:rPr>
              <w:t>marzo</w:t>
            </w:r>
            <w:proofErr w:type="spellEnd"/>
            <w:proofErr w:type="gramEnd"/>
            <w:r w:rsidRPr="00113FF7">
              <w:rPr>
                <w:sz w:val="18"/>
                <w:szCs w:val="18"/>
              </w:rPr>
              <w:t xml:space="preserve"> = mar. </w:t>
            </w:r>
          </w:p>
          <w:p w:rsidR="00E23EA8" w:rsidRPr="00113FF7" w:rsidRDefault="00E23EA8" w:rsidP="00281641">
            <w:pPr>
              <w:rPr>
                <w:sz w:val="18"/>
                <w:szCs w:val="18"/>
              </w:rPr>
            </w:pPr>
            <w:proofErr w:type="spellStart"/>
            <w:proofErr w:type="gramStart"/>
            <w:r w:rsidRPr="00113FF7">
              <w:rPr>
                <w:sz w:val="18"/>
                <w:szCs w:val="18"/>
              </w:rPr>
              <w:t>aprile</w:t>
            </w:r>
            <w:proofErr w:type="spellEnd"/>
            <w:proofErr w:type="gramEnd"/>
            <w:r w:rsidRPr="00113FF7">
              <w:rPr>
                <w:sz w:val="18"/>
                <w:szCs w:val="18"/>
              </w:rPr>
              <w:t xml:space="preserve"> = </w:t>
            </w:r>
            <w:proofErr w:type="spellStart"/>
            <w:r w:rsidRPr="00113FF7">
              <w:rPr>
                <w:sz w:val="18"/>
                <w:szCs w:val="18"/>
              </w:rPr>
              <w:t>apr</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maggio</w:t>
            </w:r>
            <w:proofErr w:type="spellEnd"/>
            <w:proofErr w:type="gramEnd"/>
            <w:r w:rsidRPr="00113FF7">
              <w:rPr>
                <w:sz w:val="18"/>
                <w:szCs w:val="18"/>
              </w:rPr>
              <w:t xml:space="preserve"> = mag. </w:t>
            </w:r>
            <w:proofErr w:type="spellStart"/>
            <w:r w:rsidRPr="00113FF7">
              <w:rPr>
                <w:sz w:val="18"/>
                <w:szCs w:val="18"/>
              </w:rPr>
              <w:t>giugno</w:t>
            </w:r>
            <w:proofErr w:type="spellEnd"/>
            <w:r w:rsidRPr="00113FF7">
              <w:rPr>
                <w:sz w:val="18"/>
                <w:szCs w:val="18"/>
              </w:rPr>
              <w:t xml:space="preserve"> = </w:t>
            </w:r>
            <w:proofErr w:type="spellStart"/>
            <w:r w:rsidRPr="00113FF7">
              <w:rPr>
                <w:sz w:val="18"/>
                <w:szCs w:val="18"/>
              </w:rPr>
              <w:t>giu</w:t>
            </w:r>
            <w:proofErr w:type="spellEnd"/>
            <w:r w:rsidRPr="00113FF7">
              <w:rPr>
                <w:sz w:val="18"/>
                <w:szCs w:val="18"/>
              </w:rPr>
              <w:t xml:space="preserve">. </w:t>
            </w:r>
          </w:p>
          <w:p w:rsidR="00E23EA8" w:rsidRPr="00113FF7" w:rsidRDefault="00E23EA8" w:rsidP="00281641">
            <w:pPr>
              <w:rPr>
                <w:sz w:val="18"/>
                <w:szCs w:val="18"/>
              </w:rPr>
            </w:pPr>
            <w:proofErr w:type="spellStart"/>
            <w:proofErr w:type="gramStart"/>
            <w:r w:rsidRPr="00113FF7">
              <w:rPr>
                <w:sz w:val="18"/>
                <w:szCs w:val="18"/>
              </w:rPr>
              <w:t>luglio</w:t>
            </w:r>
            <w:proofErr w:type="spellEnd"/>
            <w:proofErr w:type="gramEnd"/>
            <w:r w:rsidRPr="00113FF7">
              <w:rPr>
                <w:sz w:val="18"/>
                <w:szCs w:val="18"/>
              </w:rPr>
              <w:t xml:space="preserve"> = lug. </w:t>
            </w:r>
          </w:p>
          <w:p w:rsidR="00E23EA8" w:rsidRPr="00113FF7" w:rsidRDefault="00E23EA8" w:rsidP="00281641">
            <w:pPr>
              <w:rPr>
                <w:b/>
                <w:sz w:val="18"/>
                <w:szCs w:val="18"/>
                <w:lang w:val="en-US"/>
              </w:rPr>
            </w:pPr>
            <w:proofErr w:type="spellStart"/>
            <w:proofErr w:type="gramStart"/>
            <w:r w:rsidRPr="00113FF7">
              <w:rPr>
                <w:sz w:val="18"/>
                <w:szCs w:val="18"/>
                <w:lang w:val="en-US"/>
              </w:rPr>
              <w:t>agosto</w:t>
            </w:r>
            <w:proofErr w:type="spellEnd"/>
            <w:proofErr w:type="gramEnd"/>
            <w:r w:rsidRPr="00113FF7">
              <w:rPr>
                <w:sz w:val="18"/>
                <w:szCs w:val="18"/>
                <w:lang w:val="en-US"/>
              </w:rPr>
              <w:t xml:space="preserve"> = ago. </w:t>
            </w:r>
            <w:proofErr w:type="spellStart"/>
            <w:proofErr w:type="gramStart"/>
            <w:r w:rsidRPr="00113FF7">
              <w:rPr>
                <w:sz w:val="18"/>
                <w:szCs w:val="18"/>
                <w:lang w:val="en-US"/>
              </w:rPr>
              <w:t>settembre</w:t>
            </w:r>
            <w:proofErr w:type="spellEnd"/>
            <w:proofErr w:type="gramEnd"/>
            <w:r w:rsidRPr="00113FF7">
              <w:rPr>
                <w:sz w:val="18"/>
                <w:szCs w:val="18"/>
                <w:lang w:val="en-US"/>
              </w:rPr>
              <w:t xml:space="preserve"> = set. </w:t>
            </w:r>
            <w:proofErr w:type="spellStart"/>
            <w:proofErr w:type="gramStart"/>
            <w:r w:rsidRPr="00113FF7">
              <w:rPr>
                <w:sz w:val="18"/>
                <w:szCs w:val="18"/>
                <w:lang w:val="en-US"/>
              </w:rPr>
              <w:t>ottobre</w:t>
            </w:r>
            <w:proofErr w:type="spellEnd"/>
            <w:proofErr w:type="gramEnd"/>
            <w:r w:rsidRPr="00113FF7">
              <w:rPr>
                <w:sz w:val="18"/>
                <w:szCs w:val="18"/>
                <w:lang w:val="en-US"/>
              </w:rPr>
              <w:t xml:space="preserve"> = </w:t>
            </w:r>
            <w:proofErr w:type="spellStart"/>
            <w:r w:rsidRPr="00113FF7">
              <w:rPr>
                <w:sz w:val="18"/>
                <w:szCs w:val="18"/>
                <w:lang w:val="en-US"/>
              </w:rPr>
              <w:t>ott</w:t>
            </w:r>
            <w:proofErr w:type="spellEnd"/>
            <w:r w:rsidRPr="00113FF7">
              <w:rPr>
                <w:sz w:val="18"/>
                <w:szCs w:val="18"/>
                <w:lang w:val="en-US"/>
              </w:rPr>
              <w:t xml:space="preserve">. </w:t>
            </w: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 xml:space="preserve">. </w:t>
            </w:r>
            <w:proofErr w:type="spellStart"/>
            <w:proofErr w:type="gramStart"/>
            <w:r w:rsidRPr="00113FF7">
              <w:rPr>
                <w:sz w:val="18"/>
                <w:szCs w:val="18"/>
                <w:lang w:val="en-US"/>
              </w:rPr>
              <w:t>dicembre</w:t>
            </w:r>
            <w:proofErr w:type="spellEnd"/>
            <w:proofErr w:type="gramEnd"/>
            <w:r w:rsidRPr="00113FF7">
              <w:rPr>
                <w:sz w:val="18"/>
                <w:szCs w:val="18"/>
                <w:lang w:val="en-US"/>
              </w:rPr>
              <w:t xml:space="preserve"> = </w:t>
            </w:r>
            <w:proofErr w:type="spellStart"/>
            <w:r w:rsidRPr="00113FF7">
              <w:rPr>
                <w:sz w:val="18"/>
                <w:szCs w:val="18"/>
                <w:lang w:val="en-US"/>
              </w:rPr>
              <w:t>dic</w:t>
            </w:r>
            <w:proofErr w:type="spellEnd"/>
            <w:r w:rsidRPr="00113FF7">
              <w:rPr>
                <w:sz w:val="18"/>
                <w:szCs w:val="18"/>
                <w:lang w:val="en-US"/>
              </w:rPr>
              <w:t>.</w:t>
            </w:r>
          </w:p>
        </w:tc>
      </w:tr>
    </w:tbl>
    <w:p w:rsidR="00E23EA8" w:rsidRPr="00113FF7" w:rsidRDefault="00E23EA8" w:rsidP="00E23EA8">
      <w:pPr>
        <w:autoSpaceDE w:val="0"/>
        <w:autoSpaceDN w:val="0"/>
        <w:adjustRightInd w:val="0"/>
        <w:rPr>
          <w:sz w:val="18"/>
          <w:szCs w:val="18"/>
        </w:rPr>
      </w:pPr>
    </w:p>
    <w:tbl>
      <w:tblPr>
        <w:tblW w:w="0" w:type="auto"/>
        <w:jc w:val="center"/>
        <w:tblLook w:val="01E0"/>
      </w:tblPr>
      <w:tblGrid>
        <w:gridCol w:w="2041"/>
        <w:gridCol w:w="2041"/>
        <w:gridCol w:w="2041"/>
      </w:tblGrid>
      <w:tr w:rsidR="00E23EA8" w:rsidRPr="00113FF7">
        <w:trPr>
          <w:trHeight w:hRule="exact" w:val="397"/>
          <w:jc w:val="center"/>
        </w:trPr>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jc w:val="center"/>
              <w:rPr>
                <w:b/>
                <w:sz w:val="18"/>
                <w:szCs w:val="18"/>
              </w:rPr>
            </w:pPr>
            <w:r w:rsidRPr="00113FF7">
              <w:rPr>
                <w:b/>
                <w:sz w:val="18"/>
                <w:szCs w:val="18"/>
              </w:rPr>
              <w:t>Francês</w:t>
            </w:r>
          </w:p>
        </w:tc>
        <w:tc>
          <w:tcPr>
            <w:tcW w:w="2041" w:type="dxa"/>
            <w:tcBorders>
              <w:top w:val="single" w:sz="4" w:space="0" w:color="auto"/>
              <w:bottom w:val="single" w:sz="4" w:space="0" w:color="auto"/>
              <w:right w:val="single" w:sz="4" w:space="0" w:color="auto"/>
            </w:tcBorders>
            <w:vAlign w:val="center"/>
          </w:tcPr>
          <w:p w:rsidR="00E23EA8" w:rsidRPr="00113FF7" w:rsidRDefault="00E23EA8" w:rsidP="009E32D6">
            <w:pPr>
              <w:autoSpaceDE w:val="0"/>
              <w:autoSpaceDN w:val="0"/>
              <w:adjustRightInd w:val="0"/>
              <w:jc w:val="center"/>
              <w:rPr>
                <w:b/>
                <w:sz w:val="18"/>
                <w:szCs w:val="18"/>
                <w:lang w:val="en-US"/>
              </w:rPr>
            </w:pPr>
            <w:proofErr w:type="spellStart"/>
            <w:r w:rsidRPr="00113FF7">
              <w:rPr>
                <w:b/>
                <w:sz w:val="18"/>
                <w:szCs w:val="18"/>
                <w:lang w:val="en-US"/>
              </w:rPr>
              <w:t>Inglês</w:t>
            </w:r>
            <w:proofErr w:type="spellEnd"/>
          </w:p>
        </w:tc>
        <w:tc>
          <w:tcPr>
            <w:tcW w:w="2041" w:type="dxa"/>
            <w:tcBorders>
              <w:top w:val="single" w:sz="4" w:space="0" w:color="auto"/>
              <w:left w:val="single" w:sz="4" w:space="0" w:color="auto"/>
              <w:bottom w:val="single" w:sz="4" w:space="0" w:color="auto"/>
            </w:tcBorders>
            <w:vAlign w:val="center"/>
          </w:tcPr>
          <w:p w:rsidR="00E23EA8" w:rsidRPr="00113FF7" w:rsidRDefault="00E23EA8" w:rsidP="009E32D6">
            <w:pPr>
              <w:jc w:val="center"/>
              <w:rPr>
                <w:b/>
                <w:sz w:val="18"/>
                <w:szCs w:val="18"/>
                <w:lang w:val="en-US"/>
              </w:rPr>
            </w:pPr>
            <w:proofErr w:type="spellStart"/>
            <w:r w:rsidRPr="00113FF7">
              <w:rPr>
                <w:b/>
                <w:sz w:val="18"/>
                <w:szCs w:val="18"/>
                <w:lang w:val="en-US"/>
              </w:rPr>
              <w:t>Alemão</w:t>
            </w:r>
            <w:proofErr w:type="spellEnd"/>
          </w:p>
        </w:tc>
      </w:tr>
      <w:tr w:rsidR="00E23EA8" w:rsidRPr="00113FF7">
        <w:trPr>
          <w:trHeight w:val="3158"/>
          <w:jc w:val="center"/>
        </w:trPr>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fr-FR"/>
              </w:rPr>
            </w:pPr>
          </w:p>
          <w:p w:rsidR="00E23EA8" w:rsidRPr="00113FF7" w:rsidRDefault="00E23EA8" w:rsidP="009E32D6">
            <w:pPr>
              <w:autoSpaceDE w:val="0"/>
              <w:autoSpaceDN w:val="0"/>
              <w:adjustRightInd w:val="0"/>
              <w:rPr>
                <w:sz w:val="18"/>
                <w:szCs w:val="18"/>
                <w:lang w:val="fr-FR"/>
              </w:rPr>
            </w:pPr>
            <w:r w:rsidRPr="00113FF7">
              <w:rPr>
                <w:sz w:val="18"/>
                <w:szCs w:val="18"/>
                <w:lang w:val="fr-FR"/>
              </w:rPr>
              <w:t>janvier = jan.</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février = fév. </w:t>
            </w:r>
          </w:p>
          <w:p w:rsidR="00E23EA8" w:rsidRPr="00113FF7" w:rsidRDefault="00E23EA8" w:rsidP="009E32D6">
            <w:pPr>
              <w:autoSpaceDE w:val="0"/>
              <w:autoSpaceDN w:val="0"/>
              <w:adjustRightInd w:val="0"/>
              <w:rPr>
                <w:sz w:val="18"/>
                <w:szCs w:val="18"/>
                <w:lang w:val="fr-FR"/>
              </w:rPr>
            </w:pPr>
            <w:r w:rsidRPr="00113FF7">
              <w:rPr>
                <w:sz w:val="18"/>
                <w:szCs w:val="18"/>
                <w:lang w:val="fr-FR"/>
              </w:rPr>
              <w:t>mars = mars</w:t>
            </w:r>
          </w:p>
          <w:p w:rsidR="00E23EA8" w:rsidRPr="00113FF7" w:rsidRDefault="00E23EA8" w:rsidP="009E32D6">
            <w:pPr>
              <w:autoSpaceDE w:val="0"/>
              <w:autoSpaceDN w:val="0"/>
              <w:adjustRightInd w:val="0"/>
              <w:rPr>
                <w:sz w:val="18"/>
                <w:szCs w:val="18"/>
                <w:lang w:val="fr-FR"/>
              </w:rPr>
            </w:pPr>
            <w:r w:rsidRPr="00113FF7">
              <w:rPr>
                <w:sz w:val="18"/>
                <w:szCs w:val="18"/>
                <w:lang w:val="fr-FR"/>
              </w:rPr>
              <w:t xml:space="preserve">avril = </w:t>
            </w:r>
            <w:proofErr w:type="spellStart"/>
            <w:r w:rsidRPr="00113FF7">
              <w:rPr>
                <w:sz w:val="18"/>
                <w:szCs w:val="18"/>
                <w:lang w:val="fr-FR"/>
              </w:rPr>
              <w:t>avr</w:t>
            </w:r>
            <w:proofErr w:type="spellEnd"/>
            <w:r w:rsidRPr="00113FF7">
              <w:rPr>
                <w:sz w:val="18"/>
                <w:szCs w:val="18"/>
                <w:lang w:val="fr-FR"/>
              </w:rPr>
              <w:t>.</w:t>
            </w:r>
          </w:p>
          <w:p w:rsidR="00E23EA8" w:rsidRPr="00113FF7" w:rsidRDefault="00E23EA8" w:rsidP="009E32D6">
            <w:pPr>
              <w:autoSpaceDE w:val="0"/>
              <w:autoSpaceDN w:val="0"/>
              <w:adjustRightInd w:val="0"/>
              <w:rPr>
                <w:sz w:val="18"/>
                <w:szCs w:val="18"/>
                <w:lang w:val="fr-FR"/>
              </w:rPr>
            </w:pPr>
            <w:r w:rsidRPr="00113FF7">
              <w:rPr>
                <w:sz w:val="18"/>
                <w:szCs w:val="18"/>
                <w:lang w:val="fr-FR"/>
              </w:rPr>
              <w:t>mai = mai</w:t>
            </w:r>
          </w:p>
          <w:p w:rsidR="00E23EA8" w:rsidRPr="00113FF7" w:rsidRDefault="00E23EA8" w:rsidP="009E32D6">
            <w:pPr>
              <w:autoSpaceDE w:val="0"/>
              <w:autoSpaceDN w:val="0"/>
              <w:adjustRightInd w:val="0"/>
              <w:rPr>
                <w:sz w:val="18"/>
                <w:szCs w:val="18"/>
                <w:lang w:val="fr-FR"/>
              </w:rPr>
            </w:pPr>
            <w:r w:rsidRPr="00113FF7">
              <w:rPr>
                <w:sz w:val="18"/>
                <w:szCs w:val="18"/>
                <w:lang w:val="fr-FR"/>
              </w:rPr>
              <w:t>juin = juin</w:t>
            </w:r>
          </w:p>
          <w:p w:rsidR="00E23EA8" w:rsidRPr="00113FF7" w:rsidRDefault="00E23EA8" w:rsidP="009E32D6">
            <w:pPr>
              <w:autoSpaceDE w:val="0"/>
              <w:autoSpaceDN w:val="0"/>
              <w:adjustRightInd w:val="0"/>
              <w:rPr>
                <w:sz w:val="18"/>
                <w:szCs w:val="18"/>
                <w:lang w:val="fr-FR"/>
              </w:rPr>
            </w:pPr>
            <w:r w:rsidRPr="00113FF7">
              <w:rPr>
                <w:sz w:val="18"/>
                <w:szCs w:val="18"/>
                <w:lang w:val="fr-FR"/>
              </w:rPr>
              <w:t>juillet = juil.</w:t>
            </w:r>
          </w:p>
          <w:p w:rsidR="00E23EA8" w:rsidRPr="00113FF7" w:rsidRDefault="00E23EA8" w:rsidP="009E32D6">
            <w:pPr>
              <w:autoSpaceDE w:val="0"/>
              <w:autoSpaceDN w:val="0"/>
              <w:adjustRightInd w:val="0"/>
              <w:rPr>
                <w:sz w:val="18"/>
                <w:szCs w:val="18"/>
                <w:lang w:val="fr-FR"/>
              </w:rPr>
            </w:pPr>
            <w:r w:rsidRPr="00113FF7">
              <w:rPr>
                <w:sz w:val="18"/>
                <w:szCs w:val="18"/>
                <w:lang w:val="fr-FR"/>
              </w:rPr>
              <w:t>août = août</w:t>
            </w:r>
          </w:p>
          <w:p w:rsidR="00E23EA8" w:rsidRPr="00113FF7" w:rsidRDefault="00E23EA8" w:rsidP="009E32D6">
            <w:pPr>
              <w:autoSpaceDE w:val="0"/>
              <w:autoSpaceDN w:val="0"/>
              <w:adjustRightInd w:val="0"/>
              <w:rPr>
                <w:sz w:val="18"/>
                <w:szCs w:val="18"/>
                <w:lang w:val="fr-FR"/>
              </w:rPr>
            </w:pPr>
            <w:r w:rsidRPr="00113FF7">
              <w:rPr>
                <w:sz w:val="18"/>
                <w:szCs w:val="18"/>
                <w:lang w:val="fr-FR"/>
              </w:rPr>
              <w:t>septembre = sept. octobre = oct.</w:t>
            </w:r>
          </w:p>
          <w:p w:rsidR="00E23EA8" w:rsidRPr="00113FF7" w:rsidRDefault="00E23EA8" w:rsidP="009E32D6">
            <w:pPr>
              <w:autoSpaceDE w:val="0"/>
              <w:autoSpaceDN w:val="0"/>
              <w:adjustRightInd w:val="0"/>
              <w:rPr>
                <w:sz w:val="18"/>
                <w:szCs w:val="18"/>
                <w:lang w:val="en-US"/>
              </w:rPr>
            </w:pPr>
            <w:proofErr w:type="spellStart"/>
            <w:proofErr w:type="gramStart"/>
            <w:r w:rsidRPr="00113FF7">
              <w:rPr>
                <w:sz w:val="18"/>
                <w:szCs w:val="18"/>
                <w:lang w:val="en-US"/>
              </w:rPr>
              <w:t>novembre</w:t>
            </w:r>
            <w:proofErr w:type="spellEnd"/>
            <w:proofErr w:type="gramEnd"/>
            <w:r w:rsidRPr="00113FF7">
              <w:rPr>
                <w:sz w:val="18"/>
                <w:szCs w:val="18"/>
                <w:lang w:val="en-US"/>
              </w:rPr>
              <w:t xml:space="preserve"> = </w:t>
            </w:r>
            <w:proofErr w:type="spellStart"/>
            <w:r w:rsidRPr="00113FF7">
              <w:rPr>
                <w:sz w:val="18"/>
                <w:szCs w:val="18"/>
                <w:lang w:val="en-US"/>
              </w:rPr>
              <w:t>nov</w:t>
            </w:r>
            <w:proofErr w:type="spellEnd"/>
            <w:r w:rsidRPr="00113FF7">
              <w:rPr>
                <w:sz w:val="18"/>
                <w:szCs w:val="18"/>
                <w:lang w:val="en-US"/>
              </w:rPr>
              <w:t>.</w:t>
            </w:r>
          </w:p>
          <w:p w:rsidR="00E23EA8" w:rsidRPr="00113FF7" w:rsidRDefault="00E23EA8" w:rsidP="009E32D6">
            <w:pPr>
              <w:autoSpaceDE w:val="0"/>
              <w:autoSpaceDN w:val="0"/>
              <w:adjustRightInd w:val="0"/>
              <w:rPr>
                <w:sz w:val="18"/>
                <w:szCs w:val="18"/>
              </w:rPr>
            </w:pPr>
            <w:proofErr w:type="spellStart"/>
            <w:proofErr w:type="gramStart"/>
            <w:r w:rsidRPr="00113FF7">
              <w:rPr>
                <w:sz w:val="18"/>
                <w:szCs w:val="18"/>
              </w:rPr>
              <w:t>décembre</w:t>
            </w:r>
            <w:proofErr w:type="spellEnd"/>
            <w:proofErr w:type="gramEnd"/>
            <w:r w:rsidRPr="00113FF7">
              <w:rPr>
                <w:sz w:val="18"/>
                <w:szCs w:val="18"/>
              </w:rPr>
              <w:t xml:space="preserve"> = </w:t>
            </w:r>
            <w:proofErr w:type="spellStart"/>
            <w:r w:rsidRPr="00113FF7">
              <w:rPr>
                <w:sz w:val="18"/>
                <w:szCs w:val="18"/>
              </w:rPr>
              <w:t>déc</w:t>
            </w:r>
            <w:proofErr w:type="spellEnd"/>
            <w:r w:rsidRPr="00113FF7">
              <w:rPr>
                <w:sz w:val="18"/>
                <w:szCs w:val="18"/>
              </w:rPr>
              <w:t>.</w:t>
            </w:r>
          </w:p>
          <w:p w:rsidR="00E23EA8" w:rsidRPr="00113FF7" w:rsidRDefault="00E23EA8" w:rsidP="00281641">
            <w:pPr>
              <w:rPr>
                <w:b/>
                <w:sz w:val="18"/>
                <w:szCs w:val="18"/>
                <w:lang w:val="en-US"/>
              </w:rPr>
            </w:pPr>
          </w:p>
        </w:tc>
        <w:tc>
          <w:tcPr>
            <w:tcW w:w="2041" w:type="dxa"/>
            <w:tcBorders>
              <w:top w:val="single" w:sz="4" w:space="0" w:color="auto"/>
              <w:bottom w:val="single" w:sz="4" w:space="0" w:color="auto"/>
              <w:right w:val="single" w:sz="4" w:space="0" w:color="auto"/>
            </w:tcBorders>
          </w:tcPr>
          <w:p w:rsidR="00E23EA8" w:rsidRPr="00113FF7" w:rsidRDefault="00E23EA8" w:rsidP="009E32D6">
            <w:pPr>
              <w:autoSpaceDE w:val="0"/>
              <w:autoSpaceDN w:val="0"/>
              <w:adjustRightInd w:val="0"/>
              <w:rPr>
                <w:sz w:val="18"/>
                <w:szCs w:val="18"/>
                <w:lang w:val="en-US"/>
              </w:rPr>
            </w:pP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January = Jan.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February = Feb.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March = Mar.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April = Apr.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May = May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June = June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July = July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August = Aug.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September = Sept.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October = Oct. </w:t>
            </w:r>
          </w:p>
          <w:p w:rsidR="00E23EA8" w:rsidRPr="00113FF7" w:rsidRDefault="00E23EA8" w:rsidP="009E32D6">
            <w:pPr>
              <w:autoSpaceDE w:val="0"/>
              <w:autoSpaceDN w:val="0"/>
              <w:adjustRightInd w:val="0"/>
              <w:rPr>
                <w:sz w:val="18"/>
                <w:szCs w:val="18"/>
                <w:lang w:val="en-US"/>
              </w:rPr>
            </w:pPr>
            <w:r w:rsidRPr="00113FF7">
              <w:rPr>
                <w:sz w:val="18"/>
                <w:szCs w:val="18"/>
                <w:lang w:val="en-US"/>
              </w:rPr>
              <w:t xml:space="preserve">November = Nov. </w:t>
            </w:r>
          </w:p>
          <w:p w:rsidR="00E23EA8" w:rsidRPr="00113FF7" w:rsidRDefault="00E23EA8" w:rsidP="00281641">
            <w:pPr>
              <w:rPr>
                <w:sz w:val="18"/>
                <w:szCs w:val="18"/>
                <w:lang w:val="en-US"/>
              </w:rPr>
            </w:pPr>
            <w:r w:rsidRPr="00113FF7">
              <w:rPr>
                <w:sz w:val="18"/>
                <w:szCs w:val="18"/>
                <w:lang w:val="en-US"/>
              </w:rPr>
              <w:t xml:space="preserve">December = Dec. </w:t>
            </w:r>
          </w:p>
        </w:tc>
        <w:tc>
          <w:tcPr>
            <w:tcW w:w="2041" w:type="dxa"/>
            <w:tcBorders>
              <w:top w:val="single" w:sz="4" w:space="0" w:color="auto"/>
              <w:left w:val="single" w:sz="4" w:space="0" w:color="auto"/>
              <w:bottom w:val="single" w:sz="4" w:space="0" w:color="auto"/>
            </w:tcBorders>
          </w:tcPr>
          <w:p w:rsidR="00E23EA8" w:rsidRPr="00113FF7" w:rsidRDefault="00E23EA8" w:rsidP="00281641">
            <w:pPr>
              <w:rPr>
                <w:sz w:val="18"/>
                <w:szCs w:val="18"/>
                <w:lang w:val="en-US"/>
              </w:rPr>
            </w:pPr>
          </w:p>
          <w:p w:rsidR="00E23EA8" w:rsidRPr="00113FF7" w:rsidRDefault="00E23EA8" w:rsidP="00281641">
            <w:pPr>
              <w:rPr>
                <w:sz w:val="18"/>
                <w:szCs w:val="18"/>
                <w:lang w:val="de-DE"/>
              </w:rPr>
            </w:pPr>
            <w:r w:rsidRPr="00113FF7">
              <w:rPr>
                <w:sz w:val="18"/>
                <w:szCs w:val="18"/>
                <w:lang w:val="de-DE"/>
              </w:rPr>
              <w:t>Januar = Jan.</w:t>
            </w:r>
          </w:p>
          <w:p w:rsidR="00E23EA8" w:rsidRPr="00113FF7" w:rsidRDefault="00E23EA8" w:rsidP="00281641">
            <w:pPr>
              <w:rPr>
                <w:sz w:val="18"/>
                <w:szCs w:val="18"/>
                <w:lang w:val="de-DE"/>
              </w:rPr>
            </w:pPr>
            <w:r w:rsidRPr="00113FF7">
              <w:rPr>
                <w:sz w:val="18"/>
                <w:szCs w:val="18"/>
                <w:lang w:val="de-DE"/>
              </w:rPr>
              <w:t>Februar = Feb.</w:t>
            </w:r>
          </w:p>
          <w:p w:rsidR="00E23EA8" w:rsidRPr="00113FF7" w:rsidRDefault="00E23EA8" w:rsidP="00281641">
            <w:pPr>
              <w:rPr>
                <w:sz w:val="18"/>
                <w:szCs w:val="18"/>
                <w:lang w:val="de-DE"/>
              </w:rPr>
            </w:pPr>
            <w:r w:rsidRPr="00113FF7">
              <w:rPr>
                <w:sz w:val="18"/>
                <w:szCs w:val="18"/>
                <w:lang w:val="de-DE"/>
              </w:rPr>
              <w:t>März = März</w:t>
            </w:r>
          </w:p>
          <w:p w:rsidR="00E23EA8" w:rsidRPr="00113FF7" w:rsidRDefault="00E23EA8" w:rsidP="00281641">
            <w:pPr>
              <w:rPr>
                <w:sz w:val="18"/>
                <w:szCs w:val="18"/>
                <w:lang w:val="de-DE"/>
              </w:rPr>
            </w:pPr>
            <w:r w:rsidRPr="00113FF7">
              <w:rPr>
                <w:sz w:val="18"/>
                <w:szCs w:val="18"/>
                <w:lang w:val="de-DE"/>
              </w:rPr>
              <w:t>April = Apr.</w:t>
            </w:r>
          </w:p>
          <w:p w:rsidR="00E23EA8" w:rsidRPr="00113FF7" w:rsidRDefault="00E23EA8" w:rsidP="00281641">
            <w:pPr>
              <w:rPr>
                <w:sz w:val="18"/>
                <w:szCs w:val="18"/>
                <w:lang w:val="de-DE"/>
              </w:rPr>
            </w:pPr>
            <w:r w:rsidRPr="00113FF7">
              <w:rPr>
                <w:sz w:val="18"/>
                <w:szCs w:val="18"/>
                <w:lang w:val="de-DE"/>
              </w:rPr>
              <w:t>Mai = Mai.</w:t>
            </w:r>
          </w:p>
          <w:p w:rsidR="00E23EA8" w:rsidRPr="00113FF7" w:rsidRDefault="00E23EA8" w:rsidP="00281641">
            <w:pPr>
              <w:rPr>
                <w:sz w:val="18"/>
                <w:szCs w:val="18"/>
                <w:lang w:val="de-DE"/>
              </w:rPr>
            </w:pPr>
            <w:r w:rsidRPr="00113FF7">
              <w:rPr>
                <w:sz w:val="18"/>
                <w:szCs w:val="18"/>
                <w:lang w:val="de-DE"/>
              </w:rPr>
              <w:t>Juni = Juni</w:t>
            </w:r>
          </w:p>
          <w:p w:rsidR="00E23EA8" w:rsidRPr="00113FF7" w:rsidRDefault="00E23EA8" w:rsidP="00281641">
            <w:pPr>
              <w:rPr>
                <w:sz w:val="18"/>
                <w:szCs w:val="18"/>
                <w:lang w:val="de-DE"/>
              </w:rPr>
            </w:pPr>
            <w:r w:rsidRPr="00113FF7">
              <w:rPr>
                <w:sz w:val="18"/>
                <w:szCs w:val="18"/>
                <w:lang w:val="de-DE"/>
              </w:rPr>
              <w:t>Juli = Juli</w:t>
            </w:r>
          </w:p>
          <w:p w:rsidR="00E23EA8" w:rsidRPr="00113FF7" w:rsidRDefault="00E23EA8" w:rsidP="00281641">
            <w:pPr>
              <w:rPr>
                <w:sz w:val="18"/>
                <w:szCs w:val="18"/>
                <w:lang w:val="de-DE"/>
              </w:rPr>
            </w:pPr>
            <w:r w:rsidRPr="00113FF7">
              <w:rPr>
                <w:sz w:val="18"/>
                <w:szCs w:val="18"/>
                <w:lang w:val="de-DE"/>
              </w:rPr>
              <w:t>August = Aug.</w:t>
            </w:r>
          </w:p>
          <w:p w:rsidR="00E23EA8" w:rsidRPr="00113FF7" w:rsidRDefault="00E23EA8" w:rsidP="00281641">
            <w:pPr>
              <w:rPr>
                <w:sz w:val="18"/>
                <w:szCs w:val="18"/>
                <w:lang w:val="de-DE"/>
              </w:rPr>
            </w:pPr>
            <w:r w:rsidRPr="00113FF7">
              <w:rPr>
                <w:sz w:val="18"/>
                <w:szCs w:val="18"/>
                <w:lang w:val="de-DE"/>
              </w:rPr>
              <w:t>September = Sept.</w:t>
            </w:r>
          </w:p>
          <w:p w:rsidR="00E23EA8" w:rsidRPr="00113FF7" w:rsidRDefault="00E23EA8" w:rsidP="00281641">
            <w:pPr>
              <w:rPr>
                <w:sz w:val="18"/>
                <w:szCs w:val="18"/>
                <w:lang w:val="de-DE"/>
              </w:rPr>
            </w:pPr>
            <w:r w:rsidRPr="00113FF7">
              <w:rPr>
                <w:sz w:val="18"/>
                <w:szCs w:val="18"/>
                <w:lang w:val="de-DE"/>
              </w:rPr>
              <w:t>Oktober = Okt.</w:t>
            </w:r>
          </w:p>
          <w:p w:rsidR="00E23EA8" w:rsidRPr="00113FF7" w:rsidRDefault="00E23EA8" w:rsidP="00281641">
            <w:pPr>
              <w:rPr>
                <w:sz w:val="18"/>
                <w:szCs w:val="18"/>
                <w:lang w:val="de-DE"/>
              </w:rPr>
            </w:pPr>
            <w:r w:rsidRPr="00113FF7">
              <w:rPr>
                <w:sz w:val="18"/>
                <w:szCs w:val="18"/>
                <w:lang w:val="de-DE"/>
              </w:rPr>
              <w:t>November = Nov.</w:t>
            </w:r>
          </w:p>
          <w:p w:rsidR="00E23EA8" w:rsidRPr="00113FF7" w:rsidRDefault="00E23EA8" w:rsidP="00281641">
            <w:pPr>
              <w:rPr>
                <w:sz w:val="18"/>
                <w:szCs w:val="18"/>
                <w:lang w:val="de-DE"/>
              </w:rPr>
            </w:pPr>
            <w:r w:rsidRPr="00113FF7">
              <w:rPr>
                <w:sz w:val="18"/>
                <w:szCs w:val="18"/>
                <w:lang w:val="de-DE"/>
              </w:rPr>
              <w:t>Dezember = Dez</w:t>
            </w:r>
          </w:p>
        </w:tc>
      </w:tr>
    </w:tbl>
    <w:p w:rsidR="00E23EA8" w:rsidRPr="00113FF7" w:rsidRDefault="00E23EA8" w:rsidP="00FF5E8E"/>
    <w:p w:rsidR="00027516" w:rsidRPr="00113FF7" w:rsidRDefault="00027516" w:rsidP="00FF5E8E">
      <w:pPr>
        <w:rPr>
          <w:lang w:val="de-DE"/>
        </w:rPr>
      </w:pPr>
    </w:p>
    <w:p w:rsidR="00240C2A" w:rsidRPr="00113FF7" w:rsidRDefault="00240C2A" w:rsidP="00FF5E8E">
      <w:pPr>
        <w:rPr>
          <w:lang w:val="de-DE"/>
        </w:rPr>
      </w:pPr>
    </w:p>
    <w:p w:rsidR="00A00DE9" w:rsidRPr="00113FF7" w:rsidRDefault="00A00DE9" w:rsidP="00FF5E8E">
      <w:pPr>
        <w:rPr>
          <w:lang w:val="de-DE"/>
        </w:rPr>
      </w:pPr>
      <w:bookmarkStart w:id="347" w:name="_Toc149724159"/>
      <w:bookmarkStart w:id="348" w:name="_Toc149724347"/>
      <w:bookmarkStart w:id="349" w:name="_Toc150052746"/>
      <w:bookmarkStart w:id="350" w:name="_Toc150053232"/>
      <w:bookmarkStart w:id="351" w:name="_Toc150054004"/>
      <w:bookmarkStart w:id="352" w:name="_Toc150054455"/>
      <w:bookmarkStart w:id="353" w:name="_Toc150054663"/>
      <w:bookmarkStart w:id="354" w:name="_Toc150054877"/>
      <w:bookmarkStart w:id="355" w:name="_Toc151433569"/>
      <w:bookmarkStart w:id="356" w:name="_Toc151434338"/>
      <w:bookmarkStart w:id="357" w:name="_Toc144805856"/>
      <w:bookmarkEnd w:id="347"/>
      <w:bookmarkEnd w:id="348"/>
      <w:bookmarkEnd w:id="349"/>
      <w:bookmarkEnd w:id="350"/>
      <w:bookmarkEnd w:id="351"/>
      <w:bookmarkEnd w:id="352"/>
      <w:bookmarkEnd w:id="353"/>
      <w:bookmarkEnd w:id="354"/>
      <w:bookmarkEnd w:id="355"/>
      <w:bookmarkEnd w:id="356"/>
      <w:bookmarkEnd w:id="357"/>
    </w:p>
    <w:sectPr w:rsidR="00A00DE9" w:rsidRPr="00113FF7" w:rsidSect="00F21089">
      <w:headerReference w:type="even" r:id="rId25"/>
      <w:footerReference w:type="default" r:id="rId26"/>
      <w:pgSz w:w="11907" w:h="16840" w:code="9"/>
      <w:pgMar w:top="1701" w:right="1134" w:bottom="1134" w:left="1701" w:header="709" w:footer="141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0B2" w:rsidRDefault="00A720B2">
      <w:r>
        <w:separator/>
      </w:r>
    </w:p>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endnote>
  <w:endnote w:type="continuationSeparator" w:id="0">
    <w:p w:rsidR="00A720B2" w:rsidRDefault="00A720B2">
      <w:r>
        <w:continuationSeparator/>
      </w:r>
    </w:p>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44" w:rsidRDefault="00990044"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990044" w:rsidRDefault="00990044">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44" w:rsidRDefault="00990044" w:rsidP="002139FD">
    <w:pPr>
      <w:pStyle w:val="Rodap"/>
      <w:framePr w:wrap="around" w:vAnchor="text" w:hAnchor="page" w:x="5881" w:y="55"/>
      <w:jc w:val="center"/>
      <w:rPr>
        <w:rStyle w:val="Nmerodepgina"/>
      </w:rPr>
    </w:pPr>
  </w:p>
  <w:p w:rsidR="00990044" w:rsidRPr="00A11DEE" w:rsidRDefault="00990044" w:rsidP="004D38E4">
    <w:pPr>
      <w:pStyle w:val="Rodap"/>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44" w:rsidRPr="00D412F2" w:rsidRDefault="00990044" w:rsidP="00067A0D">
    <w:pPr>
      <w:pStyle w:val="Rodap"/>
      <w:jc w:val="center"/>
    </w:pPr>
    <w:r w:rsidRPr="00D412F2">
      <w:rPr>
        <w:rStyle w:val="Nmerodepgina"/>
      </w:rPr>
      <w:fldChar w:fldCharType="begin"/>
    </w:r>
    <w:r w:rsidRPr="00D412F2">
      <w:rPr>
        <w:rStyle w:val="Nmerodepgina"/>
      </w:rPr>
      <w:instrText xml:space="preserve"> PAGE </w:instrText>
    </w:r>
    <w:r w:rsidRPr="00D412F2">
      <w:rPr>
        <w:rStyle w:val="Nmerodepgina"/>
      </w:rPr>
      <w:fldChar w:fldCharType="separate"/>
    </w:r>
    <w:r w:rsidR="003C3F64">
      <w:rPr>
        <w:rStyle w:val="Nmerodepgina"/>
        <w:noProof/>
      </w:rPr>
      <w:t>19</w:t>
    </w:r>
    <w:r w:rsidRPr="00D412F2">
      <w:rPr>
        <w:rStyle w:val="Nmerodepgina"/>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44" w:rsidRDefault="00990044" w:rsidP="00534451">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13644">
      <w:rPr>
        <w:rStyle w:val="Nmerodepgina"/>
        <w:noProof/>
      </w:rPr>
      <w:t>38</w:t>
    </w:r>
    <w:r>
      <w:rPr>
        <w:rStyle w:val="Nmerodepgina"/>
      </w:rPr>
      <w:fldChar w:fldCharType="end"/>
    </w:r>
  </w:p>
  <w:p w:rsidR="00990044" w:rsidRPr="00743538" w:rsidRDefault="00990044" w:rsidP="008D3346">
    <w:pPr>
      <w:pStyle w:val="Rodap"/>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0B2" w:rsidRDefault="00A720B2">
      <w:r>
        <w:separator/>
      </w:r>
    </w:p>
    <w:p w:rsidR="00A720B2" w:rsidRDefault="00A720B2"/>
  </w:footnote>
  <w:footnote w:type="continuationSeparator" w:id="0">
    <w:p w:rsidR="00A720B2" w:rsidRDefault="00A720B2">
      <w:r>
        <w:continuationSeparator/>
      </w:r>
    </w:p>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p w:rsidR="00A720B2" w:rsidRDefault="00A720B2"/>
  </w:footnote>
  <w:footnote w:type="continuationNotice" w:id="1">
    <w:p w:rsidR="00A720B2" w:rsidRDefault="00A720B2"/>
    <w:p w:rsidR="00A720B2" w:rsidRDefault="00A720B2"/>
    <w:p w:rsidR="00A720B2" w:rsidRDefault="00A720B2"/>
    <w:p w:rsidR="00A720B2" w:rsidRDefault="00A720B2"/>
    <w:p w:rsidR="00A720B2" w:rsidRDefault="00A720B2"/>
    <w:p w:rsidR="00A720B2" w:rsidRDefault="00A720B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0044" w:rsidRDefault="0099004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9pt;height:9pt" o:bullet="t">
        <v:imagedata r:id="rId1" o:title="BD15135_"/>
      </v:shape>
    </w:pict>
  </w:numPicBullet>
  <w:abstractNum w:abstractNumId="0">
    <w:nsid w:val="FFFFFF7C"/>
    <w:multiLevelType w:val="singleLevel"/>
    <w:tmpl w:val="1CEE1D90"/>
    <w:lvl w:ilvl="0">
      <w:start w:val="1"/>
      <w:numFmt w:val="decimal"/>
      <w:lvlText w:val="%1."/>
      <w:lvlJc w:val="left"/>
      <w:pPr>
        <w:tabs>
          <w:tab w:val="num" w:pos="1492"/>
        </w:tabs>
        <w:ind w:left="1492" w:hanging="360"/>
      </w:pPr>
    </w:lvl>
  </w:abstractNum>
  <w:abstractNum w:abstractNumId="1">
    <w:nsid w:val="FFFFFF7D"/>
    <w:multiLevelType w:val="singleLevel"/>
    <w:tmpl w:val="BCF8FB6C"/>
    <w:lvl w:ilvl="0">
      <w:start w:val="1"/>
      <w:numFmt w:val="decimal"/>
      <w:lvlText w:val="%1."/>
      <w:lvlJc w:val="left"/>
      <w:pPr>
        <w:tabs>
          <w:tab w:val="num" w:pos="1209"/>
        </w:tabs>
        <w:ind w:left="1209" w:hanging="360"/>
      </w:pPr>
    </w:lvl>
  </w:abstractNum>
  <w:abstractNum w:abstractNumId="2">
    <w:nsid w:val="FFFFFF7E"/>
    <w:multiLevelType w:val="singleLevel"/>
    <w:tmpl w:val="DD22DC44"/>
    <w:lvl w:ilvl="0">
      <w:start w:val="1"/>
      <w:numFmt w:val="decimal"/>
      <w:lvlText w:val="%1."/>
      <w:lvlJc w:val="left"/>
      <w:pPr>
        <w:tabs>
          <w:tab w:val="num" w:pos="926"/>
        </w:tabs>
        <w:ind w:left="926" w:hanging="360"/>
      </w:pPr>
    </w:lvl>
  </w:abstractNum>
  <w:abstractNum w:abstractNumId="3">
    <w:nsid w:val="FFFFFF7F"/>
    <w:multiLevelType w:val="singleLevel"/>
    <w:tmpl w:val="7C4AB088"/>
    <w:lvl w:ilvl="0">
      <w:start w:val="1"/>
      <w:numFmt w:val="decimal"/>
      <w:lvlText w:val="%1."/>
      <w:lvlJc w:val="left"/>
      <w:pPr>
        <w:tabs>
          <w:tab w:val="num" w:pos="643"/>
        </w:tabs>
        <w:ind w:left="643" w:hanging="360"/>
      </w:pPr>
    </w:lvl>
  </w:abstractNum>
  <w:abstractNum w:abstractNumId="4">
    <w:nsid w:val="FFFFFF80"/>
    <w:multiLevelType w:val="singleLevel"/>
    <w:tmpl w:val="97F059F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048D18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544B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D780B6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D6C1680"/>
    <w:lvl w:ilvl="0">
      <w:start w:val="1"/>
      <w:numFmt w:val="decimal"/>
      <w:lvlText w:val="%1."/>
      <w:lvlJc w:val="left"/>
      <w:pPr>
        <w:tabs>
          <w:tab w:val="num" w:pos="360"/>
        </w:tabs>
        <w:ind w:left="360" w:hanging="360"/>
      </w:pPr>
    </w:lvl>
  </w:abstractNum>
  <w:abstractNum w:abstractNumId="9">
    <w:nsid w:val="FFFFFF89"/>
    <w:multiLevelType w:val="singleLevel"/>
    <w:tmpl w:val="07384F66"/>
    <w:lvl w:ilvl="0">
      <w:start w:val="1"/>
      <w:numFmt w:val="bullet"/>
      <w:lvlText w:val=""/>
      <w:lvlJc w:val="left"/>
      <w:pPr>
        <w:tabs>
          <w:tab w:val="num" w:pos="360"/>
        </w:tabs>
        <w:ind w:left="360" w:hanging="360"/>
      </w:pPr>
      <w:rPr>
        <w:rFonts w:ascii="Symbol" w:hAnsi="Symbol" w:hint="default"/>
      </w:rPr>
    </w:lvl>
  </w:abstractNum>
  <w:abstractNum w:abstractNumId="10">
    <w:nsid w:val="06C2766F"/>
    <w:multiLevelType w:val="multilevel"/>
    <w:tmpl w:val="11C6490C"/>
    <w:lvl w:ilvl="0">
      <w:start w:val="1"/>
      <w:numFmt w:val="decimal"/>
      <w:lvlText w:val="%1"/>
      <w:lvlJc w:val="left"/>
      <w:pPr>
        <w:tabs>
          <w:tab w:val="num" w:pos="113"/>
        </w:tabs>
        <w:ind w:left="0" w:firstLine="0"/>
      </w:pPr>
      <w:rPr>
        <w:rFonts w:hint="default"/>
      </w:rPr>
    </w:lvl>
    <w:lvl w:ilvl="1">
      <w:start w:val="1"/>
      <w:numFmt w:val="decimal"/>
      <w:lvlText w:val="2.%2"/>
      <w:lvlJc w:val="left"/>
      <w:pPr>
        <w:tabs>
          <w:tab w:val="num" w:pos="340"/>
        </w:tabs>
        <w:ind w:left="0" w:firstLine="0"/>
      </w:pPr>
      <w:rPr>
        <w:rFonts w:hint="default"/>
      </w:rPr>
    </w:lvl>
    <w:lvl w:ilvl="2">
      <w:start w:val="1"/>
      <w:numFmt w:val="decimal"/>
      <w:lvlText w:val="2.%2.%3"/>
      <w:lvlJc w:val="left"/>
      <w:pPr>
        <w:tabs>
          <w:tab w:val="num" w:pos="237"/>
        </w:tabs>
        <w:ind w:left="2505" w:hanging="2325"/>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2"/>
      <w:numFmt w:val="decimal"/>
      <w:lvlText w:val="%4.%2.%3.1"/>
      <w:lvlJc w:val="left"/>
      <w:pPr>
        <w:tabs>
          <w:tab w:val="num" w:pos="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1">
    <w:nsid w:val="1AC65738"/>
    <w:multiLevelType w:val="multilevel"/>
    <w:tmpl w:val="FC2E1AFC"/>
    <w:lvl w:ilvl="0">
      <w:start w:val="1"/>
      <w:numFmt w:val="decimal"/>
      <w:pStyle w:val="Ttulo1"/>
      <w:lvlText w:val="%1"/>
      <w:lvlJc w:val="left"/>
      <w:pPr>
        <w:tabs>
          <w:tab w:val="num" w:pos="340"/>
        </w:tabs>
        <w:ind w:left="0" w:firstLine="0"/>
      </w:pPr>
      <w:rPr>
        <w:rFonts w:hint="default"/>
      </w:rPr>
    </w:lvl>
    <w:lvl w:ilvl="1">
      <w:start w:val="1"/>
      <w:numFmt w:val="decimal"/>
      <w:pStyle w:val="Ttulo2"/>
      <w:lvlText w:val="%1.%2"/>
      <w:lvlJc w:val="left"/>
      <w:pPr>
        <w:tabs>
          <w:tab w:val="num" w:pos="576"/>
        </w:tabs>
        <w:ind w:left="576" w:hanging="576"/>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2">
    <w:nsid w:val="1D3A6F38"/>
    <w:multiLevelType w:val="hybridMultilevel"/>
    <w:tmpl w:val="2EA4BA2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3">
    <w:nsid w:val="213C231D"/>
    <w:multiLevelType w:val="hybridMultilevel"/>
    <w:tmpl w:val="805848C4"/>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4">
    <w:nsid w:val="2B907990"/>
    <w:multiLevelType w:val="hybridMultilevel"/>
    <w:tmpl w:val="DA6E2B40"/>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5">
    <w:nsid w:val="2EE67397"/>
    <w:multiLevelType w:val="hybridMultilevel"/>
    <w:tmpl w:val="5EB47CAC"/>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cs="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cs="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cs="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6">
    <w:nsid w:val="30F72F72"/>
    <w:multiLevelType w:val="multilevel"/>
    <w:tmpl w:val="0416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7">
    <w:nsid w:val="403B4A4A"/>
    <w:multiLevelType w:val="hybridMultilevel"/>
    <w:tmpl w:val="9EEE90E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8">
    <w:nsid w:val="5AFC4774"/>
    <w:multiLevelType w:val="multilevel"/>
    <w:tmpl w:val="E6CCCCE8"/>
    <w:lvl w:ilvl="0">
      <w:start w:val="1"/>
      <w:numFmt w:val="decimal"/>
      <w:lvlText w:val="%1"/>
      <w:lvlJc w:val="left"/>
      <w:pPr>
        <w:tabs>
          <w:tab w:val="num" w:pos="340"/>
        </w:tabs>
        <w:ind w:left="0" w:firstLine="0"/>
      </w:pPr>
      <w:rPr>
        <w:rFonts w:hint="default"/>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19">
    <w:nsid w:val="5D362406"/>
    <w:multiLevelType w:val="hybridMultilevel"/>
    <w:tmpl w:val="4268F15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nsid w:val="5FF33CD6"/>
    <w:multiLevelType w:val="hybridMultilevel"/>
    <w:tmpl w:val="2CAABB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nsid w:val="61DC7D77"/>
    <w:multiLevelType w:val="hybridMultilevel"/>
    <w:tmpl w:val="B4B621EE"/>
    <w:lvl w:ilvl="0" w:tplc="52DC417C">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2">
    <w:nsid w:val="661E4D05"/>
    <w:multiLevelType w:val="hybridMultilevel"/>
    <w:tmpl w:val="0F28AE98"/>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3">
    <w:nsid w:val="6654017E"/>
    <w:multiLevelType w:val="hybridMultilevel"/>
    <w:tmpl w:val="FFA60870"/>
    <w:lvl w:ilvl="0" w:tplc="04160001">
      <w:start w:val="1"/>
      <w:numFmt w:val="bullet"/>
      <w:lvlText w:val=""/>
      <w:lvlJc w:val="left"/>
      <w:pPr>
        <w:ind w:left="1485" w:hanging="360"/>
      </w:pPr>
      <w:rPr>
        <w:rFonts w:ascii="Symbol" w:hAnsi="Symbol" w:hint="default"/>
      </w:rPr>
    </w:lvl>
    <w:lvl w:ilvl="1" w:tplc="04160003" w:tentative="1">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4">
    <w:nsid w:val="69104F99"/>
    <w:multiLevelType w:val="hybridMultilevel"/>
    <w:tmpl w:val="D3FE5650"/>
    <w:lvl w:ilvl="0" w:tplc="04160001">
      <w:start w:val="1"/>
      <w:numFmt w:val="bullet"/>
      <w:lvlText w:val=""/>
      <w:lvlJc w:val="left"/>
      <w:pPr>
        <w:ind w:left="1429" w:hanging="360"/>
      </w:pPr>
      <w:rPr>
        <w:rFonts w:ascii="Symbol" w:hAnsi="Symbol"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5">
    <w:nsid w:val="6C997DD1"/>
    <w:multiLevelType w:val="multilevel"/>
    <w:tmpl w:val="1F9E5C06"/>
    <w:lvl w:ilvl="0">
      <w:start w:val="1"/>
      <w:numFmt w:val="decimal"/>
      <w:lvlText w:val="%1"/>
      <w:lvlJc w:val="left"/>
      <w:pPr>
        <w:tabs>
          <w:tab w:val="num" w:pos="340"/>
        </w:tabs>
        <w:ind w:left="0" w:firstLine="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340"/>
        </w:tabs>
        <w:ind w:left="0" w:firstLine="0"/>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3240"/>
        </w:tabs>
        <w:ind w:left="2232" w:hanging="792"/>
      </w:pPr>
      <w:rPr>
        <w:rFonts w:hint="default"/>
      </w:rPr>
    </w:lvl>
    <w:lvl w:ilvl="5">
      <w:start w:val="1"/>
      <w:numFmt w:val="decimal"/>
      <w:lvlText w:val="%1.%2.%3.%4.%5.%6."/>
      <w:lvlJc w:val="left"/>
      <w:pPr>
        <w:tabs>
          <w:tab w:val="num" w:pos="3960"/>
        </w:tabs>
        <w:ind w:left="2736" w:hanging="936"/>
      </w:pPr>
      <w:rPr>
        <w:rFonts w:hint="default"/>
      </w:rPr>
    </w:lvl>
    <w:lvl w:ilvl="6">
      <w:start w:val="1"/>
      <w:numFmt w:val="decimal"/>
      <w:lvlText w:val="%1.%2.%3.%4.%5.%6.%7."/>
      <w:lvlJc w:val="left"/>
      <w:pPr>
        <w:tabs>
          <w:tab w:val="num" w:pos="4680"/>
        </w:tabs>
        <w:ind w:left="3240" w:hanging="1080"/>
      </w:pPr>
      <w:rPr>
        <w:rFonts w:hint="default"/>
      </w:rPr>
    </w:lvl>
    <w:lvl w:ilvl="7">
      <w:start w:val="1"/>
      <w:numFmt w:val="decimal"/>
      <w:lvlText w:val="%1.%2.%3.%4.%5.%6.%7.%8."/>
      <w:lvlJc w:val="left"/>
      <w:pPr>
        <w:tabs>
          <w:tab w:val="num" w:pos="5400"/>
        </w:tabs>
        <w:ind w:left="3744" w:hanging="1224"/>
      </w:pPr>
      <w:rPr>
        <w:rFonts w:hint="default"/>
      </w:rPr>
    </w:lvl>
    <w:lvl w:ilvl="8">
      <w:start w:val="1"/>
      <w:numFmt w:val="decimal"/>
      <w:lvlText w:val="%1.%2.%3.%4.%5.%6.%7.%8.%9."/>
      <w:lvlJc w:val="left"/>
      <w:pPr>
        <w:tabs>
          <w:tab w:val="num" w:pos="6120"/>
        </w:tabs>
        <w:ind w:left="4320" w:hanging="1440"/>
      </w:pPr>
      <w:rPr>
        <w:rFonts w:hint="default"/>
      </w:rPr>
    </w:lvl>
  </w:abstractNum>
  <w:abstractNum w:abstractNumId="26">
    <w:nsid w:val="6DCE3BF9"/>
    <w:multiLevelType w:val="hybridMultilevel"/>
    <w:tmpl w:val="213C6D22"/>
    <w:lvl w:ilvl="0" w:tplc="04160001">
      <w:start w:val="1"/>
      <w:numFmt w:val="bullet"/>
      <w:lvlText w:val=""/>
      <w:lvlJc w:val="left"/>
      <w:pPr>
        <w:ind w:left="1485" w:hanging="360"/>
      </w:pPr>
      <w:rPr>
        <w:rFonts w:ascii="Symbol" w:hAnsi="Symbol" w:hint="default"/>
      </w:rPr>
    </w:lvl>
    <w:lvl w:ilvl="1" w:tplc="04160003">
      <w:start w:val="1"/>
      <w:numFmt w:val="bullet"/>
      <w:lvlText w:val="o"/>
      <w:lvlJc w:val="left"/>
      <w:pPr>
        <w:ind w:left="2205" w:hanging="360"/>
      </w:pPr>
      <w:rPr>
        <w:rFonts w:ascii="Courier New" w:hAnsi="Courier New" w:cs="Courier New" w:hint="default"/>
      </w:rPr>
    </w:lvl>
    <w:lvl w:ilvl="2" w:tplc="04160005" w:tentative="1">
      <w:start w:val="1"/>
      <w:numFmt w:val="bullet"/>
      <w:lvlText w:val=""/>
      <w:lvlJc w:val="left"/>
      <w:pPr>
        <w:ind w:left="2925" w:hanging="360"/>
      </w:pPr>
      <w:rPr>
        <w:rFonts w:ascii="Wingdings" w:hAnsi="Wingdings" w:hint="default"/>
      </w:rPr>
    </w:lvl>
    <w:lvl w:ilvl="3" w:tplc="04160001" w:tentative="1">
      <w:start w:val="1"/>
      <w:numFmt w:val="bullet"/>
      <w:lvlText w:val=""/>
      <w:lvlJc w:val="left"/>
      <w:pPr>
        <w:ind w:left="3645" w:hanging="360"/>
      </w:pPr>
      <w:rPr>
        <w:rFonts w:ascii="Symbol" w:hAnsi="Symbol" w:hint="default"/>
      </w:rPr>
    </w:lvl>
    <w:lvl w:ilvl="4" w:tplc="04160003" w:tentative="1">
      <w:start w:val="1"/>
      <w:numFmt w:val="bullet"/>
      <w:lvlText w:val="o"/>
      <w:lvlJc w:val="left"/>
      <w:pPr>
        <w:ind w:left="4365" w:hanging="360"/>
      </w:pPr>
      <w:rPr>
        <w:rFonts w:ascii="Courier New" w:hAnsi="Courier New" w:cs="Courier New" w:hint="default"/>
      </w:rPr>
    </w:lvl>
    <w:lvl w:ilvl="5" w:tplc="04160005" w:tentative="1">
      <w:start w:val="1"/>
      <w:numFmt w:val="bullet"/>
      <w:lvlText w:val=""/>
      <w:lvlJc w:val="left"/>
      <w:pPr>
        <w:ind w:left="5085" w:hanging="360"/>
      </w:pPr>
      <w:rPr>
        <w:rFonts w:ascii="Wingdings" w:hAnsi="Wingdings" w:hint="default"/>
      </w:rPr>
    </w:lvl>
    <w:lvl w:ilvl="6" w:tplc="04160001" w:tentative="1">
      <w:start w:val="1"/>
      <w:numFmt w:val="bullet"/>
      <w:lvlText w:val=""/>
      <w:lvlJc w:val="left"/>
      <w:pPr>
        <w:ind w:left="5805" w:hanging="360"/>
      </w:pPr>
      <w:rPr>
        <w:rFonts w:ascii="Symbol" w:hAnsi="Symbol" w:hint="default"/>
      </w:rPr>
    </w:lvl>
    <w:lvl w:ilvl="7" w:tplc="04160003" w:tentative="1">
      <w:start w:val="1"/>
      <w:numFmt w:val="bullet"/>
      <w:lvlText w:val="o"/>
      <w:lvlJc w:val="left"/>
      <w:pPr>
        <w:ind w:left="6525" w:hanging="360"/>
      </w:pPr>
      <w:rPr>
        <w:rFonts w:ascii="Courier New" w:hAnsi="Courier New" w:cs="Courier New" w:hint="default"/>
      </w:rPr>
    </w:lvl>
    <w:lvl w:ilvl="8" w:tplc="04160005" w:tentative="1">
      <w:start w:val="1"/>
      <w:numFmt w:val="bullet"/>
      <w:lvlText w:val=""/>
      <w:lvlJc w:val="left"/>
      <w:pPr>
        <w:ind w:left="7245" w:hanging="360"/>
      </w:pPr>
      <w:rPr>
        <w:rFonts w:ascii="Wingdings" w:hAnsi="Wingdings" w:hint="default"/>
      </w:rPr>
    </w:lvl>
  </w:abstractNum>
  <w:abstractNum w:abstractNumId="27">
    <w:nsid w:val="79754A7B"/>
    <w:multiLevelType w:val="hybridMultilevel"/>
    <w:tmpl w:val="7DA6C466"/>
    <w:lvl w:ilvl="0" w:tplc="36D4F2FE">
      <w:start w:val="1"/>
      <w:numFmt w:val="decimal"/>
      <w:lvlText w:val="%1."/>
      <w:lvlJc w:val="left"/>
      <w:pPr>
        <w:tabs>
          <w:tab w:val="num" w:pos="1242"/>
        </w:tabs>
        <w:ind w:left="1242" w:hanging="360"/>
      </w:pPr>
      <w:rPr>
        <w:rFonts w:hint="default"/>
      </w:rPr>
    </w:lvl>
    <w:lvl w:ilvl="1" w:tplc="04160019" w:tentative="1">
      <w:start w:val="1"/>
      <w:numFmt w:val="lowerLetter"/>
      <w:lvlText w:val="%2."/>
      <w:lvlJc w:val="left"/>
      <w:pPr>
        <w:tabs>
          <w:tab w:val="num" w:pos="1962"/>
        </w:tabs>
        <w:ind w:left="1962" w:hanging="360"/>
      </w:pPr>
    </w:lvl>
    <w:lvl w:ilvl="2" w:tplc="0416001B" w:tentative="1">
      <w:start w:val="1"/>
      <w:numFmt w:val="lowerRoman"/>
      <w:lvlText w:val="%3."/>
      <w:lvlJc w:val="right"/>
      <w:pPr>
        <w:tabs>
          <w:tab w:val="num" w:pos="2682"/>
        </w:tabs>
        <w:ind w:left="2682" w:hanging="180"/>
      </w:pPr>
    </w:lvl>
    <w:lvl w:ilvl="3" w:tplc="0416000F" w:tentative="1">
      <w:start w:val="1"/>
      <w:numFmt w:val="decimal"/>
      <w:lvlText w:val="%4."/>
      <w:lvlJc w:val="left"/>
      <w:pPr>
        <w:tabs>
          <w:tab w:val="num" w:pos="3402"/>
        </w:tabs>
        <w:ind w:left="3402" w:hanging="360"/>
      </w:pPr>
    </w:lvl>
    <w:lvl w:ilvl="4" w:tplc="04160019" w:tentative="1">
      <w:start w:val="1"/>
      <w:numFmt w:val="lowerLetter"/>
      <w:lvlText w:val="%5."/>
      <w:lvlJc w:val="left"/>
      <w:pPr>
        <w:tabs>
          <w:tab w:val="num" w:pos="4122"/>
        </w:tabs>
        <w:ind w:left="4122" w:hanging="360"/>
      </w:pPr>
    </w:lvl>
    <w:lvl w:ilvl="5" w:tplc="0416001B" w:tentative="1">
      <w:start w:val="1"/>
      <w:numFmt w:val="lowerRoman"/>
      <w:lvlText w:val="%6."/>
      <w:lvlJc w:val="right"/>
      <w:pPr>
        <w:tabs>
          <w:tab w:val="num" w:pos="4842"/>
        </w:tabs>
        <w:ind w:left="4842" w:hanging="180"/>
      </w:pPr>
    </w:lvl>
    <w:lvl w:ilvl="6" w:tplc="0416000F" w:tentative="1">
      <w:start w:val="1"/>
      <w:numFmt w:val="decimal"/>
      <w:lvlText w:val="%7."/>
      <w:lvlJc w:val="left"/>
      <w:pPr>
        <w:tabs>
          <w:tab w:val="num" w:pos="5562"/>
        </w:tabs>
        <w:ind w:left="5562" w:hanging="360"/>
      </w:pPr>
    </w:lvl>
    <w:lvl w:ilvl="7" w:tplc="04160019" w:tentative="1">
      <w:start w:val="1"/>
      <w:numFmt w:val="lowerLetter"/>
      <w:lvlText w:val="%8."/>
      <w:lvlJc w:val="left"/>
      <w:pPr>
        <w:tabs>
          <w:tab w:val="num" w:pos="6282"/>
        </w:tabs>
        <w:ind w:left="6282" w:hanging="360"/>
      </w:pPr>
    </w:lvl>
    <w:lvl w:ilvl="8" w:tplc="0416001B" w:tentative="1">
      <w:start w:val="1"/>
      <w:numFmt w:val="lowerRoman"/>
      <w:lvlText w:val="%9."/>
      <w:lvlJc w:val="right"/>
      <w:pPr>
        <w:tabs>
          <w:tab w:val="num" w:pos="7002"/>
        </w:tabs>
        <w:ind w:left="7002" w:hanging="180"/>
      </w:pPr>
    </w:lvl>
  </w:abstractNum>
  <w:abstractNum w:abstractNumId="28">
    <w:nsid w:val="7BB651D0"/>
    <w:multiLevelType w:val="hybridMultilevel"/>
    <w:tmpl w:val="DF6A67B4"/>
    <w:lvl w:ilvl="0" w:tplc="E6643A1A">
      <w:start w:val="1"/>
      <w:numFmt w:val="lowerLetter"/>
      <w:pStyle w:val="Alinea"/>
      <w:lvlText w:val="%1)"/>
      <w:lvlJc w:val="left"/>
      <w:pPr>
        <w:tabs>
          <w:tab w:val="num" w:pos="965"/>
        </w:tabs>
        <w:ind w:left="988" w:hanging="307"/>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160019" w:tentative="1">
      <w:start w:val="1"/>
      <w:numFmt w:val="lowerLetter"/>
      <w:lvlText w:val="%2."/>
      <w:lvlJc w:val="left"/>
      <w:pPr>
        <w:tabs>
          <w:tab w:val="num" w:pos="1441"/>
        </w:tabs>
        <w:ind w:left="1441" w:hanging="360"/>
      </w:pPr>
    </w:lvl>
    <w:lvl w:ilvl="2" w:tplc="0416001B" w:tentative="1">
      <w:start w:val="1"/>
      <w:numFmt w:val="lowerRoman"/>
      <w:lvlText w:val="%3."/>
      <w:lvlJc w:val="right"/>
      <w:pPr>
        <w:tabs>
          <w:tab w:val="num" w:pos="2161"/>
        </w:tabs>
        <w:ind w:left="2161" w:hanging="180"/>
      </w:pPr>
    </w:lvl>
    <w:lvl w:ilvl="3" w:tplc="0416000F" w:tentative="1">
      <w:start w:val="1"/>
      <w:numFmt w:val="decimal"/>
      <w:lvlText w:val="%4."/>
      <w:lvlJc w:val="left"/>
      <w:pPr>
        <w:tabs>
          <w:tab w:val="num" w:pos="2881"/>
        </w:tabs>
        <w:ind w:left="2881" w:hanging="360"/>
      </w:pPr>
    </w:lvl>
    <w:lvl w:ilvl="4" w:tplc="04160019" w:tentative="1">
      <w:start w:val="1"/>
      <w:numFmt w:val="lowerLetter"/>
      <w:lvlText w:val="%5."/>
      <w:lvlJc w:val="left"/>
      <w:pPr>
        <w:tabs>
          <w:tab w:val="num" w:pos="3601"/>
        </w:tabs>
        <w:ind w:left="3601" w:hanging="360"/>
      </w:pPr>
    </w:lvl>
    <w:lvl w:ilvl="5" w:tplc="0416001B" w:tentative="1">
      <w:start w:val="1"/>
      <w:numFmt w:val="lowerRoman"/>
      <w:lvlText w:val="%6."/>
      <w:lvlJc w:val="right"/>
      <w:pPr>
        <w:tabs>
          <w:tab w:val="num" w:pos="4321"/>
        </w:tabs>
        <w:ind w:left="4321" w:hanging="180"/>
      </w:pPr>
    </w:lvl>
    <w:lvl w:ilvl="6" w:tplc="0416000F" w:tentative="1">
      <w:start w:val="1"/>
      <w:numFmt w:val="decimal"/>
      <w:lvlText w:val="%7."/>
      <w:lvlJc w:val="left"/>
      <w:pPr>
        <w:tabs>
          <w:tab w:val="num" w:pos="5041"/>
        </w:tabs>
        <w:ind w:left="5041" w:hanging="360"/>
      </w:pPr>
    </w:lvl>
    <w:lvl w:ilvl="7" w:tplc="04160019" w:tentative="1">
      <w:start w:val="1"/>
      <w:numFmt w:val="lowerLetter"/>
      <w:lvlText w:val="%8."/>
      <w:lvlJc w:val="left"/>
      <w:pPr>
        <w:tabs>
          <w:tab w:val="num" w:pos="5761"/>
        </w:tabs>
        <w:ind w:left="5761" w:hanging="360"/>
      </w:pPr>
    </w:lvl>
    <w:lvl w:ilvl="8" w:tplc="0416001B" w:tentative="1">
      <w:start w:val="1"/>
      <w:numFmt w:val="lowerRoman"/>
      <w:lvlText w:val="%9."/>
      <w:lvlJc w:val="right"/>
      <w:pPr>
        <w:tabs>
          <w:tab w:val="num" w:pos="6481"/>
        </w:tabs>
        <w:ind w:left="6481" w:hanging="180"/>
      </w:pPr>
    </w:lvl>
  </w:abstractNum>
  <w:abstractNum w:abstractNumId="29">
    <w:nsid w:val="7C6621BB"/>
    <w:multiLevelType w:val="hybridMultilevel"/>
    <w:tmpl w:val="9014F2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6"/>
  </w:num>
  <w:num w:numId="2">
    <w:abstractNumId w:val="11"/>
  </w:num>
  <w:num w:numId="3">
    <w:abstractNumId w:val="28"/>
  </w:num>
  <w:num w:numId="4">
    <w:abstractNumId w:val="10"/>
  </w:num>
  <w:num w:numId="5">
    <w:abstractNumId w:val="28"/>
    <w:lvlOverride w:ilvl="0">
      <w:startOverride w:val="1"/>
    </w:lvlOverride>
  </w:num>
  <w:num w:numId="6">
    <w:abstractNumId w:val="28"/>
    <w:lvlOverride w:ilvl="0">
      <w:startOverride w:val="1"/>
    </w:lvlOverride>
  </w:num>
  <w:num w:numId="7">
    <w:abstractNumId w:val="25"/>
  </w:num>
  <w:num w:numId="8">
    <w:abstractNumId w:val="21"/>
  </w:num>
  <w:num w:numId="9">
    <w:abstractNumId w:val="27"/>
  </w:num>
  <w:num w:numId="10">
    <w:abstractNumId w:val="9"/>
  </w:num>
  <w:num w:numId="11">
    <w:abstractNumId w:val="7"/>
  </w:num>
  <w:num w:numId="12">
    <w:abstractNumId w:val="8"/>
  </w:num>
  <w:num w:numId="13">
    <w:abstractNumId w:val="3"/>
  </w:num>
  <w:num w:numId="14">
    <w:abstractNumId w:val="2"/>
  </w:num>
  <w:num w:numId="15">
    <w:abstractNumId w:val="1"/>
  </w:num>
  <w:num w:numId="16">
    <w:abstractNumId w:val="0"/>
  </w:num>
  <w:num w:numId="17">
    <w:abstractNumId w:val="5"/>
  </w:num>
  <w:num w:numId="18">
    <w:abstractNumId w:val="4"/>
  </w:num>
  <w:num w:numId="19">
    <w:abstractNumId w:val="6"/>
  </w:num>
  <w:num w:numId="20">
    <w:abstractNumId w:val="18"/>
  </w:num>
  <w:num w:numId="21">
    <w:abstractNumId w:val="15"/>
  </w:num>
  <w:num w:numId="22">
    <w:abstractNumId w:val="14"/>
  </w:num>
  <w:num w:numId="23">
    <w:abstractNumId w:val="24"/>
  </w:num>
  <w:num w:numId="24">
    <w:abstractNumId w:val="23"/>
  </w:num>
  <w:num w:numId="25">
    <w:abstractNumId w:val="17"/>
  </w:num>
  <w:num w:numId="26">
    <w:abstractNumId w:val="29"/>
  </w:num>
  <w:num w:numId="27">
    <w:abstractNumId w:val="13"/>
  </w:num>
  <w:num w:numId="28">
    <w:abstractNumId w:val="26"/>
  </w:num>
  <w:num w:numId="29">
    <w:abstractNumId w:val="20"/>
  </w:num>
  <w:num w:numId="30">
    <w:abstractNumId w:val="22"/>
  </w:num>
  <w:num w:numId="31">
    <w:abstractNumId w:val="12"/>
  </w:num>
  <w:num w:numId="32">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1" w:dllVersion="513" w:checkStyle="1"/>
  <w:proofState w:spelling="clean" w:grammar="clean"/>
  <w:attachedTemplate r:id="rId1"/>
  <w:stylePaneFormatFilter w:val="3001"/>
  <w:defaultTabStop w:val="0"/>
  <w:hyphenationZone w:val="425"/>
  <w:drawingGridHorizontalSpacing w:val="120"/>
  <w:displayHorizontalDrawingGridEvery w:val="2"/>
  <w:noPunctuationKerning/>
  <w:characterSpacingControl w:val="doNotCompress"/>
  <w:hdrShapeDefaults>
    <o:shapedefaults v:ext="edit" spidmax="30722">
      <o:colormenu v:ext="edit" fillcolor="none"/>
    </o:shapedefaults>
  </w:hdrShapeDefaults>
  <w:footnotePr>
    <w:footnote w:id="-1"/>
    <w:footnote w:id="0"/>
    <w:footnote w:id="1"/>
  </w:footnotePr>
  <w:endnotePr>
    <w:endnote w:id="-1"/>
    <w:endnote w:id="0"/>
  </w:endnotePr>
  <w:compat/>
  <w:rsids>
    <w:rsidRoot w:val="00121C3E"/>
    <w:rsid w:val="00000DD7"/>
    <w:rsid w:val="00001DC9"/>
    <w:rsid w:val="00002457"/>
    <w:rsid w:val="0000479A"/>
    <w:rsid w:val="00007DAB"/>
    <w:rsid w:val="00010864"/>
    <w:rsid w:val="00011177"/>
    <w:rsid w:val="000114F3"/>
    <w:rsid w:val="00011BF8"/>
    <w:rsid w:val="000121CF"/>
    <w:rsid w:val="000124B0"/>
    <w:rsid w:val="00012D99"/>
    <w:rsid w:val="00015107"/>
    <w:rsid w:val="000157BA"/>
    <w:rsid w:val="00015B6A"/>
    <w:rsid w:val="00016064"/>
    <w:rsid w:val="0001675F"/>
    <w:rsid w:val="00020B02"/>
    <w:rsid w:val="00020D13"/>
    <w:rsid w:val="00021ACF"/>
    <w:rsid w:val="000229C1"/>
    <w:rsid w:val="00022DE1"/>
    <w:rsid w:val="00023A92"/>
    <w:rsid w:val="00023B11"/>
    <w:rsid w:val="00025189"/>
    <w:rsid w:val="000254C5"/>
    <w:rsid w:val="00025949"/>
    <w:rsid w:val="00026813"/>
    <w:rsid w:val="00026C3F"/>
    <w:rsid w:val="00027516"/>
    <w:rsid w:val="00030242"/>
    <w:rsid w:val="0003085C"/>
    <w:rsid w:val="00030EAC"/>
    <w:rsid w:val="0003181C"/>
    <w:rsid w:val="00031D37"/>
    <w:rsid w:val="00033239"/>
    <w:rsid w:val="00033679"/>
    <w:rsid w:val="00033CDE"/>
    <w:rsid w:val="00034158"/>
    <w:rsid w:val="000355B0"/>
    <w:rsid w:val="000370D3"/>
    <w:rsid w:val="00037586"/>
    <w:rsid w:val="000401C7"/>
    <w:rsid w:val="00040484"/>
    <w:rsid w:val="000419AC"/>
    <w:rsid w:val="000429E8"/>
    <w:rsid w:val="00044AFE"/>
    <w:rsid w:val="00044FBE"/>
    <w:rsid w:val="00045C60"/>
    <w:rsid w:val="000465BD"/>
    <w:rsid w:val="00047166"/>
    <w:rsid w:val="00047A5F"/>
    <w:rsid w:val="00050036"/>
    <w:rsid w:val="000510C0"/>
    <w:rsid w:val="000525F5"/>
    <w:rsid w:val="00053100"/>
    <w:rsid w:val="000533EC"/>
    <w:rsid w:val="000541C9"/>
    <w:rsid w:val="00055B1C"/>
    <w:rsid w:val="00055CAE"/>
    <w:rsid w:val="00055DB6"/>
    <w:rsid w:val="00057C3D"/>
    <w:rsid w:val="000600BA"/>
    <w:rsid w:val="000611A4"/>
    <w:rsid w:val="0006172A"/>
    <w:rsid w:val="000649D3"/>
    <w:rsid w:val="0006519B"/>
    <w:rsid w:val="00066721"/>
    <w:rsid w:val="000670EA"/>
    <w:rsid w:val="00067A0D"/>
    <w:rsid w:val="00070BE1"/>
    <w:rsid w:val="00072719"/>
    <w:rsid w:val="000731C4"/>
    <w:rsid w:val="00075C81"/>
    <w:rsid w:val="00080C78"/>
    <w:rsid w:val="0008122E"/>
    <w:rsid w:val="000812C0"/>
    <w:rsid w:val="0008144B"/>
    <w:rsid w:val="00081835"/>
    <w:rsid w:val="00083757"/>
    <w:rsid w:val="000855A7"/>
    <w:rsid w:val="00085A94"/>
    <w:rsid w:val="00085B3C"/>
    <w:rsid w:val="00086A78"/>
    <w:rsid w:val="00087748"/>
    <w:rsid w:val="00087CD4"/>
    <w:rsid w:val="00090D31"/>
    <w:rsid w:val="00091404"/>
    <w:rsid w:val="0009517C"/>
    <w:rsid w:val="0009522E"/>
    <w:rsid w:val="0009695D"/>
    <w:rsid w:val="0009698A"/>
    <w:rsid w:val="00096A2C"/>
    <w:rsid w:val="00096B3E"/>
    <w:rsid w:val="00097AE9"/>
    <w:rsid w:val="000A0B4E"/>
    <w:rsid w:val="000A289E"/>
    <w:rsid w:val="000A3481"/>
    <w:rsid w:val="000A3824"/>
    <w:rsid w:val="000A3E27"/>
    <w:rsid w:val="000A4DBC"/>
    <w:rsid w:val="000A5ACA"/>
    <w:rsid w:val="000A60AA"/>
    <w:rsid w:val="000B031A"/>
    <w:rsid w:val="000B0574"/>
    <w:rsid w:val="000B0F49"/>
    <w:rsid w:val="000B231C"/>
    <w:rsid w:val="000B48CA"/>
    <w:rsid w:val="000B505F"/>
    <w:rsid w:val="000B5D8A"/>
    <w:rsid w:val="000B6E20"/>
    <w:rsid w:val="000C3D24"/>
    <w:rsid w:val="000C5E1C"/>
    <w:rsid w:val="000C7F6C"/>
    <w:rsid w:val="000D0084"/>
    <w:rsid w:val="000D1C8A"/>
    <w:rsid w:val="000D1FC3"/>
    <w:rsid w:val="000D258E"/>
    <w:rsid w:val="000D2784"/>
    <w:rsid w:val="000D2ECF"/>
    <w:rsid w:val="000D3163"/>
    <w:rsid w:val="000D39D3"/>
    <w:rsid w:val="000D3D95"/>
    <w:rsid w:val="000D45E2"/>
    <w:rsid w:val="000D4D46"/>
    <w:rsid w:val="000D7046"/>
    <w:rsid w:val="000E034D"/>
    <w:rsid w:val="000E1126"/>
    <w:rsid w:val="000E1563"/>
    <w:rsid w:val="000E2ECA"/>
    <w:rsid w:val="000E3EC6"/>
    <w:rsid w:val="000E42B1"/>
    <w:rsid w:val="000E4BC4"/>
    <w:rsid w:val="000E5CB6"/>
    <w:rsid w:val="000E621B"/>
    <w:rsid w:val="000E6A42"/>
    <w:rsid w:val="000E6CA8"/>
    <w:rsid w:val="000E79C9"/>
    <w:rsid w:val="000F0F2F"/>
    <w:rsid w:val="000F16FF"/>
    <w:rsid w:val="000F1AFA"/>
    <w:rsid w:val="000F2C66"/>
    <w:rsid w:val="000F3A3B"/>
    <w:rsid w:val="000F3AC9"/>
    <w:rsid w:val="000F6E31"/>
    <w:rsid w:val="001000DD"/>
    <w:rsid w:val="001002E6"/>
    <w:rsid w:val="00101364"/>
    <w:rsid w:val="00103110"/>
    <w:rsid w:val="00104519"/>
    <w:rsid w:val="00104767"/>
    <w:rsid w:val="00104D53"/>
    <w:rsid w:val="00105074"/>
    <w:rsid w:val="0010544D"/>
    <w:rsid w:val="00105AB6"/>
    <w:rsid w:val="00107A20"/>
    <w:rsid w:val="00107E8F"/>
    <w:rsid w:val="00110815"/>
    <w:rsid w:val="00110A1F"/>
    <w:rsid w:val="00110C70"/>
    <w:rsid w:val="001115B2"/>
    <w:rsid w:val="0011207D"/>
    <w:rsid w:val="0011215A"/>
    <w:rsid w:val="001131A5"/>
    <w:rsid w:val="00113E64"/>
    <w:rsid w:val="00113FF7"/>
    <w:rsid w:val="00114712"/>
    <w:rsid w:val="001159C5"/>
    <w:rsid w:val="00117B67"/>
    <w:rsid w:val="0012185F"/>
    <w:rsid w:val="00121C3E"/>
    <w:rsid w:val="00121C43"/>
    <w:rsid w:val="0012395F"/>
    <w:rsid w:val="001239A2"/>
    <w:rsid w:val="001241FF"/>
    <w:rsid w:val="00124AD1"/>
    <w:rsid w:val="00125BE5"/>
    <w:rsid w:val="001261AE"/>
    <w:rsid w:val="001262BD"/>
    <w:rsid w:val="00126E7D"/>
    <w:rsid w:val="0012795E"/>
    <w:rsid w:val="00127EC2"/>
    <w:rsid w:val="00131255"/>
    <w:rsid w:val="001313CA"/>
    <w:rsid w:val="00133CFD"/>
    <w:rsid w:val="00134315"/>
    <w:rsid w:val="00134C7A"/>
    <w:rsid w:val="00134E3D"/>
    <w:rsid w:val="00135EB8"/>
    <w:rsid w:val="00136E99"/>
    <w:rsid w:val="00137325"/>
    <w:rsid w:val="001418B8"/>
    <w:rsid w:val="00143988"/>
    <w:rsid w:val="001451DE"/>
    <w:rsid w:val="0014547B"/>
    <w:rsid w:val="00145D65"/>
    <w:rsid w:val="00145D74"/>
    <w:rsid w:val="00147221"/>
    <w:rsid w:val="00150BD8"/>
    <w:rsid w:val="001517A2"/>
    <w:rsid w:val="001521F9"/>
    <w:rsid w:val="00154494"/>
    <w:rsid w:val="001610F9"/>
    <w:rsid w:val="00161DAA"/>
    <w:rsid w:val="00162295"/>
    <w:rsid w:val="00162BE0"/>
    <w:rsid w:val="001639D1"/>
    <w:rsid w:val="00164E03"/>
    <w:rsid w:val="001660F7"/>
    <w:rsid w:val="00167661"/>
    <w:rsid w:val="00170908"/>
    <w:rsid w:val="00170B30"/>
    <w:rsid w:val="00170F0F"/>
    <w:rsid w:val="00171609"/>
    <w:rsid w:val="00171BD3"/>
    <w:rsid w:val="001721BF"/>
    <w:rsid w:val="00172208"/>
    <w:rsid w:val="00172AE8"/>
    <w:rsid w:val="00173DDB"/>
    <w:rsid w:val="0017553F"/>
    <w:rsid w:val="00176D49"/>
    <w:rsid w:val="00177B51"/>
    <w:rsid w:val="001813F4"/>
    <w:rsid w:val="00182247"/>
    <w:rsid w:val="00182392"/>
    <w:rsid w:val="00182ECF"/>
    <w:rsid w:val="001832DB"/>
    <w:rsid w:val="00184A7F"/>
    <w:rsid w:val="00185119"/>
    <w:rsid w:val="00185527"/>
    <w:rsid w:val="00185542"/>
    <w:rsid w:val="001859D6"/>
    <w:rsid w:val="00186E17"/>
    <w:rsid w:val="00187749"/>
    <w:rsid w:val="001905F3"/>
    <w:rsid w:val="001920F0"/>
    <w:rsid w:val="0019221E"/>
    <w:rsid w:val="001926B4"/>
    <w:rsid w:val="00192DE5"/>
    <w:rsid w:val="001960D0"/>
    <w:rsid w:val="00197D47"/>
    <w:rsid w:val="001A01A2"/>
    <w:rsid w:val="001A052C"/>
    <w:rsid w:val="001A1CAF"/>
    <w:rsid w:val="001A26B1"/>
    <w:rsid w:val="001A39D9"/>
    <w:rsid w:val="001A484B"/>
    <w:rsid w:val="001A6650"/>
    <w:rsid w:val="001B012A"/>
    <w:rsid w:val="001B0377"/>
    <w:rsid w:val="001B20FA"/>
    <w:rsid w:val="001B39B5"/>
    <w:rsid w:val="001B3E4C"/>
    <w:rsid w:val="001B438C"/>
    <w:rsid w:val="001B4D94"/>
    <w:rsid w:val="001B4F83"/>
    <w:rsid w:val="001B52A7"/>
    <w:rsid w:val="001B6A37"/>
    <w:rsid w:val="001B7C9F"/>
    <w:rsid w:val="001C20D2"/>
    <w:rsid w:val="001C2679"/>
    <w:rsid w:val="001C2BB7"/>
    <w:rsid w:val="001C414A"/>
    <w:rsid w:val="001C4261"/>
    <w:rsid w:val="001C48ED"/>
    <w:rsid w:val="001C5956"/>
    <w:rsid w:val="001C5B7B"/>
    <w:rsid w:val="001C6905"/>
    <w:rsid w:val="001C6C19"/>
    <w:rsid w:val="001C7B77"/>
    <w:rsid w:val="001D0F51"/>
    <w:rsid w:val="001D357E"/>
    <w:rsid w:val="001D3BE1"/>
    <w:rsid w:val="001D5154"/>
    <w:rsid w:val="001D6BAD"/>
    <w:rsid w:val="001D7EC5"/>
    <w:rsid w:val="001E0420"/>
    <w:rsid w:val="001E0592"/>
    <w:rsid w:val="001E0BBE"/>
    <w:rsid w:val="001E0DBB"/>
    <w:rsid w:val="001E1516"/>
    <w:rsid w:val="001E1B11"/>
    <w:rsid w:val="001E2E5F"/>
    <w:rsid w:val="001E41A9"/>
    <w:rsid w:val="001E48F4"/>
    <w:rsid w:val="001E4CC3"/>
    <w:rsid w:val="001E60B4"/>
    <w:rsid w:val="001E6621"/>
    <w:rsid w:val="001E6BCF"/>
    <w:rsid w:val="001F00B7"/>
    <w:rsid w:val="001F32C6"/>
    <w:rsid w:val="001F49AF"/>
    <w:rsid w:val="001F60B5"/>
    <w:rsid w:val="001F6BF6"/>
    <w:rsid w:val="00201341"/>
    <w:rsid w:val="00201468"/>
    <w:rsid w:val="00202D1E"/>
    <w:rsid w:val="00203332"/>
    <w:rsid w:val="002039C1"/>
    <w:rsid w:val="00204CD6"/>
    <w:rsid w:val="00205862"/>
    <w:rsid w:val="00206358"/>
    <w:rsid w:val="002069C1"/>
    <w:rsid w:val="002110CA"/>
    <w:rsid w:val="00211BB9"/>
    <w:rsid w:val="00212987"/>
    <w:rsid w:val="00212CB9"/>
    <w:rsid w:val="002139FD"/>
    <w:rsid w:val="0021479E"/>
    <w:rsid w:val="00214D03"/>
    <w:rsid w:val="00216947"/>
    <w:rsid w:val="00216BFD"/>
    <w:rsid w:val="00216DA5"/>
    <w:rsid w:val="00216F10"/>
    <w:rsid w:val="00220386"/>
    <w:rsid w:val="00221C7A"/>
    <w:rsid w:val="00221D47"/>
    <w:rsid w:val="002232D5"/>
    <w:rsid w:val="0022384B"/>
    <w:rsid w:val="00223AB5"/>
    <w:rsid w:val="00223C6D"/>
    <w:rsid w:val="00224E37"/>
    <w:rsid w:val="00226560"/>
    <w:rsid w:val="002305ED"/>
    <w:rsid w:val="002316F8"/>
    <w:rsid w:val="0023190D"/>
    <w:rsid w:val="002326FF"/>
    <w:rsid w:val="00233B52"/>
    <w:rsid w:val="00234AC2"/>
    <w:rsid w:val="00235C20"/>
    <w:rsid w:val="00236C7B"/>
    <w:rsid w:val="00237341"/>
    <w:rsid w:val="002375FD"/>
    <w:rsid w:val="00240376"/>
    <w:rsid w:val="00240C2A"/>
    <w:rsid w:val="00240FF6"/>
    <w:rsid w:val="0024137B"/>
    <w:rsid w:val="002425E9"/>
    <w:rsid w:val="00242774"/>
    <w:rsid w:val="00242905"/>
    <w:rsid w:val="002430D4"/>
    <w:rsid w:val="002438AC"/>
    <w:rsid w:val="002453D0"/>
    <w:rsid w:val="00245BA5"/>
    <w:rsid w:val="00246124"/>
    <w:rsid w:val="00246312"/>
    <w:rsid w:val="00246C50"/>
    <w:rsid w:val="00247A11"/>
    <w:rsid w:val="0025069B"/>
    <w:rsid w:val="002506A8"/>
    <w:rsid w:val="00250973"/>
    <w:rsid w:val="00251DA7"/>
    <w:rsid w:val="00252FD8"/>
    <w:rsid w:val="0025323D"/>
    <w:rsid w:val="00253579"/>
    <w:rsid w:val="00253BDE"/>
    <w:rsid w:val="002542E2"/>
    <w:rsid w:val="00254691"/>
    <w:rsid w:val="00254968"/>
    <w:rsid w:val="0025513B"/>
    <w:rsid w:val="0025545D"/>
    <w:rsid w:val="00256005"/>
    <w:rsid w:val="0025681A"/>
    <w:rsid w:val="00257294"/>
    <w:rsid w:val="00257E6E"/>
    <w:rsid w:val="002600F5"/>
    <w:rsid w:val="00261897"/>
    <w:rsid w:val="00262D17"/>
    <w:rsid w:val="00263906"/>
    <w:rsid w:val="002639F8"/>
    <w:rsid w:val="00264BFC"/>
    <w:rsid w:val="00265718"/>
    <w:rsid w:val="002665BA"/>
    <w:rsid w:val="0026671C"/>
    <w:rsid w:val="00266A91"/>
    <w:rsid w:val="0027084C"/>
    <w:rsid w:val="00270877"/>
    <w:rsid w:val="00270D34"/>
    <w:rsid w:val="0027121A"/>
    <w:rsid w:val="00271390"/>
    <w:rsid w:val="002720FA"/>
    <w:rsid w:val="0027212C"/>
    <w:rsid w:val="0027322F"/>
    <w:rsid w:val="00273C80"/>
    <w:rsid w:val="002748B6"/>
    <w:rsid w:val="002752D5"/>
    <w:rsid w:val="00275D01"/>
    <w:rsid w:val="00275ED0"/>
    <w:rsid w:val="002763E5"/>
    <w:rsid w:val="0027704C"/>
    <w:rsid w:val="0028033F"/>
    <w:rsid w:val="00280510"/>
    <w:rsid w:val="00280515"/>
    <w:rsid w:val="00281641"/>
    <w:rsid w:val="0028176C"/>
    <w:rsid w:val="002821C0"/>
    <w:rsid w:val="002830E7"/>
    <w:rsid w:val="00283C72"/>
    <w:rsid w:val="00284030"/>
    <w:rsid w:val="00284185"/>
    <w:rsid w:val="00284507"/>
    <w:rsid w:val="0028490D"/>
    <w:rsid w:val="002862CC"/>
    <w:rsid w:val="002874E0"/>
    <w:rsid w:val="00287A94"/>
    <w:rsid w:val="00287ECE"/>
    <w:rsid w:val="002900B7"/>
    <w:rsid w:val="00291BB7"/>
    <w:rsid w:val="0029344D"/>
    <w:rsid w:val="0029358C"/>
    <w:rsid w:val="002941C5"/>
    <w:rsid w:val="0029436F"/>
    <w:rsid w:val="002945D8"/>
    <w:rsid w:val="00296CFA"/>
    <w:rsid w:val="00297097"/>
    <w:rsid w:val="00297B5B"/>
    <w:rsid w:val="002A112C"/>
    <w:rsid w:val="002A2ACC"/>
    <w:rsid w:val="002A305D"/>
    <w:rsid w:val="002A35A4"/>
    <w:rsid w:val="002A4DD7"/>
    <w:rsid w:val="002A501D"/>
    <w:rsid w:val="002A5027"/>
    <w:rsid w:val="002A5732"/>
    <w:rsid w:val="002A6D42"/>
    <w:rsid w:val="002A6D45"/>
    <w:rsid w:val="002A7DF2"/>
    <w:rsid w:val="002B07C9"/>
    <w:rsid w:val="002B12BB"/>
    <w:rsid w:val="002B15C4"/>
    <w:rsid w:val="002B1D46"/>
    <w:rsid w:val="002B39C3"/>
    <w:rsid w:val="002B509D"/>
    <w:rsid w:val="002B5A11"/>
    <w:rsid w:val="002B6A7E"/>
    <w:rsid w:val="002B7B7E"/>
    <w:rsid w:val="002C144B"/>
    <w:rsid w:val="002C5166"/>
    <w:rsid w:val="002C53F5"/>
    <w:rsid w:val="002C61B3"/>
    <w:rsid w:val="002C68EC"/>
    <w:rsid w:val="002C6AA8"/>
    <w:rsid w:val="002C70EB"/>
    <w:rsid w:val="002C7D24"/>
    <w:rsid w:val="002D0F4F"/>
    <w:rsid w:val="002D263D"/>
    <w:rsid w:val="002D275B"/>
    <w:rsid w:val="002D28FC"/>
    <w:rsid w:val="002D41F6"/>
    <w:rsid w:val="002D4324"/>
    <w:rsid w:val="002D5020"/>
    <w:rsid w:val="002D5E31"/>
    <w:rsid w:val="002D610F"/>
    <w:rsid w:val="002D75DC"/>
    <w:rsid w:val="002D7817"/>
    <w:rsid w:val="002D7FA2"/>
    <w:rsid w:val="002E0174"/>
    <w:rsid w:val="002E0DCA"/>
    <w:rsid w:val="002E238C"/>
    <w:rsid w:val="002E3082"/>
    <w:rsid w:val="002E32B0"/>
    <w:rsid w:val="002E4B2B"/>
    <w:rsid w:val="002E722D"/>
    <w:rsid w:val="002E77D9"/>
    <w:rsid w:val="002F03E5"/>
    <w:rsid w:val="002F086A"/>
    <w:rsid w:val="002F19C9"/>
    <w:rsid w:val="002F1D77"/>
    <w:rsid w:val="002F2149"/>
    <w:rsid w:val="002F26A5"/>
    <w:rsid w:val="002F2F36"/>
    <w:rsid w:val="002F334F"/>
    <w:rsid w:val="002F3902"/>
    <w:rsid w:val="002F58DB"/>
    <w:rsid w:val="002F63D6"/>
    <w:rsid w:val="002F6471"/>
    <w:rsid w:val="00302038"/>
    <w:rsid w:val="00302669"/>
    <w:rsid w:val="00302B62"/>
    <w:rsid w:val="00303B96"/>
    <w:rsid w:val="003046AB"/>
    <w:rsid w:val="00305D8E"/>
    <w:rsid w:val="00310156"/>
    <w:rsid w:val="003105FE"/>
    <w:rsid w:val="00311BA0"/>
    <w:rsid w:val="00312F1E"/>
    <w:rsid w:val="00314C66"/>
    <w:rsid w:val="0031574C"/>
    <w:rsid w:val="003157A3"/>
    <w:rsid w:val="003159BD"/>
    <w:rsid w:val="00316383"/>
    <w:rsid w:val="003165B3"/>
    <w:rsid w:val="0031679A"/>
    <w:rsid w:val="003177D7"/>
    <w:rsid w:val="00317F92"/>
    <w:rsid w:val="00321D6E"/>
    <w:rsid w:val="00322E9E"/>
    <w:rsid w:val="00323464"/>
    <w:rsid w:val="003245E0"/>
    <w:rsid w:val="00324798"/>
    <w:rsid w:val="00324F3F"/>
    <w:rsid w:val="0032525F"/>
    <w:rsid w:val="00326EC4"/>
    <w:rsid w:val="00327B73"/>
    <w:rsid w:val="00327BB0"/>
    <w:rsid w:val="00331488"/>
    <w:rsid w:val="00331582"/>
    <w:rsid w:val="0033169D"/>
    <w:rsid w:val="0033201E"/>
    <w:rsid w:val="00332FAA"/>
    <w:rsid w:val="0033317F"/>
    <w:rsid w:val="0033318D"/>
    <w:rsid w:val="0033405A"/>
    <w:rsid w:val="003354B5"/>
    <w:rsid w:val="00337E7F"/>
    <w:rsid w:val="0034188E"/>
    <w:rsid w:val="00342317"/>
    <w:rsid w:val="00342A8A"/>
    <w:rsid w:val="0034334F"/>
    <w:rsid w:val="0034343A"/>
    <w:rsid w:val="00343ADB"/>
    <w:rsid w:val="00344F67"/>
    <w:rsid w:val="00344F8F"/>
    <w:rsid w:val="0034508A"/>
    <w:rsid w:val="00345A41"/>
    <w:rsid w:val="00346157"/>
    <w:rsid w:val="00346335"/>
    <w:rsid w:val="00346C1F"/>
    <w:rsid w:val="00346C43"/>
    <w:rsid w:val="003505F5"/>
    <w:rsid w:val="0035065F"/>
    <w:rsid w:val="00350A3E"/>
    <w:rsid w:val="00350B36"/>
    <w:rsid w:val="00350C60"/>
    <w:rsid w:val="00350E2A"/>
    <w:rsid w:val="00351867"/>
    <w:rsid w:val="00351973"/>
    <w:rsid w:val="00352427"/>
    <w:rsid w:val="00352501"/>
    <w:rsid w:val="00352CAE"/>
    <w:rsid w:val="00354531"/>
    <w:rsid w:val="003556D9"/>
    <w:rsid w:val="003557A2"/>
    <w:rsid w:val="003557B7"/>
    <w:rsid w:val="00355881"/>
    <w:rsid w:val="003559AF"/>
    <w:rsid w:val="00355D6C"/>
    <w:rsid w:val="00355E8F"/>
    <w:rsid w:val="00355F10"/>
    <w:rsid w:val="0035698A"/>
    <w:rsid w:val="00357EB7"/>
    <w:rsid w:val="003607F6"/>
    <w:rsid w:val="003609DB"/>
    <w:rsid w:val="00361A20"/>
    <w:rsid w:val="00362A14"/>
    <w:rsid w:val="003631DD"/>
    <w:rsid w:val="003643F2"/>
    <w:rsid w:val="003662FE"/>
    <w:rsid w:val="003663A9"/>
    <w:rsid w:val="00370D7A"/>
    <w:rsid w:val="00371776"/>
    <w:rsid w:val="003719D8"/>
    <w:rsid w:val="003720E5"/>
    <w:rsid w:val="0037242C"/>
    <w:rsid w:val="0037287B"/>
    <w:rsid w:val="003729CF"/>
    <w:rsid w:val="0037420B"/>
    <w:rsid w:val="003746E7"/>
    <w:rsid w:val="0037531A"/>
    <w:rsid w:val="0037566C"/>
    <w:rsid w:val="00375799"/>
    <w:rsid w:val="003758C4"/>
    <w:rsid w:val="00375C56"/>
    <w:rsid w:val="00376FE2"/>
    <w:rsid w:val="00377C62"/>
    <w:rsid w:val="00380D50"/>
    <w:rsid w:val="00383AF9"/>
    <w:rsid w:val="00384A5C"/>
    <w:rsid w:val="00384AFB"/>
    <w:rsid w:val="00385B33"/>
    <w:rsid w:val="0038616D"/>
    <w:rsid w:val="0038767E"/>
    <w:rsid w:val="00387869"/>
    <w:rsid w:val="00387ECC"/>
    <w:rsid w:val="00390BB7"/>
    <w:rsid w:val="00390BC9"/>
    <w:rsid w:val="00391D89"/>
    <w:rsid w:val="003924DE"/>
    <w:rsid w:val="003935C0"/>
    <w:rsid w:val="00393659"/>
    <w:rsid w:val="003937CD"/>
    <w:rsid w:val="0039515D"/>
    <w:rsid w:val="003A0E6E"/>
    <w:rsid w:val="003A1CB6"/>
    <w:rsid w:val="003A237B"/>
    <w:rsid w:val="003A2B07"/>
    <w:rsid w:val="003A4408"/>
    <w:rsid w:val="003A5055"/>
    <w:rsid w:val="003A5448"/>
    <w:rsid w:val="003A572A"/>
    <w:rsid w:val="003A5A75"/>
    <w:rsid w:val="003A62E1"/>
    <w:rsid w:val="003A7D46"/>
    <w:rsid w:val="003A7E85"/>
    <w:rsid w:val="003B1331"/>
    <w:rsid w:val="003B2A4B"/>
    <w:rsid w:val="003B2CA6"/>
    <w:rsid w:val="003B3885"/>
    <w:rsid w:val="003B3DFC"/>
    <w:rsid w:val="003B4396"/>
    <w:rsid w:val="003B48BB"/>
    <w:rsid w:val="003B6C42"/>
    <w:rsid w:val="003B73CB"/>
    <w:rsid w:val="003C0A9F"/>
    <w:rsid w:val="003C13C3"/>
    <w:rsid w:val="003C166E"/>
    <w:rsid w:val="003C2373"/>
    <w:rsid w:val="003C2D01"/>
    <w:rsid w:val="003C3F64"/>
    <w:rsid w:val="003C5710"/>
    <w:rsid w:val="003C5791"/>
    <w:rsid w:val="003C600D"/>
    <w:rsid w:val="003C637C"/>
    <w:rsid w:val="003C6AE0"/>
    <w:rsid w:val="003C6EB5"/>
    <w:rsid w:val="003C70F4"/>
    <w:rsid w:val="003D0A65"/>
    <w:rsid w:val="003D4948"/>
    <w:rsid w:val="003D5365"/>
    <w:rsid w:val="003D5960"/>
    <w:rsid w:val="003D604B"/>
    <w:rsid w:val="003D68DD"/>
    <w:rsid w:val="003D710F"/>
    <w:rsid w:val="003D7AEB"/>
    <w:rsid w:val="003E04BE"/>
    <w:rsid w:val="003E1736"/>
    <w:rsid w:val="003E2153"/>
    <w:rsid w:val="003E21C9"/>
    <w:rsid w:val="003E2375"/>
    <w:rsid w:val="003E24F4"/>
    <w:rsid w:val="003E40B1"/>
    <w:rsid w:val="003E4618"/>
    <w:rsid w:val="003E4FF0"/>
    <w:rsid w:val="003E51C5"/>
    <w:rsid w:val="003E533F"/>
    <w:rsid w:val="003E54F2"/>
    <w:rsid w:val="003E5AA6"/>
    <w:rsid w:val="003E6E99"/>
    <w:rsid w:val="003F00E2"/>
    <w:rsid w:val="003F0493"/>
    <w:rsid w:val="003F04B7"/>
    <w:rsid w:val="003F1549"/>
    <w:rsid w:val="003F1553"/>
    <w:rsid w:val="003F2DDD"/>
    <w:rsid w:val="003F322C"/>
    <w:rsid w:val="003F3304"/>
    <w:rsid w:val="003F3A36"/>
    <w:rsid w:val="003F565D"/>
    <w:rsid w:val="003F5CA1"/>
    <w:rsid w:val="003F6DE6"/>
    <w:rsid w:val="00401CDB"/>
    <w:rsid w:val="00402E42"/>
    <w:rsid w:val="00403A46"/>
    <w:rsid w:val="004056FD"/>
    <w:rsid w:val="00405CD6"/>
    <w:rsid w:val="004060D9"/>
    <w:rsid w:val="004071BB"/>
    <w:rsid w:val="00407233"/>
    <w:rsid w:val="004119A2"/>
    <w:rsid w:val="00412B32"/>
    <w:rsid w:val="004134DF"/>
    <w:rsid w:val="0041447F"/>
    <w:rsid w:val="00414BA7"/>
    <w:rsid w:val="004157B9"/>
    <w:rsid w:val="00415E53"/>
    <w:rsid w:val="00420742"/>
    <w:rsid w:val="0042238E"/>
    <w:rsid w:val="0042352A"/>
    <w:rsid w:val="00424115"/>
    <w:rsid w:val="0042424A"/>
    <w:rsid w:val="00424AB8"/>
    <w:rsid w:val="00425447"/>
    <w:rsid w:val="00425DA1"/>
    <w:rsid w:val="004269A8"/>
    <w:rsid w:val="00426FDB"/>
    <w:rsid w:val="004273B0"/>
    <w:rsid w:val="004276C5"/>
    <w:rsid w:val="00431476"/>
    <w:rsid w:val="00431C6C"/>
    <w:rsid w:val="004324CB"/>
    <w:rsid w:val="00432A38"/>
    <w:rsid w:val="0043393D"/>
    <w:rsid w:val="004344C9"/>
    <w:rsid w:val="00435CB3"/>
    <w:rsid w:val="004371E7"/>
    <w:rsid w:val="00437411"/>
    <w:rsid w:val="00440D1D"/>
    <w:rsid w:val="0044130B"/>
    <w:rsid w:val="00443293"/>
    <w:rsid w:val="00443B3D"/>
    <w:rsid w:val="004444CC"/>
    <w:rsid w:val="00444C37"/>
    <w:rsid w:val="00445538"/>
    <w:rsid w:val="0044612A"/>
    <w:rsid w:val="0044677E"/>
    <w:rsid w:val="0044707E"/>
    <w:rsid w:val="00447432"/>
    <w:rsid w:val="0045006C"/>
    <w:rsid w:val="00450115"/>
    <w:rsid w:val="00453C50"/>
    <w:rsid w:val="00453EC7"/>
    <w:rsid w:val="00454444"/>
    <w:rsid w:val="00455737"/>
    <w:rsid w:val="0045593C"/>
    <w:rsid w:val="004560D1"/>
    <w:rsid w:val="00456C25"/>
    <w:rsid w:val="00456DAD"/>
    <w:rsid w:val="0046173E"/>
    <w:rsid w:val="004620CD"/>
    <w:rsid w:val="00462130"/>
    <w:rsid w:val="0046238A"/>
    <w:rsid w:val="00463287"/>
    <w:rsid w:val="004654DF"/>
    <w:rsid w:val="004658AE"/>
    <w:rsid w:val="00467BA3"/>
    <w:rsid w:val="004708F6"/>
    <w:rsid w:val="00472427"/>
    <w:rsid w:val="00472928"/>
    <w:rsid w:val="00473583"/>
    <w:rsid w:val="00475706"/>
    <w:rsid w:val="0047609A"/>
    <w:rsid w:val="00480338"/>
    <w:rsid w:val="0048159B"/>
    <w:rsid w:val="004815F7"/>
    <w:rsid w:val="00482C7A"/>
    <w:rsid w:val="004834B2"/>
    <w:rsid w:val="00483EFC"/>
    <w:rsid w:val="004851AF"/>
    <w:rsid w:val="00486816"/>
    <w:rsid w:val="00486EF7"/>
    <w:rsid w:val="004878A4"/>
    <w:rsid w:val="00490504"/>
    <w:rsid w:val="004908CB"/>
    <w:rsid w:val="004910F9"/>
    <w:rsid w:val="00491950"/>
    <w:rsid w:val="00492111"/>
    <w:rsid w:val="0049386D"/>
    <w:rsid w:val="00494694"/>
    <w:rsid w:val="00494FE7"/>
    <w:rsid w:val="00495430"/>
    <w:rsid w:val="004960AC"/>
    <w:rsid w:val="00496108"/>
    <w:rsid w:val="004967D8"/>
    <w:rsid w:val="004A08CA"/>
    <w:rsid w:val="004A3C47"/>
    <w:rsid w:val="004A4A37"/>
    <w:rsid w:val="004A5145"/>
    <w:rsid w:val="004A660E"/>
    <w:rsid w:val="004A7126"/>
    <w:rsid w:val="004A7834"/>
    <w:rsid w:val="004A7974"/>
    <w:rsid w:val="004B032A"/>
    <w:rsid w:val="004B0797"/>
    <w:rsid w:val="004B1B32"/>
    <w:rsid w:val="004B2282"/>
    <w:rsid w:val="004B307F"/>
    <w:rsid w:val="004B38C3"/>
    <w:rsid w:val="004B39A0"/>
    <w:rsid w:val="004B3AB9"/>
    <w:rsid w:val="004B45DD"/>
    <w:rsid w:val="004B5B4C"/>
    <w:rsid w:val="004B5F84"/>
    <w:rsid w:val="004B6449"/>
    <w:rsid w:val="004B6DEF"/>
    <w:rsid w:val="004B704B"/>
    <w:rsid w:val="004B70AC"/>
    <w:rsid w:val="004B7E93"/>
    <w:rsid w:val="004C011A"/>
    <w:rsid w:val="004C037A"/>
    <w:rsid w:val="004C0A1F"/>
    <w:rsid w:val="004C1DEB"/>
    <w:rsid w:val="004C3D7C"/>
    <w:rsid w:val="004C4561"/>
    <w:rsid w:val="004C50A0"/>
    <w:rsid w:val="004C5326"/>
    <w:rsid w:val="004C54F7"/>
    <w:rsid w:val="004C5AEB"/>
    <w:rsid w:val="004C5FDF"/>
    <w:rsid w:val="004C78A8"/>
    <w:rsid w:val="004C7C21"/>
    <w:rsid w:val="004D1B24"/>
    <w:rsid w:val="004D1D7A"/>
    <w:rsid w:val="004D267C"/>
    <w:rsid w:val="004D2980"/>
    <w:rsid w:val="004D342D"/>
    <w:rsid w:val="004D38E4"/>
    <w:rsid w:val="004D41E3"/>
    <w:rsid w:val="004D4F5D"/>
    <w:rsid w:val="004D65CB"/>
    <w:rsid w:val="004D685A"/>
    <w:rsid w:val="004D6A17"/>
    <w:rsid w:val="004D755E"/>
    <w:rsid w:val="004E2FAC"/>
    <w:rsid w:val="004E3114"/>
    <w:rsid w:val="004E32EE"/>
    <w:rsid w:val="004E41DD"/>
    <w:rsid w:val="004E41E4"/>
    <w:rsid w:val="004E56E3"/>
    <w:rsid w:val="004E667F"/>
    <w:rsid w:val="004F10B6"/>
    <w:rsid w:val="004F187C"/>
    <w:rsid w:val="004F291E"/>
    <w:rsid w:val="004F2A06"/>
    <w:rsid w:val="004F4E63"/>
    <w:rsid w:val="004F516D"/>
    <w:rsid w:val="004F597F"/>
    <w:rsid w:val="004F5D4E"/>
    <w:rsid w:val="004F6670"/>
    <w:rsid w:val="004F6A42"/>
    <w:rsid w:val="004F6BDF"/>
    <w:rsid w:val="00502503"/>
    <w:rsid w:val="005030D9"/>
    <w:rsid w:val="00503FE3"/>
    <w:rsid w:val="00504A1B"/>
    <w:rsid w:val="00504F4F"/>
    <w:rsid w:val="0050589A"/>
    <w:rsid w:val="00506C9B"/>
    <w:rsid w:val="005110CF"/>
    <w:rsid w:val="00511E8F"/>
    <w:rsid w:val="00512DE0"/>
    <w:rsid w:val="00512F92"/>
    <w:rsid w:val="00514790"/>
    <w:rsid w:val="005157BF"/>
    <w:rsid w:val="005176F6"/>
    <w:rsid w:val="00517B2B"/>
    <w:rsid w:val="00517C16"/>
    <w:rsid w:val="00517FFC"/>
    <w:rsid w:val="00520EE3"/>
    <w:rsid w:val="00521BC4"/>
    <w:rsid w:val="00523119"/>
    <w:rsid w:val="00523C35"/>
    <w:rsid w:val="00524F06"/>
    <w:rsid w:val="00526729"/>
    <w:rsid w:val="00526C79"/>
    <w:rsid w:val="00526DB0"/>
    <w:rsid w:val="00526DE0"/>
    <w:rsid w:val="005279A6"/>
    <w:rsid w:val="00527F0B"/>
    <w:rsid w:val="0053022A"/>
    <w:rsid w:val="00530DB4"/>
    <w:rsid w:val="005318EA"/>
    <w:rsid w:val="00531D65"/>
    <w:rsid w:val="00532503"/>
    <w:rsid w:val="00532D2A"/>
    <w:rsid w:val="00533090"/>
    <w:rsid w:val="00534451"/>
    <w:rsid w:val="005356C6"/>
    <w:rsid w:val="00535DBB"/>
    <w:rsid w:val="005363A3"/>
    <w:rsid w:val="005371AD"/>
    <w:rsid w:val="0053732A"/>
    <w:rsid w:val="00537BCB"/>
    <w:rsid w:val="00542137"/>
    <w:rsid w:val="0054380E"/>
    <w:rsid w:val="00544701"/>
    <w:rsid w:val="00544EA2"/>
    <w:rsid w:val="00545843"/>
    <w:rsid w:val="00547AA5"/>
    <w:rsid w:val="00550A07"/>
    <w:rsid w:val="00550D4C"/>
    <w:rsid w:val="00551DE9"/>
    <w:rsid w:val="00553323"/>
    <w:rsid w:val="00553603"/>
    <w:rsid w:val="00553A7F"/>
    <w:rsid w:val="00554EA2"/>
    <w:rsid w:val="00555060"/>
    <w:rsid w:val="005557F1"/>
    <w:rsid w:val="005564B5"/>
    <w:rsid w:val="0055779C"/>
    <w:rsid w:val="00557B3C"/>
    <w:rsid w:val="00562E78"/>
    <w:rsid w:val="00564201"/>
    <w:rsid w:val="00565A74"/>
    <w:rsid w:val="00565C5D"/>
    <w:rsid w:val="00566ABA"/>
    <w:rsid w:val="00566E31"/>
    <w:rsid w:val="00567910"/>
    <w:rsid w:val="00567D95"/>
    <w:rsid w:val="00570397"/>
    <w:rsid w:val="005703F1"/>
    <w:rsid w:val="00571483"/>
    <w:rsid w:val="005736EB"/>
    <w:rsid w:val="005751AD"/>
    <w:rsid w:val="005756AD"/>
    <w:rsid w:val="00575BAD"/>
    <w:rsid w:val="00576E7D"/>
    <w:rsid w:val="00577EB5"/>
    <w:rsid w:val="00581A5D"/>
    <w:rsid w:val="00581D8B"/>
    <w:rsid w:val="00582943"/>
    <w:rsid w:val="00582DDC"/>
    <w:rsid w:val="005834FB"/>
    <w:rsid w:val="005845B7"/>
    <w:rsid w:val="0058602A"/>
    <w:rsid w:val="00586264"/>
    <w:rsid w:val="0058630B"/>
    <w:rsid w:val="00586597"/>
    <w:rsid w:val="00587B29"/>
    <w:rsid w:val="005902B0"/>
    <w:rsid w:val="005913CF"/>
    <w:rsid w:val="005920A9"/>
    <w:rsid w:val="0059476E"/>
    <w:rsid w:val="005950C4"/>
    <w:rsid w:val="0059516C"/>
    <w:rsid w:val="005960E1"/>
    <w:rsid w:val="00597784"/>
    <w:rsid w:val="0059784B"/>
    <w:rsid w:val="00597A3A"/>
    <w:rsid w:val="00597ABB"/>
    <w:rsid w:val="00597FC9"/>
    <w:rsid w:val="005A0857"/>
    <w:rsid w:val="005A2078"/>
    <w:rsid w:val="005A209A"/>
    <w:rsid w:val="005A27C1"/>
    <w:rsid w:val="005A2CFC"/>
    <w:rsid w:val="005A2E20"/>
    <w:rsid w:val="005A468D"/>
    <w:rsid w:val="005A650E"/>
    <w:rsid w:val="005A6869"/>
    <w:rsid w:val="005A75F2"/>
    <w:rsid w:val="005A79CB"/>
    <w:rsid w:val="005B02BD"/>
    <w:rsid w:val="005B033F"/>
    <w:rsid w:val="005B1135"/>
    <w:rsid w:val="005B3299"/>
    <w:rsid w:val="005B48BC"/>
    <w:rsid w:val="005B55A6"/>
    <w:rsid w:val="005B6554"/>
    <w:rsid w:val="005B73F2"/>
    <w:rsid w:val="005B7DAE"/>
    <w:rsid w:val="005C049E"/>
    <w:rsid w:val="005C0DDA"/>
    <w:rsid w:val="005C16FF"/>
    <w:rsid w:val="005C25AD"/>
    <w:rsid w:val="005C270E"/>
    <w:rsid w:val="005C4165"/>
    <w:rsid w:val="005C5BB2"/>
    <w:rsid w:val="005C61B9"/>
    <w:rsid w:val="005C699F"/>
    <w:rsid w:val="005C6AB4"/>
    <w:rsid w:val="005C7EA9"/>
    <w:rsid w:val="005C7F6C"/>
    <w:rsid w:val="005D057A"/>
    <w:rsid w:val="005D0BCB"/>
    <w:rsid w:val="005D0E47"/>
    <w:rsid w:val="005D258C"/>
    <w:rsid w:val="005D2F47"/>
    <w:rsid w:val="005D3A71"/>
    <w:rsid w:val="005D49D4"/>
    <w:rsid w:val="005D5DC8"/>
    <w:rsid w:val="005D6C00"/>
    <w:rsid w:val="005D6CAD"/>
    <w:rsid w:val="005D7024"/>
    <w:rsid w:val="005D7BA7"/>
    <w:rsid w:val="005D7D3A"/>
    <w:rsid w:val="005E09D1"/>
    <w:rsid w:val="005E0AAC"/>
    <w:rsid w:val="005E141C"/>
    <w:rsid w:val="005E3BD6"/>
    <w:rsid w:val="005E4136"/>
    <w:rsid w:val="005E43B8"/>
    <w:rsid w:val="005E4405"/>
    <w:rsid w:val="005E47DF"/>
    <w:rsid w:val="005E52C4"/>
    <w:rsid w:val="005E5682"/>
    <w:rsid w:val="005E5F7D"/>
    <w:rsid w:val="005F011A"/>
    <w:rsid w:val="005F3C98"/>
    <w:rsid w:val="005F45CA"/>
    <w:rsid w:val="005F46AA"/>
    <w:rsid w:val="005F4E18"/>
    <w:rsid w:val="005F5117"/>
    <w:rsid w:val="005F567B"/>
    <w:rsid w:val="005F7797"/>
    <w:rsid w:val="005F7F04"/>
    <w:rsid w:val="0060016B"/>
    <w:rsid w:val="00601401"/>
    <w:rsid w:val="006020B3"/>
    <w:rsid w:val="00602E9C"/>
    <w:rsid w:val="00603479"/>
    <w:rsid w:val="00604058"/>
    <w:rsid w:val="00604E24"/>
    <w:rsid w:val="00605C1D"/>
    <w:rsid w:val="00611721"/>
    <w:rsid w:val="0061173B"/>
    <w:rsid w:val="0061267E"/>
    <w:rsid w:val="0061528E"/>
    <w:rsid w:val="00615DF3"/>
    <w:rsid w:val="0061621E"/>
    <w:rsid w:val="0061628D"/>
    <w:rsid w:val="00621D9C"/>
    <w:rsid w:val="006224A0"/>
    <w:rsid w:val="00622582"/>
    <w:rsid w:val="00623CD0"/>
    <w:rsid w:val="00623D3D"/>
    <w:rsid w:val="00624874"/>
    <w:rsid w:val="006252BE"/>
    <w:rsid w:val="00625676"/>
    <w:rsid w:val="0062758E"/>
    <w:rsid w:val="00627644"/>
    <w:rsid w:val="0062765F"/>
    <w:rsid w:val="00630775"/>
    <w:rsid w:val="00630CD4"/>
    <w:rsid w:val="00632DAF"/>
    <w:rsid w:val="00632E0C"/>
    <w:rsid w:val="006337AB"/>
    <w:rsid w:val="00633D10"/>
    <w:rsid w:val="00634605"/>
    <w:rsid w:val="00635665"/>
    <w:rsid w:val="00635AA4"/>
    <w:rsid w:val="0063601F"/>
    <w:rsid w:val="00636622"/>
    <w:rsid w:val="00636AFF"/>
    <w:rsid w:val="00636C13"/>
    <w:rsid w:val="00636C7D"/>
    <w:rsid w:val="00636DE1"/>
    <w:rsid w:val="0063774B"/>
    <w:rsid w:val="00641145"/>
    <w:rsid w:val="00642825"/>
    <w:rsid w:val="00642DD4"/>
    <w:rsid w:val="00643C7F"/>
    <w:rsid w:val="006440F0"/>
    <w:rsid w:val="00644258"/>
    <w:rsid w:val="00645421"/>
    <w:rsid w:val="00645CBB"/>
    <w:rsid w:val="00645FAA"/>
    <w:rsid w:val="00646508"/>
    <w:rsid w:val="0064717F"/>
    <w:rsid w:val="006511A1"/>
    <w:rsid w:val="006513FB"/>
    <w:rsid w:val="00651C2C"/>
    <w:rsid w:val="00651FE4"/>
    <w:rsid w:val="006559BA"/>
    <w:rsid w:val="00656527"/>
    <w:rsid w:val="006568E9"/>
    <w:rsid w:val="00657270"/>
    <w:rsid w:val="00657767"/>
    <w:rsid w:val="0065782E"/>
    <w:rsid w:val="00660BBA"/>
    <w:rsid w:val="00662B84"/>
    <w:rsid w:val="00662F2B"/>
    <w:rsid w:val="006632EB"/>
    <w:rsid w:val="00664EFB"/>
    <w:rsid w:val="00666353"/>
    <w:rsid w:val="00666BB9"/>
    <w:rsid w:val="006679DE"/>
    <w:rsid w:val="00667C03"/>
    <w:rsid w:val="006717AD"/>
    <w:rsid w:val="00672647"/>
    <w:rsid w:val="00672ADA"/>
    <w:rsid w:val="00673975"/>
    <w:rsid w:val="00674CB3"/>
    <w:rsid w:val="0067501C"/>
    <w:rsid w:val="00675162"/>
    <w:rsid w:val="0067598F"/>
    <w:rsid w:val="00675B9C"/>
    <w:rsid w:val="00676E84"/>
    <w:rsid w:val="00677F12"/>
    <w:rsid w:val="00681100"/>
    <w:rsid w:val="00682102"/>
    <w:rsid w:val="00682674"/>
    <w:rsid w:val="006842DD"/>
    <w:rsid w:val="0068466B"/>
    <w:rsid w:val="006852A8"/>
    <w:rsid w:val="00686EC5"/>
    <w:rsid w:val="0068796A"/>
    <w:rsid w:val="00690446"/>
    <w:rsid w:val="0069075A"/>
    <w:rsid w:val="00693A60"/>
    <w:rsid w:val="00693A97"/>
    <w:rsid w:val="00694B9C"/>
    <w:rsid w:val="00694FF7"/>
    <w:rsid w:val="00695ACB"/>
    <w:rsid w:val="00696106"/>
    <w:rsid w:val="006961E4"/>
    <w:rsid w:val="006964D4"/>
    <w:rsid w:val="006A05CD"/>
    <w:rsid w:val="006A2A6D"/>
    <w:rsid w:val="006A3B20"/>
    <w:rsid w:val="006A3BEF"/>
    <w:rsid w:val="006A4F2C"/>
    <w:rsid w:val="006A5636"/>
    <w:rsid w:val="006A64D1"/>
    <w:rsid w:val="006A6F82"/>
    <w:rsid w:val="006A725E"/>
    <w:rsid w:val="006A7A23"/>
    <w:rsid w:val="006B157F"/>
    <w:rsid w:val="006B15CC"/>
    <w:rsid w:val="006B262E"/>
    <w:rsid w:val="006B2D4E"/>
    <w:rsid w:val="006B40A3"/>
    <w:rsid w:val="006B7858"/>
    <w:rsid w:val="006B7C3A"/>
    <w:rsid w:val="006C0211"/>
    <w:rsid w:val="006C12B1"/>
    <w:rsid w:val="006C1AA9"/>
    <w:rsid w:val="006C34C1"/>
    <w:rsid w:val="006C374B"/>
    <w:rsid w:val="006C3EB7"/>
    <w:rsid w:val="006C5341"/>
    <w:rsid w:val="006C5FA6"/>
    <w:rsid w:val="006C671D"/>
    <w:rsid w:val="006C71A0"/>
    <w:rsid w:val="006C7AED"/>
    <w:rsid w:val="006D0580"/>
    <w:rsid w:val="006D084D"/>
    <w:rsid w:val="006D3344"/>
    <w:rsid w:val="006D4591"/>
    <w:rsid w:val="006D4936"/>
    <w:rsid w:val="006D6495"/>
    <w:rsid w:val="006D71FD"/>
    <w:rsid w:val="006D735D"/>
    <w:rsid w:val="006D7A6A"/>
    <w:rsid w:val="006E05BA"/>
    <w:rsid w:val="006E0617"/>
    <w:rsid w:val="006E0815"/>
    <w:rsid w:val="006E0C56"/>
    <w:rsid w:val="006E11E8"/>
    <w:rsid w:val="006E1D4D"/>
    <w:rsid w:val="006E31C0"/>
    <w:rsid w:val="006E3760"/>
    <w:rsid w:val="006E4268"/>
    <w:rsid w:val="006E5635"/>
    <w:rsid w:val="006E5A61"/>
    <w:rsid w:val="006E6A33"/>
    <w:rsid w:val="006E7070"/>
    <w:rsid w:val="006E7700"/>
    <w:rsid w:val="006F23B8"/>
    <w:rsid w:val="006F2F08"/>
    <w:rsid w:val="006F3AA5"/>
    <w:rsid w:val="00700821"/>
    <w:rsid w:val="0070146A"/>
    <w:rsid w:val="00702453"/>
    <w:rsid w:val="00702542"/>
    <w:rsid w:val="00702D4B"/>
    <w:rsid w:val="00703380"/>
    <w:rsid w:val="00703628"/>
    <w:rsid w:val="00703E61"/>
    <w:rsid w:val="00704FB1"/>
    <w:rsid w:val="0070555B"/>
    <w:rsid w:val="00705B5F"/>
    <w:rsid w:val="00705E00"/>
    <w:rsid w:val="00706226"/>
    <w:rsid w:val="007077D3"/>
    <w:rsid w:val="0071193E"/>
    <w:rsid w:val="00711A6B"/>
    <w:rsid w:val="00713395"/>
    <w:rsid w:val="00713F66"/>
    <w:rsid w:val="007146CC"/>
    <w:rsid w:val="00714FC2"/>
    <w:rsid w:val="00716996"/>
    <w:rsid w:val="00716F22"/>
    <w:rsid w:val="00717210"/>
    <w:rsid w:val="00717CB0"/>
    <w:rsid w:val="007203A2"/>
    <w:rsid w:val="007208DA"/>
    <w:rsid w:val="00720E73"/>
    <w:rsid w:val="00721E89"/>
    <w:rsid w:val="00722042"/>
    <w:rsid w:val="007225AB"/>
    <w:rsid w:val="00722C34"/>
    <w:rsid w:val="00722FD1"/>
    <w:rsid w:val="00723E27"/>
    <w:rsid w:val="007240C3"/>
    <w:rsid w:val="00724D71"/>
    <w:rsid w:val="007256E0"/>
    <w:rsid w:val="00725788"/>
    <w:rsid w:val="00726D0F"/>
    <w:rsid w:val="00727435"/>
    <w:rsid w:val="00730431"/>
    <w:rsid w:val="00730EC6"/>
    <w:rsid w:val="00731DD9"/>
    <w:rsid w:val="00732358"/>
    <w:rsid w:val="007333A5"/>
    <w:rsid w:val="00733E70"/>
    <w:rsid w:val="00734010"/>
    <w:rsid w:val="00735080"/>
    <w:rsid w:val="0074078C"/>
    <w:rsid w:val="00741336"/>
    <w:rsid w:val="00741DD4"/>
    <w:rsid w:val="00743538"/>
    <w:rsid w:val="00744635"/>
    <w:rsid w:val="0074503C"/>
    <w:rsid w:val="00745E3F"/>
    <w:rsid w:val="00751730"/>
    <w:rsid w:val="00753096"/>
    <w:rsid w:val="007546C3"/>
    <w:rsid w:val="00757220"/>
    <w:rsid w:val="00757979"/>
    <w:rsid w:val="0076067D"/>
    <w:rsid w:val="007606D4"/>
    <w:rsid w:val="007614B0"/>
    <w:rsid w:val="00761C48"/>
    <w:rsid w:val="00761D05"/>
    <w:rsid w:val="00761D95"/>
    <w:rsid w:val="00762145"/>
    <w:rsid w:val="007643E2"/>
    <w:rsid w:val="00764B85"/>
    <w:rsid w:val="007659AC"/>
    <w:rsid w:val="00770805"/>
    <w:rsid w:val="00770B84"/>
    <w:rsid w:val="00771273"/>
    <w:rsid w:val="007715C4"/>
    <w:rsid w:val="00771C92"/>
    <w:rsid w:val="007731B2"/>
    <w:rsid w:val="007755EF"/>
    <w:rsid w:val="00775693"/>
    <w:rsid w:val="007766A7"/>
    <w:rsid w:val="0077734C"/>
    <w:rsid w:val="007818AD"/>
    <w:rsid w:val="00781DDD"/>
    <w:rsid w:val="00782F3D"/>
    <w:rsid w:val="007839FC"/>
    <w:rsid w:val="00787250"/>
    <w:rsid w:val="0078732E"/>
    <w:rsid w:val="007903CE"/>
    <w:rsid w:val="007906A1"/>
    <w:rsid w:val="00790EF4"/>
    <w:rsid w:val="00791E4A"/>
    <w:rsid w:val="007922C4"/>
    <w:rsid w:val="00792325"/>
    <w:rsid w:val="007926B1"/>
    <w:rsid w:val="00792914"/>
    <w:rsid w:val="00792E4A"/>
    <w:rsid w:val="00792E96"/>
    <w:rsid w:val="00794AF2"/>
    <w:rsid w:val="007950E0"/>
    <w:rsid w:val="007956FC"/>
    <w:rsid w:val="007974B2"/>
    <w:rsid w:val="007A0C49"/>
    <w:rsid w:val="007A0C9F"/>
    <w:rsid w:val="007A116E"/>
    <w:rsid w:val="007A28EB"/>
    <w:rsid w:val="007A37C7"/>
    <w:rsid w:val="007A3DD1"/>
    <w:rsid w:val="007A44C7"/>
    <w:rsid w:val="007A4A44"/>
    <w:rsid w:val="007A4CE9"/>
    <w:rsid w:val="007A5AA5"/>
    <w:rsid w:val="007A5C1A"/>
    <w:rsid w:val="007A5D2D"/>
    <w:rsid w:val="007A7239"/>
    <w:rsid w:val="007B04DC"/>
    <w:rsid w:val="007B0DE5"/>
    <w:rsid w:val="007B113A"/>
    <w:rsid w:val="007B17CA"/>
    <w:rsid w:val="007B1FDA"/>
    <w:rsid w:val="007B2DF7"/>
    <w:rsid w:val="007B36C7"/>
    <w:rsid w:val="007B38BF"/>
    <w:rsid w:val="007B5C4F"/>
    <w:rsid w:val="007B79D3"/>
    <w:rsid w:val="007C03BD"/>
    <w:rsid w:val="007C175C"/>
    <w:rsid w:val="007C1B93"/>
    <w:rsid w:val="007C2095"/>
    <w:rsid w:val="007C2FC9"/>
    <w:rsid w:val="007C3134"/>
    <w:rsid w:val="007C34D7"/>
    <w:rsid w:val="007C3C86"/>
    <w:rsid w:val="007C4CC4"/>
    <w:rsid w:val="007C548B"/>
    <w:rsid w:val="007C5D01"/>
    <w:rsid w:val="007C6FE7"/>
    <w:rsid w:val="007C74CD"/>
    <w:rsid w:val="007C7C0F"/>
    <w:rsid w:val="007C7E47"/>
    <w:rsid w:val="007D3422"/>
    <w:rsid w:val="007D38F3"/>
    <w:rsid w:val="007D3B55"/>
    <w:rsid w:val="007D4233"/>
    <w:rsid w:val="007D4685"/>
    <w:rsid w:val="007D58A7"/>
    <w:rsid w:val="007D5A93"/>
    <w:rsid w:val="007D6BD6"/>
    <w:rsid w:val="007D6E10"/>
    <w:rsid w:val="007D7927"/>
    <w:rsid w:val="007E0AA0"/>
    <w:rsid w:val="007E265E"/>
    <w:rsid w:val="007E645C"/>
    <w:rsid w:val="007E6788"/>
    <w:rsid w:val="007E6AEB"/>
    <w:rsid w:val="007E79B9"/>
    <w:rsid w:val="007E7A1A"/>
    <w:rsid w:val="007F02A2"/>
    <w:rsid w:val="007F1B0F"/>
    <w:rsid w:val="007F1D7A"/>
    <w:rsid w:val="007F40C9"/>
    <w:rsid w:val="007F43C3"/>
    <w:rsid w:val="007F449A"/>
    <w:rsid w:val="007F4940"/>
    <w:rsid w:val="007F5A96"/>
    <w:rsid w:val="007F7968"/>
    <w:rsid w:val="00800764"/>
    <w:rsid w:val="00801055"/>
    <w:rsid w:val="0080125A"/>
    <w:rsid w:val="00803AFB"/>
    <w:rsid w:val="00803B92"/>
    <w:rsid w:val="00805BBC"/>
    <w:rsid w:val="00805CF5"/>
    <w:rsid w:val="008073D0"/>
    <w:rsid w:val="00807774"/>
    <w:rsid w:val="00811467"/>
    <w:rsid w:val="008116FF"/>
    <w:rsid w:val="00811E69"/>
    <w:rsid w:val="00811E7D"/>
    <w:rsid w:val="00812ADA"/>
    <w:rsid w:val="00812D66"/>
    <w:rsid w:val="00812D9D"/>
    <w:rsid w:val="00813644"/>
    <w:rsid w:val="008137AE"/>
    <w:rsid w:val="0081574A"/>
    <w:rsid w:val="0081608B"/>
    <w:rsid w:val="008160D9"/>
    <w:rsid w:val="008160F9"/>
    <w:rsid w:val="008161BF"/>
    <w:rsid w:val="008167D6"/>
    <w:rsid w:val="00816D48"/>
    <w:rsid w:val="00820048"/>
    <w:rsid w:val="00823988"/>
    <w:rsid w:val="00823F27"/>
    <w:rsid w:val="00826314"/>
    <w:rsid w:val="0082641C"/>
    <w:rsid w:val="0082796B"/>
    <w:rsid w:val="00827A74"/>
    <w:rsid w:val="008319FC"/>
    <w:rsid w:val="00831CE7"/>
    <w:rsid w:val="00831EB3"/>
    <w:rsid w:val="00833934"/>
    <w:rsid w:val="008347FB"/>
    <w:rsid w:val="008359A5"/>
    <w:rsid w:val="00835F56"/>
    <w:rsid w:val="00836987"/>
    <w:rsid w:val="008369A2"/>
    <w:rsid w:val="00836AE5"/>
    <w:rsid w:val="00836CE0"/>
    <w:rsid w:val="00836F5B"/>
    <w:rsid w:val="00837027"/>
    <w:rsid w:val="0083775D"/>
    <w:rsid w:val="00837EFD"/>
    <w:rsid w:val="00841AE8"/>
    <w:rsid w:val="008422A2"/>
    <w:rsid w:val="00842996"/>
    <w:rsid w:val="00843157"/>
    <w:rsid w:val="008434A0"/>
    <w:rsid w:val="008447E6"/>
    <w:rsid w:val="00845935"/>
    <w:rsid w:val="008470E1"/>
    <w:rsid w:val="00847CCE"/>
    <w:rsid w:val="00850A2A"/>
    <w:rsid w:val="00850D3A"/>
    <w:rsid w:val="00850EEB"/>
    <w:rsid w:val="008512D5"/>
    <w:rsid w:val="0085137B"/>
    <w:rsid w:val="00852541"/>
    <w:rsid w:val="00852E2F"/>
    <w:rsid w:val="00853AE5"/>
    <w:rsid w:val="00855B43"/>
    <w:rsid w:val="00857435"/>
    <w:rsid w:val="00860006"/>
    <w:rsid w:val="008603B8"/>
    <w:rsid w:val="00860828"/>
    <w:rsid w:val="00860E8B"/>
    <w:rsid w:val="00862930"/>
    <w:rsid w:val="008636CE"/>
    <w:rsid w:val="008637A8"/>
    <w:rsid w:val="008650EF"/>
    <w:rsid w:val="00866566"/>
    <w:rsid w:val="00867867"/>
    <w:rsid w:val="00871359"/>
    <w:rsid w:val="008729F7"/>
    <w:rsid w:val="00872C14"/>
    <w:rsid w:val="00872E74"/>
    <w:rsid w:val="00872F3B"/>
    <w:rsid w:val="00873DAB"/>
    <w:rsid w:val="008741AE"/>
    <w:rsid w:val="0087425D"/>
    <w:rsid w:val="008743B1"/>
    <w:rsid w:val="00874A0F"/>
    <w:rsid w:val="008766A1"/>
    <w:rsid w:val="008766BD"/>
    <w:rsid w:val="00877802"/>
    <w:rsid w:val="0088018D"/>
    <w:rsid w:val="00883ED5"/>
    <w:rsid w:val="00884D86"/>
    <w:rsid w:val="00885788"/>
    <w:rsid w:val="00885AA0"/>
    <w:rsid w:val="008860A2"/>
    <w:rsid w:val="008872BB"/>
    <w:rsid w:val="00887501"/>
    <w:rsid w:val="00887C14"/>
    <w:rsid w:val="00890B0B"/>
    <w:rsid w:val="00890CF9"/>
    <w:rsid w:val="00891F6D"/>
    <w:rsid w:val="00892475"/>
    <w:rsid w:val="008943FD"/>
    <w:rsid w:val="00896E35"/>
    <w:rsid w:val="00897C30"/>
    <w:rsid w:val="008A0E76"/>
    <w:rsid w:val="008A511E"/>
    <w:rsid w:val="008A6640"/>
    <w:rsid w:val="008B07ED"/>
    <w:rsid w:val="008B110C"/>
    <w:rsid w:val="008B1696"/>
    <w:rsid w:val="008B4566"/>
    <w:rsid w:val="008B48E3"/>
    <w:rsid w:val="008B4F78"/>
    <w:rsid w:val="008B57E4"/>
    <w:rsid w:val="008B5964"/>
    <w:rsid w:val="008B5D63"/>
    <w:rsid w:val="008C0378"/>
    <w:rsid w:val="008C151C"/>
    <w:rsid w:val="008C1B4D"/>
    <w:rsid w:val="008C3024"/>
    <w:rsid w:val="008C353F"/>
    <w:rsid w:val="008C418C"/>
    <w:rsid w:val="008C532F"/>
    <w:rsid w:val="008C53E9"/>
    <w:rsid w:val="008C591D"/>
    <w:rsid w:val="008C67D8"/>
    <w:rsid w:val="008C7658"/>
    <w:rsid w:val="008D0B36"/>
    <w:rsid w:val="008D188D"/>
    <w:rsid w:val="008D1AEF"/>
    <w:rsid w:val="008D3346"/>
    <w:rsid w:val="008D5871"/>
    <w:rsid w:val="008D60C9"/>
    <w:rsid w:val="008D61A6"/>
    <w:rsid w:val="008D7606"/>
    <w:rsid w:val="008E020B"/>
    <w:rsid w:val="008E0F7C"/>
    <w:rsid w:val="008E13AA"/>
    <w:rsid w:val="008E178B"/>
    <w:rsid w:val="008E1D29"/>
    <w:rsid w:val="008E2B9B"/>
    <w:rsid w:val="008E4AD6"/>
    <w:rsid w:val="008E62FA"/>
    <w:rsid w:val="008E73F2"/>
    <w:rsid w:val="008E7792"/>
    <w:rsid w:val="008F10A6"/>
    <w:rsid w:val="008F2135"/>
    <w:rsid w:val="008F4EFC"/>
    <w:rsid w:val="008F54A9"/>
    <w:rsid w:val="008F5912"/>
    <w:rsid w:val="008F624A"/>
    <w:rsid w:val="008F6B2D"/>
    <w:rsid w:val="008F7ED1"/>
    <w:rsid w:val="009017C9"/>
    <w:rsid w:val="00902CEB"/>
    <w:rsid w:val="00903925"/>
    <w:rsid w:val="00903B91"/>
    <w:rsid w:val="00903DE8"/>
    <w:rsid w:val="009060D4"/>
    <w:rsid w:val="0090653E"/>
    <w:rsid w:val="009070C5"/>
    <w:rsid w:val="00910CEA"/>
    <w:rsid w:val="00910CF6"/>
    <w:rsid w:val="00911096"/>
    <w:rsid w:val="00911271"/>
    <w:rsid w:val="009113ED"/>
    <w:rsid w:val="00912F97"/>
    <w:rsid w:val="00914D4E"/>
    <w:rsid w:val="00915A44"/>
    <w:rsid w:val="0091635D"/>
    <w:rsid w:val="00916C59"/>
    <w:rsid w:val="009176F2"/>
    <w:rsid w:val="00917A22"/>
    <w:rsid w:val="009211D1"/>
    <w:rsid w:val="009211E1"/>
    <w:rsid w:val="00921673"/>
    <w:rsid w:val="009218FD"/>
    <w:rsid w:val="00921BAD"/>
    <w:rsid w:val="00921DBC"/>
    <w:rsid w:val="00922550"/>
    <w:rsid w:val="00922CBF"/>
    <w:rsid w:val="00922D77"/>
    <w:rsid w:val="00923150"/>
    <w:rsid w:val="0092547C"/>
    <w:rsid w:val="00926836"/>
    <w:rsid w:val="00926BDA"/>
    <w:rsid w:val="00927E5C"/>
    <w:rsid w:val="00930D5E"/>
    <w:rsid w:val="00931F95"/>
    <w:rsid w:val="00932524"/>
    <w:rsid w:val="00932845"/>
    <w:rsid w:val="00933AEB"/>
    <w:rsid w:val="009341AF"/>
    <w:rsid w:val="009343FB"/>
    <w:rsid w:val="009347E6"/>
    <w:rsid w:val="0093491F"/>
    <w:rsid w:val="00935B0E"/>
    <w:rsid w:val="00936572"/>
    <w:rsid w:val="009372EB"/>
    <w:rsid w:val="00940832"/>
    <w:rsid w:val="00940FB3"/>
    <w:rsid w:val="0094116B"/>
    <w:rsid w:val="009411FE"/>
    <w:rsid w:val="00941FBE"/>
    <w:rsid w:val="009438F9"/>
    <w:rsid w:val="00943B63"/>
    <w:rsid w:val="0094499C"/>
    <w:rsid w:val="00945826"/>
    <w:rsid w:val="0094699A"/>
    <w:rsid w:val="009530CA"/>
    <w:rsid w:val="00953451"/>
    <w:rsid w:val="00953D8F"/>
    <w:rsid w:val="00955F6A"/>
    <w:rsid w:val="00961C4A"/>
    <w:rsid w:val="0096268C"/>
    <w:rsid w:val="0096295B"/>
    <w:rsid w:val="00963A8E"/>
    <w:rsid w:val="00963A8F"/>
    <w:rsid w:val="00967A76"/>
    <w:rsid w:val="00971852"/>
    <w:rsid w:val="009719C4"/>
    <w:rsid w:val="00972C2E"/>
    <w:rsid w:val="0097614A"/>
    <w:rsid w:val="00980034"/>
    <w:rsid w:val="00980CCF"/>
    <w:rsid w:val="00980E09"/>
    <w:rsid w:val="00980F96"/>
    <w:rsid w:val="00982E2F"/>
    <w:rsid w:val="009848EE"/>
    <w:rsid w:val="00984AE3"/>
    <w:rsid w:val="00985482"/>
    <w:rsid w:val="009859AE"/>
    <w:rsid w:val="0098694A"/>
    <w:rsid w:val="0098771B"/>
    <w:rsid w:val="00990044"/>
    <w:rsid w:val="00990707"/>
    <w:rsid w:val="00990BA6"/>
    <w:rsid w:val="00991358"/>
    <w:rsid w:val="00991BB5"/>
    <w:rsid w:val="00993239"/>
    <w:rsid w:val="00993A7F"/>
    <w:rsid w:val="00993D5D"/>
    <w:rsid w:val="0099538C"/>
    <w:rsid w:val="00996213"/>
    <w:rsid w:val="009968DD"/>
    <w:rsid w:val="00996CBF"/>
    <w:rsid w:val="009976B6"/>
    <w:rsid w:val="00997825"/>
    <w:rsid w:val="00997DC2"/>
    <w:rsid w:val="009A014D"/>
    <w:rsid w:val="009A04D0"/>
    <w:rsid w:val="009A073C"/>
    <w:rsid w:val="009A09F3"/>
    <w:rsid w:val="009A459C"/>
    <w:rsid w:val="009A5387"/>
    <w:rsid w:val="009A5EC5"/>
    <w:rsid w:val="009A74BC"/>
    <w:rsid w:val="009A7F7E"/>
    <w:rsid w:val="009B02A6"/>
    <w:rsid w:val="009B0826"/>
    <w:rsid w:val="009B0B52"/>
    <w:rsid w:val="009B116B"/>
    <w:rsid w:val="009B2607"/>
    <w:rsid w:val="009B27B1"/>
    <w:rsid w:val="009B30CB"/>
    <w:rsid w:val="009B5E82"/>
    <w:rsid w:val="009B6C61"/>
    <w:rsid w:val="009B78F9"/>
    <w:rsid w:val="009B7B9C"/>
    <w:rsid w:val="009C03E7"/>
    <w:rsid w:val="009C0945"/>
    <w:rsid w:val="009C2E93"/>
    <w:rsid w:val="009C3BD0"/>
    <w:rsid w:val="009C42EF"/>
    <w:rsid w:val="009C4A2E"/>
    <w:rsid w:val="009C764B"/>
    <w:rsid w:val="009D0CAA"/>
    <w:rsid w:val="009D11CD"/>
    <w:rsid w:val="009D1B55"/>
    <w:rsid w:val="009D23EB"/>
    <w:rsid w:val="009D377C"/>
    <w:rsid w:val="009D3CFA"/>
    <w:rsid w:val="009D3DED"/>
    <w:rsid w:val="009D4920"/>
    <w:rsid w:val="009D5A4C"/>
    <w:rsid w:val="009D65E6"/>
    <w:rsid w:val="009D6F4B"/>
    <w:rsid w:val="009D6FB0"/>
    <w:rsid w:val="009D72DF"/>
    <w:rsid w:val="009D7A40"/>
    <w:rsid w:val="009E0585"/>
    <w:rsid w:val="009E2DEE"/>
    <w:rsid w:val="009E3018"/>
    <w:rsid w:val="009E32D6"/>
    <w:rsid w:val="009E3D0E"/>
    <w:rsid w:val="009E4465"/>
    <w:rsid w:val="009E4AA1"/>
    <w:rsid w:val="009F0FA7"/>
    <w:rsid w:val="009F264E"/>
    <w:rsid w:val="009F2773"/>
    <w:rsid w:val="009F2CFE"/>
    <w:rsid w:val="009F3219"/>
    <w:rsid w:val="009F3544"/>
    <w:rsid w:val="009F35C0"/>
    <w:rsid w:val="009F3BDD"/>
    <w:rsid w:val="009F4E78"/>
    <w:rsid w:val="009F5EE0"/>
    <w:rsid w:val="009F7030"/>
    <w:rsid w:val="00A00078"/>
    <w:rsid w:val="00A005CC"/>
    <w:rsid w:val="00A00AC0"/>
    <w:rsid w:val="00A00DE9"/>
    <w:rsid w:val="00A0204D"/>
    <w:rsid w:val="00A035C6"/>
    <w:rsid w:val="00A0466F"/>
    <w:rsid w:val="00A05048"/>
    <w:rsid w:val="00A0620F"/>
    <w:rsid w:val="00A11113"/>
    <w:rsid w:val="00A112A0"/>
    <w:rsid w:val="00A1135E"/>
    <w:rsid w:val="00A11DEA"/>
    <w:rsid w:val="00A11DEE"/>
    <w:rsid w:val="00A137D9"/>
    <w:rsid w:val="00A14903"/>
    <w:rsid w:val="00A151F7"/>
    <w:rsid w:val="00A1594C"/>
    <w:rsid w:val="00A159CB"/>
    <w:rsid w:val="00A15B74"/>
    <w:rsid w:val="00A16434"/>
    <w:rsid w:val="00A16DBE"/>
    <w:rsid w:val="00A17E8E"/>
    <w:rsid w:val="00A211B8"/>
    <w:rsid w:val="00A22CA9"/>
    <w:rsid w:val="00A249A8"/>
    <w:rsid w:val="00A25702"/>
    <w:rsid w:val="00A259C8"/>
    <w:rsid w:val="00A26825"/>
    <w:rsid w:val="00A308B3"/>
    <w:rsid w:val="00A31222"/>
    <w:rsid w:val="00A31363"/>
    <w:rsid w:val="00A329DC"/>
    <w:rsid w:val="00A343CB"/>
    <w:rsid w:val="00A35D84"/>
    <w:rsid w:val="00A36860"/>
    <w:rsid w:val="00A37A28"/>
    <w:rsid w:val="00A40177"/>
    <w:rsid w:val="00A409A3"/>
    <w:rsid w:val="00A41958"/>
    <w:rsid w:val="00A41A51"/>
    <w:rsid w:val="00A4299E"/>
    <w:rsid w:val="00A42D78"/>
    <w:rsid w:val="00A435E9"/>
    <w:rsid w:val="00A443A7"/>
    <w:rsid w:val="00A44A18"/>
    <w:rsid w:val="00A45B78"/>
    <w:rsid w:val="00A45E77"/>
    <w:rsid w:val="00A4647C"/>
    <w:rsid w:val="00A465C9"/>
    <w:rsid w:val="00A47AD8"/>
    <w:rsid w:val="00A512C1"/>
    <w:rsid w:val="00A52A90"/>
    <w:rsid w:val="00A54146"/>
    <w:rsid w:val="00A547EB"/>
    <w:rsid w:val="00A5528C"/>
    <w:rsid w:val="00A55371"/>
    <w:rsid w:val="00A555BA"/>
    <w:rsid w:val="00A56382"/>
    <w:rsid w:val="00A56425"/>
    <w:rsid w:val="00A572E6"/>
    <w:rsid w:val="00A57D87"/>
    <w:rsid w:val="00A60803"/>
    <w:rsid w:val="00A60F93"/>
    <w:rsid w:val="00A616E2"/>
    <w:rsid w:val="00A61931"/>
    <w:rsid w:val="00A62C3E"/>
    <w:rsid w:val="00A62CF3"/>
    <w:rsid w:val="00A6307C"/>
    <w:rsid w:val="00A66D6A"/>
    <w:rsid w:val="00A6719F"/>
    <w:rsid w:val="00A67A09"/>
    <w:rsid w:val="00A67FF7"/>
    <w:rsid w:val="00A720B2"/>
    <w:rsid w:val="00A725F3"/>
    <w:rsid w:val="00A72B3A"/>
    <w:rsid w:val="00A7339A"/>
    <w:rsid w:val="00A74C74"/>
    <w:rsid w:val="00A75241"/>
    <w:rsid w:val="00A7579A"/>
    <w:rsid w:val="00A766E0"/>
    <w:rsid w:val="00A77202"/>
    <w:rsid w:val="00A804D9"/>
    <w:rsid w:val="00A815C1"/>
    <w:rsid w:val="00A81B3A"/>
    <w:rsid w:val="00A82137"/>
    <w:rsid w:val="00A823F3"/>
    <w:rsid w:val="00A838CA"/>
    <w:rsid w:val="00A85BA5"/>
    <w:rsid w:val="00A863BD"/>
    <w:rsid w:val="00A864E5"/>
    <w:rsid w:val="00A879F1"/>
    <w:rsid w:val="00A91209"/>
    <w:rsid w:val="00A91C74"/>
    <w:rsid w:val="00A92441"/>
    <w:rsid w:val="00A94308"/>
    <w:rsid w:val="00A944BA"/>
    <w:rsid w:val="00A9597C"/>
    <w:rsid w:val="00A95F76"/>
    <w:rsid w:val="00AA19B6"/>
    <w:rsid w:val="00AA1F06"/>
    <w:rsid w:val="00AA2668"/>
    <w:rsid w:val="00AA2DCF"/>
    <w:rsid w:val="00AA3306"/>
    <w:rsid w:val="00AA357B"/>
    <w:rsid w:val="00AA4664"/>
    <w:rsid w:val="00AA7A25"/>
    <w:rsid w:val="00AB0840"/>
    <w:rsid w:val="00AB1DD3"/>
    <w:rsid w:val="00AB38C7"/>
    <w:rsid w:val="00AB6642"/>
    <w:rsid w:val="00AB7A7D"/>
    <w:rsid w:val="00AC14D6"/>
    <w:rsid w:val="00AC235F"/>
    <w:rsid w:val="00AC2C5E"/>
    <w:rsid w:val="00AC442C"/>
    <w:rsid w:val="00AC5751"/>
    <w:rsid w:val="00AC5D26"/>
    <w:rsid w:val="00AC7142"/>
    <w:rsid w:val="00AD1066"/>
    <w:rsid w:val="00AD2703"/>
    <w:rsid w:val="00AD27FC"/>
    <w:rsid w:val="00AD29F3"/>
    <w:rsid w:val="00AD3775"/>
    <w:rsid w:val="00AD3DF2"/>
    <w:rsid w:val="00AD42EC"/>
    <w:rsid w:val="00AD4DF9"/>
    <w:rsid w:val="00AD5024"/>
    <w:rsid w:val="00AD5A11"/>
    <w:rsid w:val="00AD5D5F"/>
    <w:rsid w:val="00AD63D9"/>
    <w:rsid w:val="00AD7C0D"/>
    <w:rsid w:val="00AE0A90"/>
    <w:rsid w:val="00AE11C5"/>
    <w:rsid w:val="00AE17F4"/>
    <w:rsid w:val="00AE19E1"/>
    <w:rsid w:val="00AE1FF2"/>
    <w:rsid w:val="00AE20C8"/>
    <w:rsid w:val="00AE2BD4"/>
    <w:rsid w:val="00AE2F62"/>
    <w:rsid w:val="00AE32F9"/>
    <w:rsid w:val="00AE3741"/>
    <w:rsid w:val="00AE4A65"/>
    <w:rsid w:val="00AE4E6E"/>
    <w:rsid w:val="00AE548C"/>
    <w:rsid w:val="00AE56BE"/>
    <w:rsid w:val="00AE5CE5"/>
    <w:rsid w:val="00AE5FA0"/>
    <w:rsid w:val="00AE6B40"/>
    <w:rsid w:val="00AE7165"/>
    <w:rsid w:val="00AE7252"/>
    <w:rsid w:val="00AE7A4C"/>
    <w:rsid w:val="00AE7B78"/>
    <w:rsid w:val="00AE7ED3"/>
    <w:rsid w:val="00AF167E"/>
    <w:rsid w:val="00AF3090"/>
    <w:rsid w:val="00AF3AA2"/>
    <w:rsid w:val="00AF44D1"/>
    <w:rsid w:val="00AF53FC"/>
    <w:rsid w:val="00AF5A73"/>
    <w:rsid w:val="00AF6742"/>
    <w:rsid w:val="00AF6800"/>
    <w:rsid w:val="00AF6F74"/>
    <w:rsid w:val="00AF74F7"/>
    <w:rsid w:val="00AF7CCA"/>
    <w:rsid w:val="00B00149"/>
    <w:rsid w:val="00B017B7"/>
    <w:rsid w:val="00B01CCC"/>
    <w:rsid w:val="00B0265D"/>
    <w:rsid w:val="00B03FF4"/>
    <w:rsid w:val="00B04B68"/>
    <w:rsid w:val="00B06339"/>
    <w:rsid w:val="00B0685D"/>
    <w:rsid w:val="00B06900"/>
    <w:rsid w:val="00B06D5F"/>
    <w:rsid w:val="00B100A3"/>
    <w:rsid w:val="00B10C78"/>
    <w:rsid w:val="00B12018"/>
    <w:rsid w:val="00B12201"/>
    <w:rsid w:val="00B1296D"/>
    <w:rsid w:val="00B12E48"/>
    <w:rsid w:val="00B13918"/>
    <w:rsid w:val="00B13C06"/>
    <w:rsid w:val="00B14049"/>
    <w:rsid w:val="00B148E4"/>
    <w:rsid w:val="00B155A1"/>
    <w:rsid w:val="00B1619F"/>
    <w:rsid w:val="00B20A4B"/>
    <w:rsid w:val="00B21D98"/>
    <w:rsid w:val="00B22267"/>
    <w:rsid w:val="00B23EAC"/>
    <w:rsid w:val="00B25557"/>
    <w:rsid w:val="00B2599D"/>
    <w:rsid w:val="00B25D84"/>
    <w:rsid w:val="00B25F7B"/>
    <w:rsid w:val="00B2611D"/>
    <w:rsid w:val="00B265E6"/>
    <w:rsid w:val="00B266E5"/>
    <w:rsid w:val="00B26EA1"/>
    <w:rsid w:val="00B270B7"/>
    <w:rsid w:val="00B275C3"/>
    <w:rsid w:val="00B27D1D"/>
    <w:rsid w:val="00B30CB4"/>
    <w:rsid w:val="00B34903"/>
    <w:rsid w:val="00B34965"/>
    <w:rsid w:val="00B35AB7"/>
    <w:rsid w:val="00B37C6F"/>
    <w:rsid w:val="00B4003D"/>
    <w:rsid w:val="00B40099"/>
    <w:rsid w:val="00B40759"/>
    <w:rsid w:val="00B410F0"/>
    <w:rsid w:val="00B41834"/>
    <w:rsid w:val="00B42B23"/>
    <w:rsid w:val="00B43352"/>
    <w:rsid w:val="00B44565"/>
    <w:rsid w:val="00B47FED"/>
    <w:rsid w:val="00B50117"/>
    <w:rsid w:val="00B50350"/>
    <w:rsid w:val="00B504CE"/>
    <w:rsid w:val="00B50A4F"/>
    <w:rsid w:val="00B50B82"/>
    <w:rsid w:val="00B51583"/>
    <w:rsid w:val="00B519D0"/>
    <w:rsid w:val="00B528C9"/>
    <w:rsid w:val="00B52A45"/>
    <w:rsid w:val="00B52B63"/>
    <w:rsid w:val="00B53E8B"/>
    <w:rsid w:val="00B54FE4"/>
    <w:rsid w:val="00B55E98"/>
    <w:rsid w:val="00B56682"/>
    <w:rsid w:val="00B56D46"/>
    <w:rsid w:val="00B57C08"/>
    <w:rsid w:val="00B60174"/>
    <w:rsid w:val="00B61AEA"/>
    <w:rsid w:val="00B63A9C"/>
    <w:rsid w:val="00B6410F"/>
    <w:rsid w:val="00B646BD"/>
    <w:rsid w:val="00B658DE"/>
    <w:rsid w:val="00B667CC"/>
    <w:rsid w:val="00B67738"/>
    <w:rsid w:val="00B703DC"/>
    <w:rsid w:val="00B70F5C"/>
    <w:rsid w:val="00B728A4"/>
    <w:rsid w:val="00B72F11"/>
    <w:rsid w:val="00B7411E"/>
    <w:rsid w:val="00B74FB6"/>
    <w:rsid w:val="00B755C4"/>
    <w:rsid w:val="00B76918"/>
    <w:rsid w:val="00B77819"/>
    <w:rsid w:val="00B77D2C"/>
    <w:rsid w:val="00B80B6D"/>
    <w:rsid w:val="00B81500"/>
    <w:rsid w:val="00B8458C"/>
    <w:rsid w:val="00B87D6E"/>
    <w:rsid w:val="00B904A8"/>
    <w:rsid w:val="00B91A95"/>
    <w:rsid w:val="00B91DFC"/>
    <w:rsid w:val="00B92DA5"/>
    <w:rsid w:val="00B933AE"/>
    <w:rsid w:val="00B93B5B"/>
    <w:rsid w:val="00B9425C"/>
    <w:rsid w:val="00B9506B"/>
    <w:rsid w:val="00B96AF3"/>
    <w:rsid w:val="00BA2FAC"/>
    <w:rsid w:val="00BA302A"/>
    <w:rsid w:val="00BA348F"/>
    <w:rsid w:val="00BA3615"/>
    <w:rsid w:val="00BA37F1"/>
    <w:rsid w:val="00BA479E"/>
    <w:rsid w:val="00BA59AD"/>
    <w:rsid w:val="00BA65A5"/>
    <w:rsid w:val="00BA67F2"/>
    <w:rsid w:val="00BA7DDE"/>
    <w:rsid w:val="00BB0A01"/>
    <w:rsid w:val="00BB0D64"/>
    <w:rsid w:val="00BB113B"/>
    <w:rsid w:val="00BB1426"/>
    <w:rsid w:val="00BB16C0"/>
    <w:rsid w:val="00BB28A8"/>
    <w:rsid w:val="00BB292D"/>
    <w:rsid w:val="00BB3151"/>
    <w:rsid w:val="00BB448C"/>
    <w:rsid w:val="00BB4537"/>
    <w:rsid w:val="00BB58AB"/>
    <w:rsid w:val="00BB7480"/>
    <w:rsid w:val="00BB7800"/>
    <w:rsid w:val="00BC029F"/>
    <w:rsid w:val="00BC0571"/>
    <w:rsid w:val="00BC14D7"/>
    <w:rsid w:val="00BC1E31"/>
    <w:rsid w:val="00BC215A"/>
    <w:rsid w:val="00BC364B"/>
    <w:rsid w:val="00BC37AE"/>
    <w:rsid w:val="00BC3DBA"/>
    <w:rsid w:val="00BC419D"/>
    <w:rsid w:val="00BC4B8A"/>
    <w:rsid w:val="00BC5E31"/>
    <w:rsid w:val="00BC6DBD"/>
    <w:rsid w:val="00BC7988"/>
    <w:rsid w:val="00BD1669"/>
    <w:rsid w:val="00BD16A0"/>
    <w:rsid w:val="00BD3403"/>
    <w:rsid w:val="00BD35FA"/>
    <w:rsid w:val="00BD3771"/>
    <w:rsid w:val="00BD3E55"/>
    <w:rsid w:val="00BD44CE"/>
    <w:rsid w:val="00BD4511"/>
    <w:rsid w:val="00BD499B"/>
    <w:rsid w:val="00BD4DB1"/>
    <w:rsid w:val="00BD5CAD"/>
    <w:rsid w:val="00BD6694"/>
    <w:rsid w:val="00BD6823"/>
    <w:rsid w:val="00BD6BC7"/>
    <w:rsid w:val="00BD7723"/>
    <w:rsid w:val="00BE290E"/>
    <w:rsid w:val="00BE3C1A"/>
    <w:rsid w:val="00BE44AD"/>
    <w:rsid w:val="00BE4E9E"/>
    <w:rsid w:val="00BE5EBA"/>
    <w:rsid w:val="00BE64A5"/>
    <w:rsid w:val="00BE6756"/>
    <w:rsid w:val="00BE7B44"/>
    <w:rsid w:val="00BF00E7"/>
    <w:rsid w:val="00BF0AE4"/>
    <w:rsid w:val="00BF1EEE"/>
    <w:rsid w:val="00BF21F1"/>
    <w:rsid w:val="00BF32D9"/>
    <w:rsid w:val="00BF34F4"/>
    <w:rsid w:val="00BF4C98"/>
    <w:rsid w:val="00BF6617"/>
    <w:rsid w:val="00C00A3C"/>
    <w:rsid w:val="00C00DA5"/>
    <w:rsid w:val="00C01EA8"/>
    <w:rsid w:val="00C020A5"/>
    <w:rsid w:val="00C026E2"/>
    <w:rsid w:val="00C02AF4"/>
    <w:rsid w:val="00C02C63"/>
    <w:rsid w:val="00C02F6E"/>
    <w:rsid w:val="00C034B3"/>
    <w:rsid w:val="00C03AD1"/>
    <w:rsid w:val="00C0447A"/>
    <w:rsid w:val="00C04A54"/>
    <w:rsid w:val="00C04C6A"/>
    <w:rsid w:val="00C0514E"/>
    <w:rsid w:val="00C0554E"/>
    <w:rsid w:val="00C05B9E"/>
    <w:rsid w:val="00C05EE0"/>
    <w:rsid w:val="00C06D8F"/>
    <w:rsid w:val="00C12DED"/>
    <w:rsid w:val="00C15E55"/>
    <w:rsid w:val="00C166ED"/>
    <w:rsid w:val="00C17002"/>
    <w:rsid w:val="00C17B72"/>
    <w:rsid w:val="00C17C88"/>
    <w:rsid w:val="00C21804"/>
    <w:rsid w:val="00C22044"/>
    <w:rsid w:val="00C2316F"/>
    <w:rsid w:val="00C238D7"/>
    <w:rsid w:val="00C2640E"/>
    <w:rsid w:val="00C30ADB"/>
    <w:rsid w:val="00C3145C"/>
    <w:rsid w:val="00C31E16"/>
    <w:rsid w:val="00C324D8"/>
    <w:rsid w:val="00C3286B"/>
    <w:rsid w:val="00C34286"/>
    <w:rsid w:val="00C349F0"/>
    <w:rsid w:val="00C36A00"/>
    <w:rsid w:val="00C36B90"/>
    <w:rsid w:val="00C376A1"/>
    <w:rsid w:val="00C377D2"/>
    <w:rsid w:val="00C40531"/>
    <w:rsid w:val="00C40CF8"/>
    <w:rsid w:val="00C42681"/>
    <w:rsid w:val="00C4297A"/>
    <w:rsid w:val="00C42C9E"/>
    <w:rsid w:val="00C44407"/>
    <w:rsid w:val="00C44410"/>
    <w:rsid w:val="00C44CA1"/>
    <w:rsid w:val="00C471D1"/>
    <w:rsid w:val="00C47A8B"/>
    <w:rsid w:val="00C50009"/>
    <w:rsid w:val="00C501C5"/>
    <w:rsid w:val="00C50ADE"/>
    <w:rsid w:val="00C50E59"/>
    <w:rsid w:val="00C5363A"/>
    <w:rsid w:val="00C53D13"/>
    <w:rsid w:val="00C542B8"/>
    <w:rsid w:val="00C54C65"/>
    <w:rsid w:val="00C5547D"/>
    <w:rsid w:val="00C5570C"/>
    <w:rsid w:val="00C5588A"/>
    <w:rsid w:val="00C56988"/>
    <w:rsid w:val="00C56BFD"/>
    <w:rsid w:val="00C56D38"/>
    <w:rsid w:val="00C57014"/>
    <w:rsid w:val="00C60A65"/>
    <w:rsid w:val="00C60C93"/>
    <w:rsid w:val="00C62C50"/>
    <w:rsid w:val="00C63421"/>
    <w:rsid w:val="00C63672"/>
    <w:rsid w:val="00C639A7"/>
    <w:rsid w:val="00C6520A"/>
    <w:rsid w:val="00C6587E"/>
    <w:rsid w:val="00C6643C"/>
    <w:rsid w:val="00C66A74"/>
    <w:rsid w:val="00C7050F"/>
    <w:rsid w:val="00C70947"/>
    <w:rsid w:val="00C71600"/>
    <w:rsid w:val="00C72330"/>
    <w:rsid w:val="00C72494"/>
    <w:rsid w:val="00C732A8"/>
    <w:rsid w:val="00C73870"/>
    <w:rsid w:val="00C73B21"/>
    <w:rsid w:val="00C7454A"/>
    <w:rsid w:val="00C74848"/>
    <w:rsid w:val="00C74D42"/>
    <w:rsid w:val="00C76969"/>
    <w:rsid w:val="00C77754"/>
    <w:rsid w:val="00C8155A"/>
    <w:rsid w:val="00C82E6D"/>
    <w:rsid w:val="00C839BA"/>
    <w:rsid w:val="00C84645"/>
    <w:rsid w:val="00C85533"/>
    <w:rsid w:val="00C858BC"/>
    <w:rsid w:val="00C85AC1"/>
    <w:rsid w:val="00C86999"/>
    <w:rsid w:val="00C869C4"/>
    <w:rsid w:val="00C86D1C"/>
    <w:rsid w:val="00C879A9"/>
    <w:rsid w:val="00C87E13"/>
    <w:rsid w:val="00C90D60"/>
    <w:rsid w:val="00C90FC2"/>
    <w:rsid w:val="00C91323"/>
    <w:rsid w:val="00C926A0"/>
    <w:rsid w:val="00C935BF"/>
    <w:rsid w:val="00C93C5C"/>
    <w:rsid w:val="00C93FCA"/>
    <w:rsid w:val="00C942E0"/>
    <w:rsid w:val="00C95C2B"/>
    <w:rsid w:val="00C95D9B"/>
    <w:rsid w:val="00C95DD8"/>
    <w:rsid w:val="00C961E6"/>
    <w:rsid w:val="00C96706"/>
    <w:rsid w:val="00C9692D"/>
    <w:rsid w:val="00C96A0F"/>
    <w:rsid w:val="00CA0A44"/>
    <w:rsid w:val="00CA18AF"/>
    <w:rsid w:val="00CA1E17"/>
    <w:rsid w:val="00CA335D"/>
    <w:rsid w:val="00CA3A50"/>
    <w:rsid w:val="00CA4673"/>
    <w:rsid w:val="00CA54F7"/>
    <w:rsid w:val="00CA6C10"/>
    <w:rsid w:val="00CA6E69"/>
    <w:rsid w:val="00CA6F56"/>
    <w:rsid w:val="00CA7229"/>
    <w:rsid w:val="00CA7D5A"/>
    <w:rsid w:val="00CA7EE5"/>
    <w:rsid w:val="00CB064D"/>
    <w:rsid w:val="00CB103A"/>
    <w:rsid w:val="00CB1432"/>
    <w:rsid w:val="00CB1F85"/>
    <w:rsid w:val="00CB4591"/>
    <w:rsid w:val="00CB4624"/>
    <w:rsid w:val="00CB552C"/>
    <w:rsid w:val="00CB568A"/>
    <w:rsid w:val="00CB5879"/>
    <w:rsid w:val="00CB5DAC"/>
    <w:rsid w:val="00CB6482"/>
    <w:rsid w:val="00CB6C07"/>
    <w:rsid w:val="00CB7C87"/>
    <w:rsid w:val="00CB7D59"/>
    <w:rsid w:val="00CC1459"/>
    <w:rsid w:val="00CC1BBE"/>
    <w:rsid w:val="00CC2B23"/>
    <w:rsid w:val="00CC2F0B"/>
    <w:rsid w:val="00CC3406"/>
    <w:rsid w:val="00CC5105"/>
    <w:rsid w:val="00CC54CD"/>
    <w:rsid w:val="00CC61B1"/>
    <w:rsid w:val="00CC7BD4"/>
    <w:rsid w:val="00CD12C8"/>
    <w:rsid w:val="00CD1D20"/>
    <w:rsid w:val="00CD335E"/>
    <w:rsid w:val="00CD49CB"/>
    <w:rsid w:val="00CD528F"/>
    <w:rsid w:val="00CD5523"/>
    <w:rsid w:val="00CD6395"/>
    <w:rsid w:val="00CD699A"/>
    <w:rsid w:val="00CE152E"/>
    <w:rsid w:val="00CE1A20"/>
    <w:rsid w:val="00CE1B8A"/>
    <w:rsid w:val="00CE1D94"/>
    <w:rsid w:val="00CE23AE"/>
    <w:rsid w:val="00CE2FF6"/>
    <w:rsid w:val="00CE3410"/>
    <w:rsid w:val="00CE3DDF"/>
    <w:rsid w:val="00CE5130"/>
    <w:rsid w:val="00CE5E57"/>
    <w:rsid w:val="00CE60D3"/>
    <w:rsid w:val="00CE64BC"/>
    <w:rsid w:val="00CE6E43"/>
    <w:rsid w:val="00CE701C"/>
    <w:rsid w:val="00CE736C"/>
    <w:rsid w:val="00CF1AEB"/>
    <w:rsid w:val="00CF3380"/>
    <w:rsid w:val="00CF41BF"/>
    <w:rsid w:val="00CF5582"/>
    <w:rsid w:val="00CF56C9"/>
    <w:rsid w:val="00CF58E6"/>
    <w:rsid w:val="00CF5D3B"/>
    <w:rsid w:val="00CF6089"/>
    <w:rsid w:val="00CF637F"/>
    <w:rsid w:val="00CF77A6"/>
    <w:rsid w:val="00D00A84"/>
    <w:rsid w:val="00D00DB9"/>
    <w:rsid w:val="00D013A2"/>
    <w:rsid w:val="00D03684"/>
    <w:rsid w:val="00D04348"/>
    <w:rsid w:val="00D0571A"/>
    <w:rsid w:val="00D0606F"/>
    <w:rsid w:val="00D07177"/>
    <w:rsid w:val="00D1008B"/>
    <w:rsid w:val="00D12310"/>
    <w:rsid w:val="00D1312C"/>
    <w:rsid w:val="00D132D2"/>
    <w:rsid w:val="00D14C82"/>
    <w:rsid w:val="00D15EFC"/>
    <w:rsid w:val="00D16655"/>
    <w:rsid w:val="00D17AF3"/>
    <w:rsid w:val="00D200BF"/>
    <w:rsid w:val="00D205EC"/>
    <w:rsid w:val="00D2162B"/>
    <w:rsid w:val="00D2195D"/>
    <w:rsid w:val="00D21C47"/>
    <w:rsid w:val="00D21CFF"/>
    <w:rsid w:val="00D22AB8"/>
    <w:rsid w:val="00D22F9D"/>
    <w:rsid w:val="00D23312"/>
    <w:rsid w:val="00D237C0"/>
    <w:rsid w:val="00D23ABA"/>
    <w:rsid w:val="00D24134"/>
    <w:rsid w:val="00D25CBE"/>
    <w:rsid w:val="00D25EFC"/>
    <w:rsid w:val="00D26940"/>
    <w:rsid w:val="00D27B31"/>
    <w:rsid w:val="00D3049C"/>
    <w:rsid w:val="00D308B5"/>
    <w:rsid w:val="00D30B6A"/>
    <w:rsid w:val="00D3230C"/>
    <w:rsid w:val="00D349EC"/>
    <w:rsid w:val="00D34EF7"/>
    <w:rsid w:val="00D35172"/>
    <w:rsid w:val="00D35D82"/>
    <w:rsid w:val="00D3631E"/>
    <w:rsid w:val="00D404A2"/>
    <w:rsid w:val="00D40DEB"/>
    <w:rsid w:val="00D412F2"/>
    <w:rsid w:val="00D41B91"/>
    <w:rsid w:val="00D4253F"/>
    <w:rsid w:val="00D42B68"/>
    <w:rsid w:val="00D44147"/>
    <w:rsid w:val="00D44E71"/>
    <w:rsid w:val="00D47D9C"/>
    <w:rsid w:val="00D50564"/>
    <w:rsid w:val="00D51E9B"/>
    <w:rsid w:val="00D542B2"/>
    <w:rsid w:val="00D54376"/>
    <w:rsid w:val="00D55873"/>
    <w:rsid w:val="00D56372"/>
    <w:rsid w:val="00D5642D"/>
    <w:rsid w:val="00D564E6"/>
    <w:rsid w:val="00D564EE"/>
    <w:rsid w:val="00D606E4"/>
    <w:rsid w:val="00D60723"/>
    <w:rsid w:val="00D618A9"/>
    <w:rsid w:val="00D61905"/>
    <w:rsid w:val="00D619D0"/>
    <w:rsid w:val="00D63882"/>
    <w:rsid w:val="00D645BD"/>
    <w:rsid w:val="00D65355"/>
    <w:rsid w:val="00D654BF"/>
    <w:rsid w:val="00D65709"/>
    <w:rsid w:val="00D676F9"/>
    <w:rsid w:val="00D70510"/>
    <w:rsid w:val="00D70B12"/>
    <w:rsid w:val="00D719BF"/>
    <w:rsid w:val="00D72583"/>
    <w:rsid w:val="00D73097"/>
    <w:rsid w:val="00D7445C"/>
    <w:rsid w:val="00D76C68"/>
    <w:rsid w:val="00D776BB"/>
    <w:rsid w:val="00D77CF5"/>
    <w:rsid w:val="00D77D2B"/>
    <w:rsid w:val="00D819D5"/>
    <w:rsid w:val="00D81A96"/>
    <w:rsid w:val="00D81FDF"/>
    <w:rsid w:val="00D8308B"/>
    <w:rsid w:val="00D83D31"/>
    <w:rsid w:val="00D84285"/>
    <w:rsid w:val="00D84C2C"/>
    <w:rsid w:val="00D84E37"/>
    <w:rsid w:val="00D87EA1"/>
    <w:rsid w:val="00D92F08"/>
    <w:rsid w:val="00D938E5"/>
    <w:rsid w:val="00D9402F"/>
    <w:rsid w:val="00D946F5"/>
    <w:rsid w:val="00D96918"/>
    <w:rsid w:val="00D96995"/>
    <w:rsid w:val="00D976A5"/>
    <w:rsid w:val="00D97BDD"/>
    <w:rsid w:val="00D97E65"/>
    <w:rsid w:val="00DA0470"/>
    <w:rsid w:val="00DA1ACA"/>
    <w:rsid w:val="00DA4A09"/>
    <w:rsid w:val="00DA5371"/>
    <w:rsid w:val="00DA5B17"/>
    <w:rsid w:val="00DA65E3"/>
    <w:rsid w:val="00DA6B67"/>
    <w:rsid w:val="00DB07A8"/>
    <w:rsid w:val="00DB27DF"/>
    <w:rsid w:val="00DB2854"/>
    <w:rsid w:val="00DB2B64"/>
    <w:rsid w:val="00DB2E80"/>
    <w:rsid w:val="00DB3685"/>
    <w:rsid w:val="00DB51FC"/>
    <w:rsid w:val="00DB533A"/>
    <w:rsid w:val="00DB5E1C"/>
    <w:rsid w:val="00DB62B0"/>
    <w:rsid w:val="00DB796B"/>
    <w:rsid w:val="00DC0354"/>
    <w:rsid w:val="00DC0862"/>
    <w:rsid w:val="00DC20E2"/>
    <w:rsid w:val="00DC30C4"/>
    <w:rsid w:val="00DC38C4"/>
    <w:rsid w:val="00DC414B"/>
    <w:rsid w:val="00DC526F"/>
    <w:rsid w:val="00DC56AD"/>
    <w:rsid w:val="00DC6DE4"/>
    <w:rsid w:val="00DD11B4"/>
    <w:rsid w:val="00DD2A06"/>
    <w:rsid w:val="00DD2A8A"/>
    <w:rsid w:val="00DD345B"/>
    <w:rsid w:val="00DD35FA"/>
    <w:rsid w:val="00DD375F"/>
    <w:rsid w:val="00DD3A5F"/>
    <w:rsid w:val="00DD5889"/>
    <w:rsid w:val="00DD63B7"/>
    <w:rsid w:val="00DD66C4"/>
    <w:rsid w:val="00DD7C05"/>
    <w:rsid w:val="00DE03F9"/>
    <w:rsid w:val="00DE3008"/>
    <w:rsid w:val="00DE3BB0"/>
    <w:rsid w:val="00DE43FE"/>
    <w:rsid w:val="00DE521F"/>
    <w:rsid w:val="00DE5425"/>
    <w:rsid w:val="00DE6F7A"/>
    <w:rsid w:val="00DE705D"/>
    <w:rsid w:val="00DF0887"/>
    <w:rsid w:val="00DF0A91"/>
    <w:rsid w:val="00DF1E91"/>
    <w:rsid w:val="00DF2384"/>
    <w:rsid w:val="00DF279F"/>
    <w:rsid w:val="00DF2990"/>
    <w:rsid w:val="00DF3BBF"/>
    <w:rsid w:val="00DF43E2"/>
    <w:rsid w:val="00DF45B4"/>
    <w:rsid w:val="00DF4CDA"/>
    <w:rsid w:val="00DF575A"/>
    <w:rsid w:val="00DF5C35"/>
    <w:rsid w:val="00DF627F"/>
    <w:rsid w:val="00DF65F3"/>
    <w:rsid w:val="00DF6B83"/>
    <w:rsid w:val="00E002D6"/>
    <w:rsid w:val="00E02A3E"/>
    <w:rsid w:val="00E02A73"/>
    <w:rsid w:val="00E03E3F"/>
    <w:rsid w:val="00E06C95"/>
    <w:rsid w:val="00E06D9A"/>
    <w:rsid w:val="00E0716A"/>
    <w:rsid w:val="00E07800"/>
    <w:rsid w:val="00E1173F"/>
    <w:rsid w:val="00E11A4C"/>
    <w:rsid w:val="00E11CE0"/>
    <w:rsid w:val="00E136A3"/>
    <w:rsid w:val="00E15BA8"/>
    <w:rsid w:val="00E15BB3"/>
    <w:rsid w:val="00E174E7"/>
    <w:rsid w:val="00E2180E"/>
    <w:rsid w:val="00E22AE9"/>
    <w:rsid w:val="00E23E2D"/>
    <w:rsid w:val="00E23EA8"/>
    <w:rsid w:val="00E24871"/>
    <w:rsid w:val="00E24BF3"/>
    <w:rsid w:val="00E2558B"/>
    <w:rsid w:val="00E26652"/>
    <w:rsid w:val="00E305F7"/>
    <w:rsid w:val="00E30ACB"/>
    <w:rsid w:val="00E31E46"/>
    <w:rsid w:val="00E320FA"/>
    <w:rsid w:val="00E326AC"/>
    <w:rsid w:val="00E32753"/>
    <w:rsid w:val="00E34593"/>
    <w:rsid w:val="00E350A0"/>
    <w:rsid w:val="00E3578A"/>
    <w:rsid w:val="00E36F23"/>
    <w:rsid w:val="00E40160"/>
    <w:rsid w:val="00E40D23"/>
    <w:rsid w:val="00E414D3"/>
    <w:rsid w:val="00E4309D"/>
    <w:rsid w:val="00E43EB7"/>
    <w:rsid w:val="00E447D9"/>
    <w:rsid w:val="00E4516D"/>
    <w:rsid w:val="00E478AE"/>
    <w:rsid w:val="00E502C4"/>
    <w:rsid w:val="00E50692"/>
    <w:rsid w:val="00E506DF"/>
    <w:rsid w:val="00E5074A"/>
    <w:rsid w:val="00E5104F"/>
    <w:rsid w:val="00E5108D"/>
    <w:rsid w:val="00E515DA"/>
    <w:rsid w:val="00E51CDA"/>
    <w:rsid w:val="00E52198"/>
    <w:rsid w:val="00E52AD2"/>
    <w:rsid w:val="00E52B68"/>
    <w:rsid w:val="00E52DC6"/>
    <w:rsid w:val="00E5346C"/>
    <w:rsid w:val="00E55B4F"/>
    <w:rsid w:val="00E560DD"/>
    <w:rsid w:val="00E5679D"/>
    <w:rsid w:val="00E56DF3"/>
    <w:rsid w:val="00E56E1E"/>
    <w:rsid w:val="00E572D7"/>
    <w:rsid w:val="00E5780C"/>
    <w:rsid w:val="00E57E76"/>
    <w:rsid w:val="00E60CD4"/>
    <w:rsid w:val="00E618EA"/>
    <w:rsid w:val="00E61B2F"/>
    <w:rsid w:val="00E6349D"/>
    <w:rsid w:val="00E64CC3"/>
    <w:rsid w:val="00E65FE9"/>
    <w:rsid w:val="00E661E9"/>
    <w:rsid w:val="00E670B9"/>
    <w:rsid w:val="00E67765"/>
    <w:rsid w:val="00E67AEE"/>
    <w:rsid w:val="00E704E3"/>
    <w:rsid w:val="00E70ED3"/>
    <w:rsid w:val="00E711C1"/>
    <w:rsid w:val="00E71330"/>
    <w:rsid w:val="00E71866"/>
    <w:rsid w:val="00E7263B"/>
    <w:rsid w:val="00E72AD3"/>
    <w:rsid w:val="00E7324E"/>
    <w:rsid w:val="00E73C3B"/>
    <w:rsid w:val="00E74563"/>
    <w:rsid w:val="00E808DE"/>
    <w:rsid w:val="00E80F04"/>
    <w:rsid w:val="00E813CB"/>
    <w:rsid w:val="00E81B4D"/>
    <w:rsid w:val="00E82E92"/>
    <w:rsid w:val="00E85304"/>
    <w:rsid w:val="00E863D2"/>
    <w:rsid w:val="00E90567"/>
    <w:rsid w:val="00E91137"/>
    <w:rsid w:val="00E91487"/>
    <w:rsid w:val="00E930D3"/>
    <w:rsid w:val="00E931BA"/>
    <w:rsid w:val="00E93E28"/>
    <w:rsid w:val="00E94C4E"/>
    <w:rsid w:val="00E974A9"/>
    <w:rsid w:val="00E97A08"/>
    <w:rsid w:val="00E97C33"/>
    <w:rsid w:val="00EA151A"/>
    <w:rsid w:val="00EA2676"/>
    <w:rsid w:val="00EA29CC"/>
    <w:rsid w:val="00EA2B91"/>
    <w:rsid w:val="00EA37AA"/>
    <w:rsid w:val="00EA3EA3"/>
    <w:rsid w:val="00EA3F77"/>
    <w:rsid w:val="00EA4251"/>
    <w:rsid w:val="00EA4B09"/>
    <w:rsid w:val="00EA4E15"/>
    <w:rsid w:val="00EA64CB"/>
    <w:rsid w:val="00EA6B4C"/>
    <w:rsid w:val="00EA6CC0"/>
    <w:rsid w:val="00EA727F"/>
    <w:rsid w:val="00EA74ED"/>
    <w:rsid w:val="00EB0F59"/>
    <w:rsid w:val="00EB1489"/>
    <w:rsid w:val="00EB213C"/>
    <w:rsid w:val="00EB22C8"/>
    <w:rsid w:val="00EB28F1"/>
    <w:rsid w:val="00EB4C21"/>
    <w:rsid w:val="00EB59F8"/>
    <w:rsid w:val="00EB6062"/>
    <w:rsid w:val="00EB6B35"/>
    <w:rsid w:val="00EB73F1"/>
    <w:rsid w:val="00EB7FD6"/>
    <w:rsid w:val="00EC07FC"/>
    <w:rsid w:val="00EC149D"/>
    <w:rsid w:val="00EC1D8A"/>
    <w:rsid w:val="00EC2528"/>
    <w:rsid w:val="00EC26CE"/>
    <w:rsid w:val="00EC52A5"/>
    <w:rsid w:val="00EC68FC"/>
    <w:rsid w:val="00EC7574"/>
    <w:rsid w:val="00EC79E3"/>
    <w:rsid w:val="00ED0190"/>
    <w:rsid w:val="00ED0328"/>
    <w:rsid w:val="00ED0856"/>
    <w:rsid w:val="00ED0E8E"/>
    <w:rsid w:val="00ED2135"/>
    <w:rsid w:val="00ED2C0C"/>
    <w:rsid w:val="00ED3160"/>
    <w:rsid w:val="00ED370A"/>
    <w:rsid w:val="00ED3B21"/>
    <w:rsid w:val="00ED4373"/>
    <w:rsid w:val="00ED4B7B"/>
    <w:rsid w:val="00ED6035"/>
    <w:rsid w:val="00ED655D"/>
    <w:rsid w:val="00ED7617"/>
    <w:rsid w:val="00EE2358"/>
    <w:rsid w:val="00EE2FF2"/>
    <w:rsid w:val="00EE3546"/>
    <w:rsid w:val="00EE3885"/>
    <w:rsid w:val="00EE454A"/>
    <w:rsid w:val="00EE4BB8"/>
    <w:rsid w:val="00EE5C06"/>
    <w:rsid w:val="00EE67A5"/>
    <w:rsid w:val="00EE7515"/>
    <w:rsid w:val="00EF04BC"/>
    <w:rsid w:val="00EF2733"/>
    <w:rsid w:val="00EF27D3"/>
    <w:rsid w:val="00EF3A2F"/>
    <w:rsid w:val="00EF45D2"/>
    <w:rsid w:val="00EF49DB"/>
    <w:rsid w:val="00EF5C46"/>
    <w:rsid w:val="00EF610E"/>
    <w:rsid w:val="00EF652E"/>
    <w:rsid w:val="00EF683F"/>
    <w:rsid w:val="00F005B9"/>
    <w:rsid w:val="00F00809"/>
    <w:rsid w:val="00F00AFC"/>
    <w:rsid w:val="00F01F6C"/>
    <w:rsid w:val="00F0233F"/>
    <w:rsid w:val="00F02487"/>
    <w:rsid w:val="00F03BC4"/>
    <w:rsid w:val="00F05C23"/>
    <w:rsid w:val="00F073ED"/>
    <w:rsid w:val="00F10035"/>
    <w:rsid w:val="00F1014F"/>
    <w:rsid w:val="00F10483"/>
    <w:rsid w:val="00F118EC"/>
    <w:rsid w:val="00F11D34"/>
    <w:rsid w:val="00F127AD"/>
    <w:rsid w:val="00F12F7F"/>
    <w:rsid w:val="00F1429B"/>
    <w:rsid w:val="00F16384"/>
    <w:rsid w:val="00F169F6"/>
    <w:rsid w:val="00F16A28"/>
    <w:rsid w:val="00F20AF1"/>
    <w:rsid w:val="00F21089"/>
    <w:rsid w:val="00F210FF"/>
    <w:rsid w:val="00F2126F"/>
    <w:rsid w:val="00F21ED2"/>
    <w:rsid w:val="00F220AA"/>
    <w:rsid w:val="00F225CD"/>
    <w:rsid w:val="00F22702"/>
    <w:rsid w:val="00F230E6"/>
    <w:rsid w:val="00F253C5"/>
    <w:rsid w:val="00F2575E"/>
    <w:rsid w:val="00F25F4A"/>
    <w:rsid w:val="00F263F2"/>
    <w:rsid w:val="00F26779"/>
    <w:rsid w:val="00F2739F"/>
    <w:rsid w:val="00F30840"/>
    <w:rsid w:val="00F30EA2"/>
    <w:rsid w:val="00F31F20"/>
    <w:rsid w:val="00F3252B"/>
    <w:rsid w:val="00F33B32"/>
    <w:rsid w:val="00F344AE"/>
    <w:rsid w:val="00F357CE"/>
    <w:rsid w:val="00F35E1F"/>
    <w:rsid w:val="00F35E39"/>
    <w:rsid w:val="00F36CF2"/>
    <w:rsid w:val="00F401DE"/>
    <w:rsid w:val="00F409CD"/>
    <w:rsid w:val="00F41BC3"/>
    <w:rsid w:val="00F42419"/>
    <w:rsid w:val="00F45718"/>
    <w:rsid w:val="00F46875"/>
    <w:rsid w:val="00F46D54"/>
    <w:rsid w:val="00F47C90"/>
    <w:rsid w:val="00F47FFB"/>
    <w:rsid w:val="00F520A4"/>
    <w:rsid w:val="00F542F8"/>
    <w:rsid w:val="00F54B9B"/>
    <w:rsid w:val="00F5513C"/>
    <w:rsid w:val="00F5589E"/>
    <w:rsid w:val="00F55CD7"/>
    <w:rsid w:val="00F5620E"/>
    <w:rsid w:val="00F5684D"/>
    <w:rsid w:val="00F56955"/>
    <w:rsid w:val="00F56BD2"/>
    <w:rsid w:val="00F57FF6"/>
    <w:rsid w:val="00F61F0E"/>
    <w:rsid w:val="00F63261"/>
    <w:rsid w:val="00F63CA6"/>
    <w:rsid w:val="00F643C7"/>
    <w:rsid w:val="00F64BEF"/>
    <w:rsid w:val="00F64C59"/>
    <w:rsid w:val="00F65213"/>
    <w:rsid w:val="00F6590D"/>
    <w:rsid w:val="00F6614C"/>
    <w:rsid w:val="00F666C9"/>
    <w:rsid w:val="00F67476"/>
    <w:rsid w:val="00F7010D"/>
    <w:rsid w:val="00F706A4"/>
    <w:rsid w:val="00F70EE6"/>
    <w:rsid w:val="00F7240C"/>
    <w:rsid w:val="00F727C8"/>
    <w:rsid w:val="00F72F23"/>
    <w:rsid w:val="00F73F90"/>
    <w:rsid w:val="00F75DD6"/>
    <w:rsid w:val="00F76497"/>
    <w:rsid w:val="00F76518"/>
    <w:rsid w:val="00F7667C"/>
    <w:rsid w:val="00F76730"/>
    <w:rsid w:val="00F76CFC"/>
    <w:rsid w:val="00F77468"/>
    <w:rsid w:val="00F7758F"/>
    <w:rsid w:val="00F81131"/>
    <w:rsid w:val="00F81AF0"/>
    <w:rsid w:val="00F81BA1"/>
    <w:rsid w:val="00F83418"/>
    <w:rsid w:val="00F859F8"/>
    <w:rsid w:val="00F85E08"/>
    <w:rsid w:val="00F868E1"/>
    <w:rsid w:val="00F902C5"/>
    <w:rsid w:val="00F90B00"/>
    <w:rsid w:val="00F9251F"/>
    <w:rsid w:val="00F92542"/>
    <w:rsid w:val="00F9439F"/>
    <w:rsid w:val="00F94890"/>
    <w:rsid w:val="00F95A5D"/>
    <w:rsid w:val="00F9730E"/>
    <w:rsid w:val="00FA030D"/>
    <w:rsid w:val="00FA0D1A"/>
    <w:rsid w:val="00FA27EA"/>
    <w:rsid w:val="00FA308A"/>
    <w:rsid w:val="00FA3523"/>
    <w:rsid w:val="00FA77AC"/>
    <w:rsid w:val="00FB0E1A"/>
    <w:rsid w:val="00FB1190"/>
    <w:rsid w:val="00FB11A4"/>
    <w:rsid w:val="00FB45DC"/>
    <w:rsid w:val="00FB4904"/>
    <w:rsid w:val="00FB523E"/>
    <w:rsid w:val="00FC142D"/>
    <w:rsid w:val="00FC15F3"/>
    <w:rsid w:val="00FC2309"/>
    <w:rsid w:val="00FC26B5"/>
    <w:rsid w:val="00FC2C00"/>
    <w:rsid w:val="00FC4D3F"/>
    <w:rsid w:val="00FD0783"/>
    <w:rsid w:val="00FD2386"/>
    <w:rsid w:val="00FD2B34"/>
    <w:rsid w:val="00FD3392"/>
    <w:rsid w:val="00FD3646"/>
    <w:rsid w:val="00FD52EB"/>
    <w:rsid w:val="00FD759A"/>
    <w:rsid w:val="00FD7BDA"/>
    <w:rsid w:val="00FE0690"/>
    <w:rsid w:val="00FE1902"/>
    <w:rsid w:val="00FE46F0"/>
    <w:rsid w:val="00FE4786"/>
    <w:rsid w:val="00FE48D7"/>
    <w:rsid w:val="00FE49E3"/>
    <w:rsid w:val="00FE6658"/>
    <w:rsid w:val="00FE7795"/>
    <w:rsid w:val="00FF4CF1"/>
    <w:rsid w:val="00FF5E8E"/>
    <w:rsid w:val="00FF631E"/>
    <w:rsid w:val="00FF6D9A"/>
    <w:rsid w:val="00FF6EA3"/>
    <w:rsid w:val="00FF7E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martTagType w:namespaceuri="urn:schemas-microsoft-com:office:smarttags" w:name="PersonName"/>
  <w:shapeDefaults>
    <o:shapedefaults v:ext="edit" spidmax="30722">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94116B"/>
    <w:pPr>
      <w:spacing w:line="360" w:lineRule="auto"/>
      <w:ind w:firstLine="709"/>
      <w:jc w:val="both"/>
    </w:pPr>
    <w:rPr>
      <w:sz w:val="24"/>
      <w:szCs w:val="24"/>
    </w:rPr>
  </w:style>
  <w:style w:type="paragraph" w:styleId="Ttulo1">
    <w:name w:val="heading 1"/>
    <w:aliases w:val="Texto"/>
    <w:basedOn w:val="Normal"/>
    <w:next w:val="Normal"/>
    <w:autoRedefine/>
    <w:qFormat/>
    <w:rsid w:val="00DE705D"/>
    <w:pPr>
      <w:keepNext/>
      <w:pageBreakBefore/>
      <w:numPr>
        <w:numId w:val="2"/>
      </w:numPr>
      <w:tabs>
        <w:tab w:val="clear" w:pos="340"/>
        <w:tab w:val="num" w:pos="709"/>
      </w:tabs>
      <w:spacing w:before="240" w:after="120"/>
      <w:outlineLvl w:val="0"/>
    </w:pPr>
    <w:rPr>
      <w:rFonts w:cs="Arial"/>
      <w:b/>
      <w:bCs/>
      <w:kern w:val="32"/>
    </w:rPr>
  </w:style>
  <w:style w:type="paragraph" w:styleId="Ttulo2">
    <w:name w:val="heading 2"/>
    <w:basedOn w:val="Normal"/>
    <w:next w:val="Normal"/>
    <w:autoRedefine/>
    <w:qFormat/>
    <w:rsid w:val="00DE705D"/>
    <w:pPr>
      <w:keepNext/>
      <w:numPr>
        <w:ilvl w:val="1"/>
        <w:numId w:val="2"/>
      </w:numPr>
      <w:spacing w:before="240" w:after="120"/>
      <w:ind w:left="578" w:hanging="578"/>
      <w:outlineLvl w:val="1"/>
    </w:pPr>
    <w:rPr>
      <w:rFonts w:cs="Arial"/>
      <w:b/>
      <w:bCs/>
      <w:iCs/>
      <w:szCs w:val="28"/>
    </w:rPr>
  </w:style>
  <w:style w:type="paragraph" w:styleId="Ttulo3">
    <w:name w:val="heading 3"/>
    <w:basedOn w:val="Normal"/>
    <w:next w:val="Normal"/>
    <w:autoRedefine/>
    <w:qFormat/>
    <w:rsid w:val="00DE705D"/>
    <w:pPr>
      <w:keepNext/>
      <w:numPr>
        <w:ilvl w:val="2"/>
        <w:numId w:val="2"/>
      </w:numPr>
      <w:spacing w:before="240" w:after="120"/>
      <w:outlineLvl w:val="2"/>
    </w:pPr>
    <w:rPr>
      <w:rFonts w:cs="Arial"/>
      <w:b/>
      <w:bCs/>
      <w:szCs w:val="26"/>
    </w:rPr>
  </w:style>
  <w:style w:type="paragraph" w:styleId="Ttulo4">
    <w:name w:val="heading 4"/>
    <w:basedOn w:val="Normal"/>
    <w:next w:val="Normal"/>
    <w:autoRedefine/>
    <w:qFormat/>
    <w:rsid w:val="00DE705D"/>
    <w:pPr>
      <w:keepNext/>
      <w:numPr>
        <w:ilvl w:val="3"/>
        <w:numId w:val="2"/>
      </w:numPr>
      <w:spacing w:before="120" w:after="60"/>
      <w:ind w:left="862" w:hanging="862"/>
      <w:outlineLvl w:val="3"/>
    </w:pPr>
    <w:rPr>
      <w:b/>
      <w:bCs/>
      <w:szCs w:val="28"/>
    </w:rPr>
  </w:style>
  <w:style w:type="paragraph" w:styleId="Ttulo5">
    <w:name w:val="heading 5"/>
    <w:basedOn w:val="Normal"/>
    <w:next w:val="Normal"/>
    <w:autoRedefine/>
    <w:qFormat/>
    <w:rsid w:val="00DE705D"/>
    <w:pPr>
      <w:numPr>
        <w:ilvl w:val="4"/>
        <w:numId w:val="2"/>
      </w:numPr>
      <w:spacing w:before="120" w:after="120"/>
      <w:ind w:left="1009" w:hanging="1009"/>
      <w:outlineLvl w:val="4"/>
    </w:pPr>
    <w:rPr>
      <w:b/>
      <w:bCs/>
      <w:i/>
      <w:iCs/>
      <w:sz w:val="26"/>
      <w:szCs w:val="26"/>
    </w:rPr>
  </w:style>
  <w:style w:type="paragraph" w:styleId="Ttulo6">
    <w:name w:val="heading 6"/>
    <w:basedOn w:val="Normal"/>
    <w:next w:val="Normal"/>
    <w:autoRedefine/>
    <w:qFormat/>
    <w:rsid w:val="00DE705D"/>
    <w:pPr>
      <w:numPr>
        <w:ilvl w:val="5"/>
        <w:numId w:val="2"/>
      </w:numPr>
      <w:spacing w:before="120" w:after="120"/>
      <w:ind w:left="1151" w:hanging="1151"/>
      <w:outlineLvl w:val="5"/>
    </w:pPr>
    <w:rPr>
      <w:b/>
      <w:bCs/>
      <w:szCs w:val="22"/>
    </w:rPr>
  </w:style>
  <w:style w:type="paragraph" w:styleId="Ttulo7">
    <w:name w:val="heading 7"/>
    <w:basedOn w:val="Normal"/>
    <w:next w:val="Normal"/>
    <w:autoRedefine/>
    <w:qFormat/>
    <w:rsid w:val="00C377D2"/>
    <w:pPr>
      <w:numPr>
        <w:ilvl w:val="6"/>
        <w:numId w:val="2"/>
      </w:numPr>
      <w:spacing w:before="240" w:after="60"/>
      <w:outlineLvl w:val="6"/>
    </w:pPr>
  </w:style>
  <w:style w:type="paragraph" w:styleId="Ttulo8">
    <w:name w:val="heading 8"/>
    <w:basedOn w:val="Normal"/>
    <w:next w:val="Normal"/>
    <w:autoRedefine/>
    <w:qFormat/>
    <w:rsid w:val="00DE705D"/>
    <w:pPr>
      <w:numPr>
        <w:ilvl w:val="7"/>
        <w:numId w:val="2"/>
      </w:numPr>
      <w:spacing w:before="240" w:after="60"/>
      <w:outlineLvl w:val="7"/>
    </w:pPr>
    <w:rPr>
      <w:i/>
      <w:iCs/>
    </w:rPr>
  </w:style>
  <w:style w:type="paragraph" w:styleId="Ttulo9">
    <w:name w:val="heading 9"/>
    <w:basedOn w:val="Normal"/>
    <w:next w:val="Normal"/>
    <w:autoRedefine/>
    <w:qFormat/>
    <w:rsid w:val="00DE705D"/>
    <w:pPr>
      <w:numPr>
        <w:ilvl w:val="8"/>
        <w:numId w:val="2"/>
      </w:numPr>
      <w:spacing w:before="240" w:after="60"/>
      <w:ind w:left="1582" w:hanging="1582"/>
      <w:outlineLvl w:val="8"/>
    </w:pPr>
    <w:rPr>
      <w:rFonts w:cs="Arial"/>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Legenda">
    <w:name w:val="caption"/>
    <w:basedOn w:val="Normal"/>
    <w:next w:val="Normal"/>
    <w:link w:val="LegendaChar"/>
    <w:autoRedefine/>
    <w:qFormat/>
    <w:rsid w:val="00B50B82"/>
    <w:pPr>
      <w:spacing w:before="120" w:after="120"/>
    </w:pPr>
    <w:rPr>
      <w:b/>
      <w:bCs/>
      <w:sz w:val="20"/>
      <w:szCs w:val="20"/>
    </w:rPr>
  </w:style>
  <w:style w:type="table" w:styleId="Tabelacomgrade">
    <w:name w:val="Table Grid"/>
    <w:basedOn w:val="Tabelanormal"/>
    <w:semiHidden/>
    <w:rsid w:val="00BD35F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mrio1">
    <w:name w:val="toc 1"/>
    <w:basedOn w:val="Normal"/>
    <w:next w:val="Normal"/>
    <w:autoRedefine/>
    <w:uiPriority w:val="39"/>
    <w:qFormat/>
    <w:rsid w:val="00DE705D"/>
    <w:pPr>
      <w:tabs>
        <w:tab w:val="left" w:pos="373"/>
        <w:tab w:val="left" w:leader="dot" w:pos="9072"/>
      </w:tabs>
      <w:spacing w:before="120" w:after="120"/>
      <w:ind w:firstLine="0"/>
      <w:contextualSpacing/>
      <w:jc w:val="left"/>
    </w:pPr>
    <w:rPr>
      <w:rFonts w:cs="Arial"/>
      <w:b/>
      <w:noProof/>
    </w:rPr>
  </w:style>
  <w:style w:type="paragraph" w:styleId="Sumrio2">
    <w:name w:val="toc 2"/>
    <w:basedOn w:val="Normal"/>
    <w:next w:val="Normal"/>
    <w:autoRedefine/>
    <w:uiPriority w:val="39"/>
    <w:qFormat/>
    <w:rsid w:val="00DE705D"/>
    <w:pPr>
      <w:tabs>
        <w:tab w:val="right" w:leader="dot" w:pos="9240"/>
      </w:tabs>
      <w:ind w:left="539" w:hanging="539"/>
    </w:pPr>
    <w:rPr>
      <w:rFonts w:cs="Arial"/>
      <w:noProof/>
    </w:rPr>
  </w:style>
  <w:style w:type="paragraph" w:styleId="Sumrio3">
    <w:name w:val="toc 3"/>
    <w:basedOn w:val="Normal"/>
    <w:next w:val="Normal"/>
    <w:autoRedefine/>
    <w:uiPriority w:val="39"/>
    <w:qFormat/>
    <w:rsid w:val="00DE705D"/>
    <w:pPr>
      <w:tabs>
        <w:tab w:val="right" w:leader="dot" w:pos="8505"/>
      </w:tabs>
    </w:pPr>
    <w:rPr>
      <w:rFonts w:ascii="Arial" w:hAnsi="Arial" w:cs="Arial"/>
      <w:b/>
    </w:rPr>
  </w:style>
  <w:style w:type="character" w:styleId="Hyperlink">
    <w:name w:val="Hyperlink"/>
    <w:basedOn w:val="Fontepargpadro"/>
    <w:uiPriority w:val="99"/>
    <w:rsid w:val="00D16655"/>
    <w:rPr>
      <w:color w:val="0000FF"/>
      <w:u w:val="single"/>
    </w:rPr>
  </w:style>
  <w:style w:type="paragraph" w:styleId="ndicedeilustraes">
    <w:name w:val="table of figures"/>
    <w:basedOn w:val="Normal"/>
    <w:next w:val="Normal"/>
    <w:uiPriority w:val="99"/>
    <w:rsid w:val="00D16655"/>
    <w:pPr>
      <w:ind w:left="480" w:hanging="480"/>
    </w:pPr>
  </w:style>
  <w:style w:type="paragraph" w:styleId="Cabealho">
    <w:name w:val="header"/>
    <w:basedOn w:val="Normal"/>
    <w:link w:val="CabealhoChar"/>
    <w:uiPriority w:val="99"/>
    <w:rsid w:val="00DE705D"/>
    <w:pPr>
      <w:tabs>
        <w:tab w:val="center" w:pos="4419"/>
        <w:tab w:val="right" w:pos="8838"/>
      </w:tabs>
    </w:pPr>
  </w:style>
  <w:style w:type="paragraph" w:styleId="Rodap">
    <w:name w:val="footer"/>
    <w:basedOn w:val="Normal"/>
    <w:semiHidden/>
    <w:rsid w:val="00C8155A"/>
    <w:pPr>
      <w:tabs>
        <w:tab w:val="center" w:pos="4419"/>
        <w:tab w:val="right" w:pos="8838"/>
      </w:tabs>
    </w:pPr>
  </w:style>
  <w:style w:type="character" w:styleId="Nmerodepgina">
    <w:name w:val="page number"/>
    <w:basedOn w:val="Fontepargpadro"/>
    <w:semiHidden/>
    <w:rsid w:val="00B265E6"/>
  </w:style>
  <w:style w:type="character" w:styleId="HiperlinkVisitado">
    <w:name w:val="FollowedHyperlink"/>
    <w:basedOn w:val="Fontepargpadro"/>
    <w:semiHidden/>
    <w:rsid w:val="00B26EA1"/>
    <w:rPr>
      <w:color w:val="800080"/>
      <w:u w:val="single"/>
    </w:rPr>
  </w:style>
  <w:style w:type="paragraph" w:customStyle="1" w:styleId="APENDICE">
    <w:name w:val="APENDICE"/>
    <w:basedOn w:val="Ttulo"/>
    <w:next w:val="APNDICE1"/>
    <w:autoRedefine/>
    <w:rsid w:val="0094116B"/>
    <w:pPr>
      <w:pageBreakBefore/>
      <w:spacing w:before="0" w:after="240"/>
      <w:jc w:val="left"/>
    </w:pPr>
    <w:rPr>
      <w:sz w:val="24"/>
    </w:rPr>
  </w:style>
  <w:style w:type="paragraph" w:styleId="Textodenotaderodap">
    <w:name w:val="footnote text"/>
    <w:basedOn w:val="Normal"/>
    <w:semiHidden/>
    <w:rsid w:val="00D63882"/>
    <w:rPr>
      <w:rFonts w:ascii="Arial" w:hAnsi="Arial"/>
      <w:sz w:val="20"/>
      <w:szCs w:val="20"/>
    </w:rPr>
  </w:style>
  <w:style w:type="character" w:styleId="Nmerodelinha">
    <w:name w:val="line number"/>
    <w:basedOn w:val="Fontepargpadro"/>
    <w:semiHidden/>
    <w:rsid w:val="0021479E"/>
  </w:style>
  <w:style w:type="paragraph" w:customStyle="1" w:styleId="NovoEstilo1">
    <w:name w:val="NovoEstilo1"/>
    <w:basedOn w:val="Normal"/>
    <w:semiHidden/>
    <w:rsid w:val="00E414D3"/>
    <w:pPr>
      <w:spacing w:after="240" w:line="480" w:lineRule="auto"/>
    </w:pPr>
    <w:rPr>
      <w:rFonts w:ascii="Arial" w:hAnsi="Arial"/>
      <w:b/>
    </w:rPr>
  </w:style>
  <w:style w:type="character" w:customStyle="1" w:styleId="LegendaChar">
    <w:name w:val="Legenda Char"/>
    <w:basedOn w:val="Fontepargpadro"/>
    <w:link w:val="Legenda"/>
    <w:rsid w:val="00B50B82"/>
    <w:rPr>
      <w:b/>
      <w:bCs/>
    </w:rPr>
  </w:style>
  <w:style w:type="numbering" w:styleId="111111">
    <w:name w:val="Outline List 2"/>
    <w:basedOn w:val="Semlista"/>
    <w:semiHidden/>
    <w:rsid w:val="002F19C9"/>
    <w:pPr>
      <w:numPr>
        <w:numId w:val="1"/>
      </w:numPr>
    </w:pPr>
  </w:style>
  <w:style w:type="paragraph" w:customStyle="1" w:styleId="Estilo1">
    <w:name w:val="Estilo1"/>
    <w:basedOn w:val="Normal"/>
    <w:next w:val="NovoEstilo1"/>
    <w:semiHidden/>
    <w:rsid w:val="00E414D3"/>
  </w:style>
  <w:style w:type="paragraph" w:customStyle="1" w:styleId="Tabela">
    <w:name w:val="Tabela"/>
    <w:basedOn w:val="Legenda"/>
    <w:semiHidden/>
    <w:rsid w:val="00B40759"/>
    <w:pPr>
      <w:jc w:val="center"/>
    </w:pPr>
    <w:rPr>
      <w:rFonts w:ascii="Arial" w:hAnsi="Arial" w:cs="Arial"/>
      <w:b w:val="0"/>
    </w:rPr>
  </w:style>
  <w:style w:type="paragraph" w:customStyle="1" w:styleId="REFERNCIA">
    <w:name w:val="REFERÊNCIA"/>
    <w:basedOn w:val="Normal"/>
    <w:autoRedefine/>
    <w:rsid w:val="00DE705D"/>
    <w:pPr>
      <w:spacing w:after="240"/>
      <w:ind w:firstLine="0"/>
    </w:pPr>
    <w:rPr>
      <w:b/>
    </w:rPr>
  </w:style>
  <w:style w:type="paragraph" w:customStyle="1" w:styleId="Alinea">
    <w:name w:val="Alinea"/>
    <w:basedOn w:val="Normal"/>
    <w:autoRedefine/>
    <w:rsid w:val="0094116B"/>
    <w:pPr>
      <w:numPr>
        <w:numId w:val="3"/>
      </w:numPr>
      <w:spacing w:before="240" w:after="240"/>
      <w:ind w:left="986" w:hanging="306"/>
    </w:pPr>
    <w:rPr>
      <w:rFonts w:ascii="Arial" w:hAnsi="Arial"/>
    </w:rPr>
  </w:style>
  <w:style w:type="paragraph" w:customStyle="1" w:styleId="Estilo2">
    <w:name w:val="Estilo2"/>
    <w:basedOn w:val="REFERNCIA"/>
    <w:semiHidden/>
    <w:rsid w:val="00BC364B"/>
    <w:rPr>
      <w:rFonts w:cs="Arial"/>
    </w:rPr>
  </w:style>
  <w:style w:type="paragraph" w:customStyle="1" w:styleId="APNDICE1">
    <w:name w:val="APÊNDICE1"/>
    <w:basedOn w:val="Normal"/>
    <w:next w:val="Normal"/>
    <w:autoRedefine/>
    <w:rsid w:val="0094116B"/>
    <w:pPr>
      <w:spacing w:after="240"/>
    </w:pPr>
    <w:rPr>
      <w:rFonts w:ascii="Arial" w:hAnsi="Arial"/>
      <w:b/>
    </w:rPr>
  </w:style>
  <w:style w:type="paragraph" w:styleId="Textodebalo">
    <w:name w:val="Balloon Text"/>
    <w:basedOn w:val="Normal"/>
    <w:semiHidden/>
    <w:rsid w:val="00792E4A"/>
    <w:rPr>
      <w:rFonts w:ascii="Tahoma" w:hAnsi="Tahoma" w:cs="Tahoma"/>
      <w:sz w:val="16"/>
      <w:szCs w:val="16"/>
    </w:rPr>
  </w:style>
  <w:style w:type="paragraph" w:styleId="Sumrio4">
    <w:name w:val="toc 4"/>
    <w:basedOn w:val="Normal"/>
    <w:next w:val="Normal"/>
    <w:autoRedefine/>
    <w:semiHidden/>
    <w:rsid w:val="00AE0A90"/>
    <w:pPr>
      <w:tabs>
        <w:tab w:val="left" w:pos="426"/>
        <w:tab w:val="right" w:leader="dot" w:pos="8505"/>
      </w:tabs>
    </w:pPr>
    <w:rPr>
      <w:rFonts w:ascii="Arial" w:hAnsi="Arial" w:cs="Arial"/>
      <w:noProof/>
    </w:rPr>
  </w:style>
  <w:style w:type="paragraph" w:styleId="Subttulo">
    <w:name w:val="Subtitle"/>
    <w:basedOn w:val="Normal"/>
    <w:autoRedefine/>
    <w:qFormat/>
    <w:rsid w:val="00DE705D"/>
    <w:pPr>
      <w:spacing w:after="60"/>
      <w:jc w:val="center"/>
      <w:outlineLvl w:val="1"/>
    </w:pPr>
    <w:rPr>
      <w:rFonts w:cs="Arial"/>
    </w:rPr>
  </w:style>
  <w:style w:type="paragraph" w:styleId="Sumrio6">
    <w:name w:val="toc 6"/>
    <w:basedOn w:val="Normal"/>
    <w:next w:val="Normal"/>
    <w:autoRedefine/>
    <w:semiHidden/>
    <w:rsid w:val="008603B8"/>
    <w:pPr>
      <w:tabs>
        <w:tab w:val="right" w:leader="dot" w:pos="8505"/>
      </w:tabs>
    </w:pPr>
    <w:rPr>
      <w:rFonts w:ascii="Arial" w:hAnsi="Arial" w:cs="Arial"/>
      <w:noProof/>
    </w:rPr>
  </w:style>
  <w:style w:type="paragraph" w:styleId="Sumrio5">
    <w:name w:val="toc 5"/>
    <w:basedOn w:val="Normal"/>
    <w:next w:val="Normal"/>
    <w:autoRedefine/>
    <w:semiHidden/>
    <w:rsid w:val="008603B8"/>
    <w:pPr>
      <w:tabs>
        <w:tab w:val="left" w:pos="284"/>
        <w:tab w:val="right" w:leader="dot" w:pos="8505"/>
      </w:tabs>
    </w:pPr>
    <w:rPr>
      <w:rFonts w:ascii="Arial" w:hAnsi="Arial" w:cs="Arial"/>
      <w:b/>
      <w:noProof/>
    </w:rPr>
  </w:style>
  <w:style w:type="character" w:styleId="Refdenotaderodap">
    <w:name w:val="footnote reference"/>
    <w:basedOn w:val="Fontepargpadro"/>
    <w:semiHidden/>
    <w:rsid w:val="004F10B6"/>
    <w:rPr>
      <w:vertAlign w:val="superscript"/>
    </w:rPr>
  </w:style>
  <w:style w:type="paragraph" w:styleId="Ttulo">
    <w:name w:val="Title"/>
    <w:basedOn w:val="Normal"/>
    <w:autoRedefine/>
    <w:qFormat/>
    <w:rsid w:val="00DE705D"/>
    <w:pPr>
      <w:spacing w:before="240" w:after="60"/>
      <w:jc w:val="center"/>
      <w:outlineLvl w:val="0"/>
    </w:pPr>
    <w:rPr>
      <w:rFonts w:cs="Arial"/>
      <w:b/>
      <w:bCs/>
      <w:kern w:val="28"/>
      <w:sz w:val="32"/>
      <w:szCs w:val="32"/>
    </w:rPr>
  </w:style>
  <w:style w:type="paragraph" w:styleId="MapadoDocumento">
    <w:name w:val="Document Map"/>
    <w:basedOn w:val="Normal"/>
    <w:semiHidden/>
    <w:rsid w:val="00D65709"/>
    <w:pPr>
      <w:shd w:val="clear" w:color="auto" w:fill="000080"/>
    </w:pPr>
    <w:rPr>
      <w:rFonts w:ascii="Tahoma" w:hAnsi="Tahoma" w:cs="Tahoma"/>
      <w:sz w:val="20"/>
      <w:szCs w:val="20"/>
    </w:rPr>
  </w:style>
  <w:style w:type="paragraph" w:customStyle="1" w:styleId="PRE-TEXTO1">
    <w:name w:val="PRE-TEXTO1"/>
    <w:basedOn w:val="APENDICE"/>
    <w:next w:val="Normal"/>
    <w:autoRedefine/>
    <w:rsid w:val="0094116B"/>
    <w:pPr>
      <w:ind w:firstLine="0"/>
      <w:jc w:val="center"/>
    </w:pPr>
  </w:style>
  <w:style w:type="paragraph" w:customStyle="1" w:styleId="ANEXO">
    <w:name w:val="ANEXO"/>
    <w:basedOn w:val="APENDICE"/>
    <w:autoRedefine/>
    <w:rsid w:val="0094116B"/>
  </w:style>
  <w:style w:type="paragraph" w:customStyle="1" w:styleId="ANEXO1">
    <w:name w:val="ANEXO1"/>
    <w:basedOn w:val="APNDICE1"/>
    <w:autoRedefine/>
    <w:rsid w:val="0094116B"/>
  </w:style>
  <w:style w:type="paragraph" w:customStyle="1" w:styleId="Indice">
    <w:name w:val="Indice"/>
    <w:basedOn w:val="APENDICE"/>
    <w:semiHidden/>
    <w:rsid w:val="00EB0F59"/>
    <w:pPr>
      <w:jc w:val="center"/>
    </w:pPr>
  </w:style>
  <w:style w:type="paragraph" w:styleId="Sumrio8">
    <w:name w:val="toc 8"/>
    <w:basedOn w:val="Normal"/>
    <w:next w:val="Normal"/>
    <w:autoRedefine/>
    <w:semiHidden/>
    <w:rsid w:val="00554EA2"/>
    <w:pPr>
      <w:tabs>
        <w:tab w:val="right" w:leader="dot" w:pos="8505"/>
      </w:tabs>
    </w:pPr>
    <w:rPr>
      <w:rFonts w:ascii="Arial" w:hAnsi="Arial" w:cs="Arial"/>
      <w:noProof/>
    </w:rPr>
  </w:style>
  <w:style w:type="paragraph" w:styleId="Sumrio7">
    <w:name w:val="toc 7"/>
    <w:basedOn w:val="Normal"/>
    <w:next w:val="Normal"/>
    <w:autoRedefine/>
    <w:semiHidden/>
    <w:rsid w:val="00EB0F59"/>
    <w:pPr>
      <w:tabs>
        <w:tab w:val="right" w:leader="dot" w:pos="8505"/>
      </w:tabs>
    </w:pPr>
    <w:rPr>
      <w:rFonts w:ascii="Arial" w:hAnsi="Arial" w:cs="Arial"/>
      <w:b/>
      <w:noProof/>
    </w:rPr>
  </w:style>
  <w:style w:type="paragraph" w:styleId="Sumrio9">
    <w:name w:val="toc 9"/>
    <w:basedOn w:val="Normal"/>
    <w:next w:val="Normal"/>
    <w:autoRedefine/>
    <w:semiHidden/>
    <w:rsid w:val="00554EA2"/>
    <w:pPr>
      <w:tabs>
        <w:tab w:val="right" w:leader="dot" w:pos="8505"/>
      </w:tabs>
    </w:pPr>
    <w:rPr>
      <w:rFonts w:ascii="Arial" w:hAnsi="Arial" w:cs="Arial"/>
      <w:b/>
      <w:noProof/>
    </w:rPr>
  </w:style>
  <w:style w:type="paragraph" w:customStyle="1" w:styleId="GLOSSRIO">
    <w:name w:val="GLOSSÁRIO"/>
    <w:basedOn w:val="REFERNCIA"/>
    <w:autoRedefine/>
    <w:rsid w:val="0094116B"/>
    <w:pPr>
      <w:pageBreakBefore/>
    </w:pPr>
  </w:style>
  <w:style w:type="paragraph" w:customStyle="1" w:styleId="EstiloTrabalhoCentralizado">
    <w:name w:val="Estilo Trabalho + Centralizado"/>
    <w:basedOn w:val="Normal"/>
    <w:autoRedefine/>
    <w:rsid w:val="00DE705D"/>
    <w:pPr>
      <w:spacing w:before="240" w:after="240"/>
      <w:ind w:firstLine="0"/>
      <w:jc w:val="center"/>
    </w:pPr>
    <w:rPr>
      <w:b/>
      <w:bCs/>
      <w:sz w:val="28"/>
      <w:szCs w:val="28"/>
    </w:rPr>
  </w:style>
  <w:style w:type="paragraph" w:customStyle="1" w:styleId="EstiloTrabalhoCentralizado1">
    <w:name w:val="Estilo Trabalho + Centralizado1"/>
    <w:basedOn w:val="Normal"/>
    <w:autoRedefine/>
    <w:rsid w:val="0094116B"/>
    <w:pPr>
      <w:spacing w:after="120"/>
      <w:ind w:firstLine="0"/>
      <w:jc w:val="center"/>
    </w:pPr>
    <w:rPr>
      <w:b/>
      <w:bCs/>
      <w:sz w:val="28"/>
      <w:szCs w:val="20"/>
    </w:rPr>
  </w:style>
  <w:style w:type="paragraph" w:customStyle="1" w:styleId="FIGURA">
    <w:name w:val="FIGURA"/>
    <w:basedOn w:val="Normal"/>
    <w:next w:val="Normal"/>
    <w:link w:val="FIGURAChar"/>
    <w:autoRedefine/>
    <w:rsid w:val="0094116B"/>
    <w:pPr>
      <w:spacing w:after="120"/>
      <w:jc w:val="center"/>
    </w:pPr>
    <w:rPr>
      <w:rFonts w:cs="Arial"/>
      <w:sz w:val="22"/>
      <w:szCs w:val="22"/>
    </w:rPr>
  </w:style>
  <w:style w:type="paragraph" w:customStyle="1" w:styleId="TABELA0">
    <w:name w:val="TABELA"/>
    <w:basedOn w:val="Normal"/>
    <w:next w:val="Normal"/>
    <w:autoRedefine/>
    <w:rsid w:val="00DE705D"/>
    <w:pPr>
      <w:ind w:firstLine="0"/>
      <w:jc w:val="center"/>
    </w:pPr>
    <w:rPr>
      <w:rFonts w:cs="Arial"/>
      <w:sz w:val="22"/>
      <w:szCs w:val="22"/>
    </w:rPr>
  </w:style>
  <w:style w:type="paragraph" w:styleId="Remissivo1">
    <w:name w:val="index 1"/>
    <w:basedOn w:val="Normal"/>
    <w:next w:val="Normal"/>
    <w:autoRedefine/>
    <w:semiHidden/>
    <w:rsid w:val="009060D4"/>
    <w:pPr>
      <w:ind w:left="240" w:hanging="240"/>
    </w:pPr>
  </w:style>
  <w:style w:type="character" w:customStyle="1" w:styleId="FIGURAChar">
    <w:name w:val="FIGURA Char"/>
    <w:basedOn w:val="Fontepargpadro"/>
    <w:link w:val="FIGURA"/>
    <w:rsid w:val="0094116B"/>
    <w:rPr>
      <w:rFonts w:cs="Arial"/>
      <w:sz w:val="22"/>
      <w:szCs w:val="22"/>
    </w:rPr>
  </w:style>
  <w:style w:type="paragraph" w:styleId="Remissivo2">
    <w:name w:val="index 2"/>
    <w:basedOn w:val="Normal"/>
    <w:next w:val="Normal"/>
    <w:autoRedefine/>
    <w:semiHidden/>
    <w:rsid w:val="003C13C3"/>
    <w:pPr>
      <w:ind w:left="480" w:hanging="240"/>
    </w:pPr>
  </w:style>
  <w:style w:type="character" w:customStyle="1" w:styleId="CabealhoChar">
    <w:name w:val="Cabeçalho Char"/>
    <w:basedOn w:val="Fontepargpadro"/>
    <w:link w:val="Cabealho"/>
    <w:uiPriority w:val="99"/>
    <w:rsid w:val="00DE705D"/>
    <w:rPr>
      <w:sz w:val="24"/>
      <w:szCs w:val="24"/>
    </w:rPr>
  </w:style>
  <w:style w:type="paragraph" w:styleId="Recuodecorpodetexto2">
    <w:name w:val="Body Text Indent 2"/>
    <w:basedOn w:val="Normal"/>
    <w:link w:val="Recuodecorpodetexto2Char"/>
    <w:autoRedefine/>
    <w:rsid w:val="0094116B"/>
    <w:pPr>
      <w:spacing w:after="120"/>
      <w:ind w:left="284" w:firstLine="0"/>
    </w:pPr>
  </w:style>
  <w:style w:type="paragraph" w:customStyle="1" w:styleId="PRE-TEXTO">
    <w:name w:val="PRE-TEXTO"/>
    <w:basedOn w:val="PRE-TEXTO1"/>
    <w:next w:val="PRE-TEXTO1"/>
    <w:autoRedefine/>
    <w:rsid w:val="0094116B"/>
  </w:style>
  <w:style w:type="paragraph" w:styleId="Pr-formataoHTML">
    <w:name w:val="HTML Preformatted"/>
    <w:basedOn w:val="Normal"/>
    <w:semiHidden/>
    <w:rsid w:val="002F1D77"/>
    <w:rPr>
      <w:rFonts w:ascii="Courier New" w:hAnsi="Courier New" w:cs="Courier New"/>
      <w:sz w:val="20"/>
      <w:szCs w:val="20"/>
    </w:rPr>
  </w:style>
  <w:style w:type="paragraph" w:customStyle="1" w:styleId="EstiloArial11ptJustificadoEspaamentoentrelinhas15lin">
    <w:name w:val="Estilo Arial 11 pt Justificado Espaçamento entre linhas:  15 lin..."/>
    <w:basedOn w:val="Normal"/>
    <w:semiHidden/>
    <w:rsid w:val="008D1AEF"/>
    <w:rPr>
      <w:rFonts w:ascii="Arial" w:hAnsi="Arial"/>
      <w:sz w:val="22"/>
      <w:szCs w:val="20"/>
    </w:rPr>
  </w:style>
  <w:style w:type="character" w:customStyle="1" w:styleId="Recuodecorpodetexto2Char">
    <w:name w:val="Recuo de corpo de texto 2 Char"/>
    <w:basedOn w:val="Fontepargpadro"/>
    <w:link w:val="Recuodecorpodetexto2"/>
    <w:rsid w:val="0094116B"/>
    <w:rPr>
      <w:sz w:val="24"/>
      <w:szCs w:val="24"/>
    </w:rPr>
  </w:style>
  <w:style w:type="paragraph" w:customStyle="1" w:styleId="TABELA1">
    <w:name w:val="TABELA1"/>
    <w:basedOn w:val="TABELA0"/>
    <w:autoRedefine/>
    <w:qFormat/>
    <w:rsid w:val="00DE705D"/>
    <w:pPr>
      <w:ind w:left="1418" w:hanging="1418"/>
      <w:jc w:val="both"/>
    </w:pPr>
  </w:style>
  <w:style w:type="paragraph" w:customStyle="1" w:styleId="CONTRACAPA">
    <w:name w:val="CONTRACAPA"/>
    <w:basedOn w:val="APENDICE"/>
    <w:autoRedefine/>
    <w:rsid w:val="0094116B"/>
    <w:pPr>
      <w:jc w:val="center"/>
    </w:pPr>
  </w:style>
  <w:style w:type="paragraph" w:styleId="Recuodecorpodetexto3">
    <w:name w:val="Body Text Indent 3"/>
    <w:basedOn w:val="Normal"/>
    <w:link w:val="Recuodecorpodetexto3Char"/>
    <w:autoRedefine/>
    <w:rsid w:val="0094116B"/>
    <w:pPr>
      <w:spacing w:after="120"/>
      <w:ind w:left="284"/>
    </w:pPr>
    <w:rPr>
      <w:sz w:val="16"/>
      <w:szCs w:val="16"/>
    </w:rPr>
  </w:style>
  <w:style w:type="character" w:customStyle="1" w:styleId="Recuodecorpodetexto3Char">
    <w:name w:val="Recuo de corpo de texto 3 Char"/>
    <w:basedOn w:val="Fontepargpadro"/>
    <w:link w:val="Recuodecorpodetexto3"/>
    <w:rsid w:val="0094116B"/>
    <w:rPr>
      <w:sz w:val="16"/>
      <w:szCs w:val="16"/>
    </w:rPr>
  </w:style>
  <w:style w:type="paragraph" w:customStyle="1" w:styleId="EstiloCentralizado">
    <w:name w:val="Estilo Centralizado"/>
    <w:basedOn w:val="Normal"/>
    <w:autoRedefine/>
    <w:rsid w:val="0094116B"/>
    <w:pPr>
      <w:spacing w:before="360" w:after="360"/>
      <w:ind w:firstLine="0"/>
      <w:jc w:val="center"/>
    </w:pPr>
    <w:rPr>
      <w:szCs w:val="20"/>
    </w:rPr>
  </w:style>
  <w:style w:type="paragraph" w:customStyle="1" w:styleId="Frmula">
    <w:name w:val="Fórmula"/>
    <w:basedOn w:val="Normal"/>
    <w:next w:val="Corpodetexto"/>
    <w:autoRedefine/>
    <w:rsid w:val="0094116B"/>
    <w:pPr>
      <w:tabs>
        <w:tab w:val="right" w:pos="8505"/>
      </w:tabs>
      <w:spacing w:before="240"/>
      <w:ind w:left="851" w:firstLine="0"/>
    </w:pPr>
    <w:rPr>
      <w:szCs w:val="20"/>
    </w:rPr>
  </w:style>
  <w:style w:type="paragraph" w:styleId="Corpodetexto">
    <w:name w:val="Body Text"/>
    <w:basedOn w:val="Normal"/>
    <w:link w:val="CorpodetextoChar"/>
    <w:autoRedefine/>
    <w:rsid w:val="0094116B"/>
    <w:pPr>
      <w:spacing w:after="120"/>
    </w:pPr>
  </w:style>
  <w:style w:type="character" w:customStyle="1" w:styleId="CorpodetextoChar">
    <w:name w:val="Corpo de texto Char"/>
    <w:basedOn w:val="Fontepargpadro"/>
    <w:link w:val="Corpodetexto"/>
    <w:rsid w:val="0094116B"/>
    <w:rPr>
      <w:sz w:val="24"/>
      <w:szCs w:val="24"/>
    </w:rPr>
  </w:style>
  <w:style w:type="paragraph" w:customStyle="1" w:styleId="RefBib">
    <w:name w:val="RefBib"/>
    <w:basedOn w:val="Normal"/>
    <w:autoRedefine/>
    <w:rsid w:val="00DE705D"/>
    <w:pPr>
      <w:spacing w:after="240"/>
      <w:ind w:firstLine="0"/>
      <w:contextualSpacing/>
    </w:pPr>
  </w:style>
  <w:style w:type="paragraph" w:styleId="CabealhodoSumrio">
    <w:name w:val="TOC Heading"/>
    <w:basedOn w:val="Ttulo1"/>
    <w:next w:val="Normal"/>
    <w:uiPriority w:val="39"/>
    <w:qFormat/>
    <w:rsid w:val="006B2D4E"/>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en-US"/>
    </w:rPr>
  </w:style>
  <w:style w:type="paragraph" w:customStyle="1" w:styleId="fontedefigura">
    <w:name w:val="fonte de figura"/>
    <w:basedOn w:val="Normal"/>
    <w:autoRedefine/>
    <w:rsid w:val="0094116B"/>
    <w:pPr>
      <w:ind w:firstLine="0"/>
      <w:jc w:val="center"/>
    </w:pPr>
    <w:rPr>
      <w:sz w:val="22"/>
    </w:rPr>
  </w:style>
  <w:style w:type="paragraph" w:styleId="Bibliografia">
    <w:name w:val="Bibliography"/>
    <w:basedOn w:val="Normal"/>
    <w:next w:val="Normal"/>
    <w:uiPriority w:val="37"/>
    <w:unhideWhenUsed/>
    <w:rsid w:val="000E42B1"/>
  </w:style>
  <w:style w:type="paragraph" w:styleId="PargrafodaLista">
    <w:name w:val="List Paragraph"/>
    <w:basedOn w:val="Normal"/>
    <w:uiPriority w:val="34"/>
    <w:qFormat/>
    <w:rsid w:val="001B4F83"/>
    <w:pPr>
      <w:ind w:left="720"/>
      <w:contextualSpacing/>
    </w:pPr>
  </w:style>
</w:styles>
</file>

<file path=word/webSettings.xml><?xml version="1.0" encoding="utf-8"?>
<w:webSettings xmlns:r="http://schemas.openxmlformats.org/officeDocument/2006/relationships" xmlns:w="http://schemas.openxmlformats.org/wordprocessingml/2006/main">
  <w:divs>
    <w:div w:id="1664816610">
      <w:bodyDiv w:val="1"/>
      <w:marLeft w:val="0"/>
      <w:marRight w:val="0"/>
      <w:marTop w:val="0"/>
      <w:marBottom w:val="0"/>
      <w:divBdr>
        <w:top w:val="none" w:sz="0" w:space="0" w:color="auto"/>
        <w:left w:val="none" w:sz="0" w:space="0" w:color="auto"/>
        <w:bottom w:val="none" w:sz="0" w:space="0" w:color="auto"/>
        <w:right w:val="none" w:sz="0" w:space="0" w:color="auto"/>
      </w:divBdr>
    </w:div>
    <w:div w:id="2074816809">
      <w:bodyDiv w:val="1"/>
      <w:marLeft w:val="0"/>
      <w:marRight w:val="0"/>
      <w:marTop w:val="0"/>
      <w:marBottom w:val="0"/>
      <w:divBdr>
        <w:top w:val="none" w:sz="0" w:space="0" w:color="auto"/>
        <w:left w:val="none" w:sz="0" w:space="0" w:color="auto"/>
        <w:bottom w:val="none" w:sz="0" w:space="0" w:color="auto"/>
        <w:right w:val="none" w:sz="0" w:space="0" w:color="auto"/>
      </w:divBdr>
    </w:div>
    <w:div w:id="209928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1.bin"/><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o\Documents\TCC\MODELO%20MONOGRAFIA%20TCC%20ETEP.dot"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Red11</b:Tag>
    <b:SourceType>InternetSite</b:SourceType>
    <b:Guid>{F8F5E6D8-48D1-4052-8707-D7FBCCE258A1}</b:Guid>
    <b:LCID>0</b:LCID>
    <b:Author>
      <b:Author>
        <b:NameList>
          <b:Person>
            <b:Last>Terra</b:Last>
            <b:First>Redação</b:First>
          </b:Person>
        </b:NameList>
      </b:Author>
    </b:Author>
    <b:Title>Internet 10 anos</b:Title>
    <b:InternetSiteTitle>Terra</b:InternetSiteTitle>
    <b:YearAccessed>2011</b:YearAccessed>
    <b:MonthAccessed>junho</b:MonthAccessed>
    <b:DayAccessed>08</b:DayAccessed>
    <b:URL>http://tecnologia.terra.com.br/internet10anos/interna/0,,OI541825-EI5026,00.html</b:URL>
    <b:Year>2010</b:Year>
    <b:RefOrder>2</b:RefOrder>
  </b:Source>
  <b:Source>
    <b:Tag>Raq09</b:Tag>
    <b:SourceType>Book</b:SourceType>
    <b:Guid>{69A22AD6-DD74-4EBC-82E0-163768651EF8}</b:Guid>
    <b:LCID>0</b:LCID>
    <b:Author>
      <b:Author>
        <b:NameList>
          <b:Person>
            <b:Last>Recuero</b:Last>
            <b:First>Raquel</b:First>
            <b:Middle>da Cunha</b:Middle>
          </b:Person>
        </b:NameList>
      </b:Author>
    </b:Author>
    <b:Title>Redes Sociais na Internet</b:Title>
    <b:Year>2009</b:Year>
    <b:City>Porto Alegre</b:City>
    <b:Publisher>Sulina</b:Publisher>
    <b:Edition>1</b:Edition>
    <b:RefOrder>3</b:RefOrder>
  </b:Source>
  <b:Source>
    <b:Tag>DEI04</b:Tag>
    <b:SourceType>Book</b:SourceType>
    <b:Guid>{E38BD3D9-2513-4430-8260-72686893DAB4}</b:Guid>
    <b:LCID>0</b:LCID>
    <b:Author>
      <b:Author>
        <b:NameList>
          <b:Person>
            <b:Last>DEITEL</b:Last>
            <b:First>Harvey</b:First>
            <b:Middle>M.</b:Middle>
          </b:Person>
          <b:Person>
            <b:Last>DEITEL</b:Last>
            <b:First>Paul</b:First>
            <b:Middle>J.</b:Middle>
          </b:Person>
          <b:Person>
            <b:Last>NIETO</b:Last>
            <b:First>Tem</b:First>
            <b:Middle>R.</b:Middle>
          </b:Person>
        </b:NameList>
      </b:Author>
    </b:Author>
    <b:Title>Visual Basic .NET – Como programar</b:Title>
    <b:Year>2004</b:Year>
    <b:City>São Paulo</b:City>
    <b:Publisher>Pearson Education</b:Publisher>
    <b:Edition>2</b:Edition>
    <b:RefOrder>1</b:RefOrder>
  </b:Source>
  <b:Source>
    <b:Tag>MAR11</b:Tag>
    <b:SourceType>JournalArticle</b:SourceType>
    <b:Guid>{11AF4F21-C869-46D4-9564-B9C71FE7B3AB}</b:Guid>
    <b:LCID>0</b:LCID>
    <b:Author>
      <b:Author>
        <b:NameList>
          <b:Person>
            <b:Last>MARTELETO</b:Last>
            <b:First>Regina</b:First>
            <b:Middle>Maria</b:Middle>
          </b:Person>
        </b:NameList>
      </b:Author>
    </b:Author>
    <b:Title>Análise de redes sociais: aplicação nos estudos de transferência da informação</b:Title>
    <b:Year>2011</b:Year>
    <b:City>Brasília</b:City>
    <b:Month>jan/abr</b:Month>
    <b:Pages>71-81</b:Pages>
    <b:Volume>30</b:Volume>
    <b:Issue>1</b:Issue>
    <b:RefOrder>15</b:RefOrder>
  </b:Source>
  <b:Source>
    <b:Tag>WAS09</b:Tag>
    <b:SourceType>BookSection</b:SourceType>
    <b:Guid>{2D3BC11A-F21E-4EF2-9884-FB98FDD944AE}</b:Guid>
    <b:LCID>0</b:LCID>
    <b:Author>
      <b:Author>
        <b:NameList>
          <b:Person>
            <b:Last>WASSERMAN</b:Last>
            <b:First>S.</b:First>
          </b:Person>
          <b:Person>
            <b:Last>FAUST</b:Last>
            <b:First>K.</b:First>
          </b:Person>
        </b:NameList>
      </b:Author>
      <b:BookAuthor>
        <b:NameList>
          <b:Person>
            <b:Last>Recuero</b:Last>
            <b:First>Raquel</b:First>
            <b:Middle>da Cunha</b:Middle>
          </b:Person>
        </b:NameList>
      </b:BookAuthor>
    </b:Author>
    <b:Title>Social Network Analysis. Methods and Applications</b:Title>
    <b:City>Porto Alegre</b:City>
    <b:Year>2009</b:Year>
    <b:BookTitle>Redes Sociais na Internet</b:BookTitle>
    <b:Publisher>Sulina</b:Publisher>
    <b:Edition>2</b:Edition>
    <b:Pages>24</b:Pages>
    <b:RefOrder>16</b:RefOrder>
  </b:Source>
  <b:Source>
    <b:Tag>BAR09</b:Tag>
    <b:SourceType>BookSection</b:SourceType>
    <b:Guid>{896270B7-96C2-4456-9AA7-D39FC6C4D760}</b:Guid>
    <b:LCID>0</b:LCID>
    <b:Author>
      <b:Author>
        <b:NameList>
          <b:Person>
            <b:Last>BARAN</b:Last>
            <b:First>Paul.</b:First>
          </b:Person>
        </b:NameList>
      </b:Author>
      <b:BookAuthor>
        <b:NameList>
          <b:Person>
            <b:Last>Recuero</b:Last>
            <b:First>Raquel</b:First>
            <b:Middle>da Cunha</b:Middle>
          </b:Person>
        </b:NameList>
      </b:BookAuthor>
    </b:Author>
    <b:Title>On Distributed Communications Networks</b:Title>
    <b:BookTitle>Redes Sociais na Internet</b:BookTitle>
    <b:Year>2009</b:Year>
    <b:City>Porto Alegre</b:City>
    <b:Publisher>Sulina</b:Publisher>
    <b:Edition>1</b:Edition>
    <b:Pages>56</b:Pages>
    <b:RefOrder>17</b:RefOrder>
  </b:Source>
  <b:Source>
    <b:Tag>Mis09</b:Tag>
    <b:SourceType>JournalArticle</b:SourceType>
    <b:Guid>{0A2FFF07-DC0E-4B9A-A62D-BD91E54ABD30}</b:Guid>
    <b:LCID>0</b:LCID>
    <b:Author>
      <b:Author>
        <b:NameList>
          <b:Person>
            <b:Last>Cardozo</b:Last>
            <b:First>Missila</b:First>
            <b:Middle>Loures</b:Middle>
          </b:Person>
        </b:NameList>
      </b:Author>
    </b:Author>
    <b:Title>Twitter: Microblog e Rede Social</b:Title>
    <b:Year>2009</b:Year>
    <b:Volume>4</b:Volume>
    <b:JournalName>caderno.com</b:JournalName>
    <b:Month>2º Semestre</b:Month>
    <b:Issue>2</b:Issue>
    <b:RefOrder>5</b:RefOrder>
  </b:Source>
  <b:Source>
    <b:Tag>Sch07</b:Tag>
    <b:SourceType>JournalArticle</b:SourceType>
    <b:Guid>{64718715-0565-4050-B8C4-65DBCDB21E2E}</b:Guid>
    <b:LCID>0</b:LCID>
    <b:Author>
      <b:Author>
        <b:NameList>
          <b:Person>
            <b:Last>Schmidt</b:Last>
            <b:First>Jan</b:First>
            <b:Middle>Hinrik</b:Middle>
          </b:Person>
        </b:NameList>
      </b:Author>
    </b:Author>
    <b:Title>Blogging practices: An analytical framework</b:Title>
    <b:JournalName>Journal of Computer-Mediated Communication</b:JournalName>
    <b:Year>2007</b:Year>
    <b:Volume>12</b:Volume>
    <b:Issue>13</b:Issue>
    <b:RefOrder>4</b:RefOrder>
  </b:Source>
  <b:Source>
    <b:Tag>Twi11</b:Tag>
    <b:SourceType>InternetSite</b:SourceType>
    <b:Guid>{BE662F3E-C162-4957-A3C7-7D1E6CA700C2}</b:Guid>
    <b:LCID>0</b:LCID>
    <b:Author>
      <b:Author>
        <b:NameList>
          <b:Person>
            <b:Last>Twitter</b:Last>
          </b:Person>
        </b:NameList>
      </b:Author>
    </b:Author>
    <b:Title>Sobre o Twitter</b:Title>
    <b:InternetSiteTitle>Twitter</b:InternetSiteTitle>
    <b:YearAccessed>2011</b:YearAccessed>
    <b:MonthAccessed>julho</b:MonthAccessed>
    <b:DayAccessed>5</b:DayAccessed>
    <b:URL>http://twitter.com/about</b:URL>
    <b:Year>2011</b:Year>
    <b:RefOrder>18</b:RefOrder>
  </b:Source>
  <b:Source>
    <b:Tag>Jos07</b:Tag>
    <b:SourceType>InternetSite</b:SourceType>
    <b:Guid>{0B1C645B-29CB-4BE1-A323-A581B54EAA0E}</b:Guid>
    <b:LCID>0</b:LCID>
    <b:Author>
      <b:Author>
        <b:NameList>
          <b:Person>
            <b:Last>Orihuela</b:Last>
            <b:First>Jose</b:First>
            <b:Middle>Luis</b:Middle>
          </b:Person>
        </b:NameList>
      </b:Author>
    </b:Author>
    <b:Title>Twitter y el boom del microblogging</b:Title>
    <b:Year>2007</b:Year>
    <b:YearAccessed>2011</b:YearAccessed>
    <b:MonthAccessed>julho</b:MonthAccessed>
    <b:DayAccessed>7</b:DayAccessed>
    <b:URL>http://portal.educ.ar/debates/educacionytic/super-sitios/twitter-y-el-boom-del-microblo.php</b:URL>
    <b:InternetSiteTitle>Portal Educ.ar</b:InternetSiteTitle>
    <b:RefOrder>19</b:RefOrder>
  </b:Source>
  <b:Source>
    <b:Tag>Ale10</b:Tag>
    <b:SourceType>InternetSite</b:SourceType>
    <b:Guid>{CAD49592-5A2D-46E2-AEA6-EBC17F3C3F59}</b:Guid>
    <b:LCID>0</b:LCID>
    <b:Author>
      <b:Author>
        <b:NameList>
          <b:Person>
            <b:Last>Versignassi</b:Last>
            <b:First>Alexandre</b:First>
          </b:Person>
        </b:NameList>
      </b:Author>
    </b:Author>
    <b:Title>República do Twitter</b:Title>
    <b:InternetSiteTitle>Super Interessante</b:InternetSiteTitle>
    <b:Year>2010</b:Year>
    <b:YearAccessed>2011</b:YearAccessed>
    <b:MonthAccessed>julho</b:MonthAccessed>
    <b:DayAccessed>7</b:DayAccessed>
    <b:URL>http://super.abril.com.br/alimentacao/republica-twitter-544297.shtml</b:URL>
    <b:RefOrder>20</b:RefOrder>
  </b:Source>
  <b:Source>
    <b:Tag>Twi111</b:Tag>
    <b:SourceType>InternetSite</b:SourceType>
    <b:Guid>{8B9117F1-2BEF-436E-9689-F3273A1A57FC}</b:Guid>
    <b:LCID>0</b:LCID>
    <b:Author>
      <b:Author>
        <b:NameList>
          <b:Person>
            <b:Last>Twitter</b:Last>
          </b:Person>
        </b:NameList>
      </b:Author>
    </b:Author>
    <b:Title>#numbers</b:Title>
    <b:InternetSiteTitle>Twitter Blog</b:InternetSiteTitle>
    <b:Year>2011</b:Year>
    <b:YearAccessed>2011</b:YearAccessed>
    <b:MonthAccessed>julho</b:MonthAccessed>
    <b:DayAccessed>7</b:DayAccessed>
    <b:URL>http://blog.twitter.com/2011/03/numbers.html</b:URL>
    <b:RefOrder>21</b:RefOrder>
  </b:Source>
  <b:Source>
    <b:Tag>Bul09</b:Tag>
    <b:SourceType>InternetSite</b:SourceType>
    <b:Guid>{A8AF870E-EC0B-47B5-9F69-FD5D7A1F827E}</b:Guid>
    <b:LCID>0</b:LCID>
    <b:Author>
      <b:Author>
        <b:NameList>
          <b:Person>
            <b:Last>Bullet</b:Last>
          </b:Person>
        </b:NameList>
      </b:Author>
    </b:Author>
    <b:Year>2009</b:Year>
    <b:URL>http://pt.scribd.com/doc/16042227/Twitter-no-Brasil</b:URL>
    <b:YearAccessed>2011</b:YearAccessed>
    <b:MonthAccessed>julho</b:MonthAccessed>
    <b:DayAccessed>12</b:DayAccessed>
    <b:RefOrder>22</b:RefOrder>
  </b:Source>
  <b:Source>
    <b:Tag>Mar09</b:Tag>
    <b:SourceType>InternetSite</b:SourceType>
    <b:Guid>{71E8B919-0164-4F00-B46E-35EEAE382A0E}</b:Guid>
    <b:LCID>0</b:LCID>
    <b:Author>
      <b:Author>
        <b:NameList>
          <b:Person>
            <b:Last>Lang</b:Last>
            <b:First>Marina</b:First>
          </b:Person>
        </b:NameList>
      </b:Author>
    </b:Author>
    <b:InternetSiteTitle>Folha.com</b:InternetSiteTitle>
    <b:Year>2009</b:Year>
    <b:YearAccessed>2011</b:YearAccessed>
    <b:MonthAccessed>julho</b:MonthAccessed>
    <b:DayAccessed>12</b:DayAccessed>
    <b:URL>http://www1.folha.uol.com.br/folha/informatica/ult124u565461.shtml</b:URL>
    <b:RefOrder>6</b:RefOrder>
  </b:Source>
  <b:Source>
    <b:Tag>Rei11</b:Tag>
    <b:SourceType>Book</b:SourceType>
    <b:Guid>{D7A8535E-F917-4680-BC2E-3221BAC270FB}</b:Guid>
    <b:LCID>0</b:LCID>
    <b:Author>
      <b:Author>
        <b:NameList>
          <b:Person>
            <b:Last>Reid</b:Last>
            <b:First>Jon</b:First>
          </b:Person>
        </b:NameList>
      </b:Author>
    </b:Author>
    <b:Title>jQuery Mobile</b:Title>
    <b:Year>2011</b:Year>
    <b:City>Sebastopol</b:City>
    <b:Publisher>O'Reilly Media</b:Publisher>
    <b:Edition>1</b:Edition>
    <b:RefOrder>13</b:RefOrder>
  </b:Source>
  <b:Source>
    <b:Tag>Mob10</b:Tag>
    <b:SourceType>InternetSite</b:SourceType>
    <b:Guid>{FC0B142C-7711-492E-A04E-837263A61F28}</b:Guid>
    <b:LCID>0</b:LCID>
    <b:Title>jQuery Mobile</b:Title>
    <b:Year>2010</b:Year>
    <b:InternetSiteTitle>jQuery Mobile Framework</b:InternetSiteTitle>
    <b:YearAccessed>2011</b:YearAccessed>
    <b:MonthAccessed>julho</b:MonthAccessed>
    <b:DayAccessed>18</b:DayAccessed>
    <b:URL>http://jquerymobile.com/gbs/</b:URL>
    <b:RefOrder>23</b:RefOrder>
  </b:Source>
  <b:Source>
    <b:Tag>Res10</b:Tag>
    <b:SourceType>InternetSite</b:SourceType>
    <b:Guid>{92468DEF-06BE-46D3-9F91-822325C3EBD9}</b:Guid>
    <b:LCID>0</b:LCID>
    <b:Author>
      <b:Author>
        <b:NameList>
          <b:Person>
            <b:Last>Resig</b:Last>
            <b:First>John</b:First>
          </b:Person>
        </b:NameList>
      </b:Author>
    </b:Author>
    <b:Title>Testing Mobile JavaScript</b:Title>
    <b:Year>2010</b:Year>
    <b:YearAccessed>2011</b:YearAccessed>
    <b:MonthAccessed>julho</b:MonthAccessed>
    <b:DayAccessed>19</b:DayAccessed>
    <b:URL>http://www.slideshare.net/jeresig/testing-mobile-javascript?from=ss_embed</b:URL>
    <b:RefOrder>24</b:RefOrder>
  </b:Source>
  <b:Source>
    <b:Tag>Lau11</b:Tag>
    <b:SourceType>InternetSite</b:SourceType>
    <b:Guid>{2FBC6E07-F189-4CE3-9D6A-3C71674BED19}</b:Guid>
    <b:LCID>0</b:LCID>
    <b:Author>
      <b:Author>
        <b:NameList>
          <b:Person>
            <b:Last>Stokar</b:Last>
            <b:First>Laura</b:First>
          </b:Person>
        </b:NameList>
      </b:Author>
    </b:Author>
    <b:Title>What is jQuery Mobile?</b:Title>
    <b:InternetSiteTitle>The Archer Group</b:InternetSiteTitle>
    <b:Year>2011</b:Year>
    <b:YearAccessed>2011</b:YearAccessed>
    <b:MonthAccessed>julho</b:MonthAccessed>
    <b:DayAccessed>20</b:DayAccessed>
    <b:URL>http://www.archer-group.com/development/what-is-jquery-mobile</b:URL>
    <b:RefOrder>14</b:RefOrder>
  </b:Source>
  <b:Source>
    <b:Tag>JrC10</b:Tag>
    <b:SourceType>Book</b:SourceType>
    <b:Guid>{6CE1CE30-7710-48A3-BE37-2DAB1A8DC52F}</b:Guid>
    <b:LCID>0</b:LCID>
    <b:Author>
      <b:Author>
        <b:NameList>
          <b:Person>
            <b:Last>Jr.</b:Last>
            <b:First>Cloves</b:First>
            <b:Middle>Carneiro</b:Middle>
          </b:Person>
          <b:Person>
            <b:Last>Barazi</b:Last>
            <b:First>Rida</b:First>
            <b:Middle>Al</b:Middle>
          </b:Person>
        </b:NameList>
      </b:Author>
    </b:Author>
    <b:Title>Beginning Rails 3</b:Title>
    <b:Year>2010</b:Year>
    <b:City>New York</b:City>
    <b:Publisher>Apress</b:Publisher>
    <b:RefOrder>11</b:RefOrder>
  </b:Source>
  <b:Source>
    <b:Tag>Ala05</b:Tag>
    <b:SourceType>Book</b:SourceType>
    <b:Guid>{64EB53E7-9BA0-4DD3-8707-36C77BCE52D5}</b:Guid>
    <b:LCID>0</b:LCID>
    <b:Author>
      <b:Author>
        <b:NameList>
          <b:Person>
            <b:Last>Koch</b:Last>
            <b:First>Alan</b:First>
            <b:Middle>S.</b:Middle>
          </b:Person>
        </b:NameList>
      </b:Author>
    </b:Author>
    <b:Title>Agile Software Development - Evaluating the Methods for Your Organization</b:Title>
    <b:Year>2005</b:Year>
    <b:City>Norwood</b:City>
    <b:Publisher>Artech House</b:Publisher>
    <b:RefOrder>9</b:RefOrder>
  </b:Source>
  <b:Source>
    <b:Tag>Rub09</b:Tag>
    <b:SourceType>Book</b:SourceType>
    <b:Guid>{45506420-6CCF-4284-AE7C-874060C64812}</b:Guid>
    <b:LCID>0</b:LCID>
    <b:Author>
      <b:Author>
        <b:NameList>
          <b:Person>
            <b:Last>Ruby</b:Last>
            <b:First>Sam</b:First>
          </b:Person>
          <b:Person>
            <b:Last>Thomas</b:Last>
            <b:First>Dave</b:First>
          </b:Person>
          <b:Person>
            <b:Last>Hansson</b:Last>
            <b:First>David</b:First>
            <b:Middle>Heinemeier</b:Middle>
          </b:Person>
        </b:NameList>
      </b:Author>
    </b:Author>
    <b:Title>Agile Web Development with Rails</b:Title>
    <b:Year>2009</b:Year>
    <b:City>Dallas</b:City>
    <b:Publisher>The Pragmatic Bookshelf</b:Publisher>
    <b:Edition>3</b:Edition>
    <b:RefOrder>10</b:RefOrder>
  </b:Source>
  <b:Source>
    <b:Tag>Jus07</b:Tag>
    <b:SourceType>Book</b:SourceType>
    <b:Guid>{09194D64-53A3-486A-A1AB-CC2E1E07441F}</b:Guid>
    <b:LCID>0</b:LCID>
    <b:Author>
      <b:Author>
        <b:NameList>
          <b:Person>
            <b:Last>Williams</b:Last>
            <b:First>Justin</b:First>
          </b:Person>
        </b:NameList>
      </b:Author>
    </b:Author>
    <b:Title>Rails Solutions - Ruby On Rails Made Easy</b:Title>
    <b:Year>2007</b:Year>
    <b:City>New York</b:City>
    <b:Publisher>Friendsof</b:Publisher>
    <b:RefOrder>12</b:RefOrder>
  </b:Source>
  <b:Source>
    <b:Tag>Ken01</b:Tag>
    <b:SourceType>InternetSite</b:SourceType>
    <b:Guid>{9074FA38-5E2E-4801-A996-62D0EA6BAC36}</b:Guid>
    <b:LCID>0</b:LCID>
    <b:Year>2001</b:Year>
    <b:InternetSiteTitle>Manifesto para Desenvolvimento Ágil de Software</b:InternetSiteTitle>
    <b:YearAccessed>2011</b:YearAccessed>
    <b:MonthAccessed>julho</b:MonthAccessed>
    <b:DayAccessed>24</b:DayAccessed>
    <b:URL>http://www.agilemanifesto.org/iso/ptbr/</b:URL>
    <b:RefOrder>25</b:RefOrder>
  </b:Source>
  <b:Source>
    <b:Tag>Jef08</b:Tag>
    <b:SourceType>Book</b:SourceType>
    <b:Guid>{11BFEA72-D801-43C8-8F99-865A1900BBAF}</b:Guid>
    <b:LCID>0</b:LCID>
    <b:Author>
      <b:Author>
        <b:NameList>
          <b:Person>
            <b:Last>Younker</b:Last>
            <b:First>Jeff</b:First>
          </b:Person>
        </b:NameList>
      </b:Author>
    </b:Author>
    <b:Title>Foundations of Agile Python Development</b:Title>
    <b:Year>2008</b:Year>
    <b:City>New York</b:City>
    <b:Publisher>Apress</b:Publisher>
    <b:RefOrder>26</b:RefOrder>
  </b:Source>
  <b:Source>
    <b:Tag>Mar091</b:Tag>
    <b:SourceType>InternetSite</b:SourceType>
    <b:Guid>{E3CEA1BC-5C67-4DEB-8BC7-B8F01E8ED02D}</b:Guid>
    <b:LCID>0</b:LCID>
    <b:Author>
      <b:Author>
        <b:NameList>
          <b:Person>
            <b:Last>Rodrigues</b:Last>
            <b:First>Mariana</b:First>
          </b:Person>
        </b:NameList>
      </b:Author>
    </b:Author>
    <b:Title>Isso é Mídia Social</b:Title>
    <b:Year>2009</b:Year>
    <b:InternetSiteTitle>i9 Social Media</b:InternetSiteTitle>
    <b:YearAccessed>2011</b:YearAccessed>
    <b:MonthAccessed>julho</b:MonthAccessed>
    <b:DayAccessed>27</b:DayAccessed>
    <b:URL>http://www.i9socialmedia.com/isso-e-midia-social</b:URL>
    <b:RefOrder>7</b:RefOrder>
  </b:Source>
  <b:Source>
    <b:Tag>Lon09</b:Tag>
    <b:SourceType>Book</b:SourceType>
    <b:Guid>{517E1E60-9A3D-44B8-BAAC-114EEB5F5E74}</b:Guid>
    <b:LCID>0</b:LCID>
    <b:Author>
      <b:Author>
        <b:NameList>
          <b:Person>
            <b:Last>Safko</b:Last>
            <b:First>Lon</b:First>
          </b:Person>
          <b:Person>
            <b:Last>Brake</b:Last>
            <b:First>David</b:First>
            <b:Middle>K.</b:Middle>
          </b:Person>
        </b:NameList>
      </b:Author>
    </b:Author>
    <b:Title>The Social Media Bible</b:Title>
    <b:Year>2009</b:Year>
    <b:City>Hoboken</b:City>
    <b:Publisher>John Wiley &amp; Sons</b:Publisher>
    <b:RefOrder>8</b:RefOrder>
  </b:Source>
</b:Sources>
</file>

<file path=customXml/itemProps1.xml><?xml version="1.0" encoding="utf-8"?>
<ds:datastoreItem xmlns:ds="http://schemas.openxmlformats.org/officeDocument/2006/customXml" ds:itemID="{66AB0A68-AE90-4DCB-B335-A83AED550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MONOGRAFIA TCC ETEP.dot</Template>
  <TotalTime>2981</TotalTime>
  <Pages>38</Pages>
  <Words>7243</Words>
  <Characters>39115</Characters>
  <Application>Microsoft Office Word</Application>
  <DocSecurity>0</DocSecurity>
  <Lines>325</Lines>
  <Paragraphs>92</Paragraphs>
  <ScaleCrop>false</ScaleCrop>
  <HeadingPairs>
    <vt:vector size="2" baseType="variant">
      <vt:variant>
        <vt:lpstr>Título</vt:lpstr>
      </vt:variant>
      <vt:variant>
        <vt:i4>1</vt:i4>
      </vt:variant>
    </vt:vector>
  </HeadingPairs>
  <TitlesOfParts>
    <vt:vector size="1" baseType="lpstr">
      <vt:lpstr>INTRODUÇÃO</vt:lpstr>
    </vt:vector>
  </TitlesOfParts>
  <Company>INPE</Company>
  <LinksUpToDate>false</LinksUpToDate>
  <CharactersWithSpaces>46266</CharactersWithSpaces>
  <SharedDoc>false</SharedDoc>
  <HLinks>
    <vt:vector size="198" baseType="variant">
      <vt:variant>
        <vt:i4>1048649</vt:i4>
      </vt:variant>
      <vt:variant>
        <vt:i4>204</vt:i4>
      </vt:variant>
      <vt:variant>
        <vt:i4>0</vt:i4>
      </vt:variant>
      <vt:variant>
        <vt:i4>5</vt:i4>
      </vt:variant>
      <vt:variant>
        <vt:lpwstr>http://tecnologia.terra.com.br/internet10anos/interna/0,,OI541825-EI5026,00.html</vt:lpwstr>
      </vt:variant>
      <vt:variant>
        <vt:lpwstr/>
      </vt:variant>
      <vt:variant>
        <vt:i4>1245235</vt:i4>
      </vt:variant>
      <vt:variant>
        <vt:i4>197</vt:i4>
      </vt:variant>
      <vt:variant>
        <vt:i4>0</vt:i4>
      </vt:variant>
      <vt:variant>
        <vt:i4>5</vt:i4>
      </vt:variant>
      <vt:variant>
        <vt:lpwstr/>
      </vt:variant>
      <vt:variant>
        <vt:lpwstr>_Toc238012855</vt:lpwstr>
      </vt:variant>
      <vt:variant>
        <vt:i4>1245235</vt:i4>
      </vt:variant>
      <vt:variant>
        <vt:i4>191</vt:i4>
      </vt:variant>
      <vt:variant>
        <vt:i4>0</vt:i4>
      </vt:variant>
      <vt:variant>
        <vt:i4>5</vt:i4>
      </vt:variant>
      <vt:variant>
        <vt:lpwstr/>
      </vt:variant>
      <vt:variant>
        <vt:lpwstr>_Toc238012854</vt:lpwstr>
      </vt:variant>
      <vt:variant>
        <vt:i4>1179699</vt:i4>
      </vt:variant>
      <vt:variant>
        <vt:i4>182</vt:i4>
      </vt:variant>
      <vt:variant>
        <vt:i4>0</vt:i4>
      </vt:variant>
      <vt:variant>
        <vt:i4>5</vt:i4>
      </vt:variant>
      <vt:variant>
        <vt:lpwstr/>
      </vt:variant>
      <vt:variant>
        <vt:lpwstr>_Toc238012849</vt:lpwstr>
      </vt:variant>
      <vt:variant>
        <vt:i4>1179699</vt:i4>
      </vt:variant>
      <vt:variant>
        <vt:i4>176</vt:i4>
      </vt:variant>
      <vt:variant>
        <vt:i4>0</vt:i4>
      </vt:variant>
      <vt:variant>
        <vt:i4>5</vt:i4>
      </vt:variant>
      <vt:variant>
        <vt:lpwstr/>
      </vt:variant>
      <vt:variant>
        <vt:lpwstr>_Toc238012848</vt:lpwstr>
      </vt:variant>
      <vt:variant>
        <vt:i4>1179699</vt:i4>
      </vt:variant>
      <vt:variant>
        <vt:i4>170</vt:i4>
      </vt:variant>
      <vt:variant>
        <vt:i4>0</vt:i4>
      </vt:variant>
      <vt:variant>
        <vt:i4>5</vt:i4>
      </vt:variant>
      <vt:variant>
        <vt:lpwstr/>
      </vt:variant>
      <vt:variant>
        <vt:lpwstr>_Toc238012847</vt:lpwstr>
      </vt:variant>
      <vt:variant>
        <vt:i4>1179699</vt:i4>
      </vt:variant>
      <vt:variant>
        <vt:i4>164</vt:i4>
      </vt:variant>
      <vt:variant>
        <vt:i4>0</vt:i4>
      </vt:variant>
      <vt:variant>
        <vt:i4>5</vt:i4>
      </vt:variant>
      <vt:variant>
        <vt:lpwstr/>
      </vt:variant>
      <vt:variant>
        <vt:lpwstr>_Toc238012846</vt:lpwstr>
      </vt:variant>
      <vt:variant>
        <vt:i4>1572912</vt:i4>
      </vt:variant>
      <vt:variant>
        <vt:i4>155</vt:i4>
      </vt:variant>
      <vt:variant>
        <vt:i4>0</vt:i4>
      </vt:variant>
      <vt:variant>
        <vt:i4>5</vt:i4>
      </vt:variant>
      <vt:variant>
        <vt:lpwstr/>
      </vt:variant>
      <vt:variant>
        <vt:lpwstr>_Toc296250144</vt:lpwstr>
      </vt:variant>
      <vt:variant>
        <vt:i4>1572912</vt:i4>
      </vt:variant>
      <vt:variant>
        <vt:i4>149</vt:i4>
      </vt:variant>
      <vt:variant>
        <vt:i4>0</vt:i4>
      </vt:variant>
      <vt:variant>
        <vt:i4>5</vt:i4>
      </vt:variant>
      <vt:variant>
        <vt:lpwstr/>
      </vt:variant>
      <vt:variant>
        <vt:lpwstr>_Toc296250143</vt:lpwstr>
      </vt:variant>
      <vt:variant>
        <vt:i4>1572912</vt:i4>
      </vt:variant>
      <vt:variant>
        <vt:i4>143</vt:i4>
      </vt:variant>
      <vt:variant>
        <vt:i4>0</vt:i4>
      </vt:variant>
      <vt:variant>
        <vt:i4>5</vt:i4>
      </vt:variant>
      <vt:variant>
        <vt:lpwstr/>
      </vt:variant>
      <vt:variant>
        <vt:lpwstr>_Toc296250142</vt:lpwstr>
      </vt:variant>
      <vt:variant>
        <vt:i4>1572912</vt:i4>
      </vt:variant>
      <vt:variant>
        <vt:i4>137</vt:i4>
      </vt:variant>
      <vt:variant>
        <vt:i4>0</vt:i4>
      </vt:variant>
      <vt:variant>
        <vt:i4>5</vt:i4>
      </vt:variant>
      <vt:variant>
        <vt:lpwstr/>
      </vt:variant>
      <vt:variant>
        <vt:lpwstr>_Toc296250141</vt:lpwstr>
      </vt:variant>
      <vt:variant>
        <vt:i4>1572912</vt:i4>
      </vt:variant>
      <vt:variant>
        <vt:i4>131</vt:i4>
      </vt:variant>
      <vt:variant>
        <vt:i4>0</vt:i4>
      </vt:variant>
      <vt:variant>
        <vt:i4>5</vt:i4>
      </vt:variant>
      <vt:variant>
        <vt:lpwstr/>
      </vt:variant>
      <vt:variant>
        <vt:lpwstr>_Toc296250140</vt:lpwstr>
      </vt:variant>
      <vt:variant>
        <vt:i4>2031664</vt:i4>
      </vt:variant>
      <vt:variant>
        <vt:i4>125</vt:i4>
      </vt:variant>
      <vt:variant>
        <vt:i4>0</vt:i4>
      </vt:variant>
      <vt:variant>
        <vt:i4>5</vt:i4>
      </vt:variant>
      <vt:variant>
        <vt:lpwstr/>
      </vt:variant>
      <vt:variant>
        <vt:lpwstr>_Toc296250139</vt:lpwstr>
      </vt:variant>
      <vt:variant>
        <vt:i4>2031664</vt:i4>
      </vt:variant>
      <vt:variant>
        <vt:i4>119</vt:i4>
      </vt:variant>
      <vt:variant>
        <vt:i4>0</vt:i4>
      </vt:variant>
      <vt:variant>
        <vt:i4>5</vt:i4>
      </vt:variant>
      <vt:variant>
        <vt:lpwstr/>
      </vt:variant>
      <vt:variant>
        <vt:lpwstr>_Toc296250138</vt:lpwstr>
      </vt:variant>
      <vt:variant>
        <vt:i4>2031664</vt:i4>
      </vt:variant>
      <vt:variant>
        <vt:i4>113</vt:i4>
      </vt:variant>
      <vt:variant>
        <vt:i4>0</vt:i4>
      </vt:variant>
      <vt:variant>
        <vt:i4>5</vt:i4>
      </vt:variant>
      <vt:variant>
        <vt:lpwstr/>
      </vt:variant>
      <vt:variant>
        <vt:lpwstr>_Toc296250137</vt:lpwstr>
      </vt:variant>
      <vt:variant>
        <vt:i4>2031664</vt:i4>
      </vt:variant>
      <vt:variant>
        <vt:i4>107</vt:i4>
      </vt:variant>
      <vt:variant>
        <vt:i4>0</vt:i4>
      </vt:variant>
      <vt:variant>
        <vt:i4>5</vt:i4>
      </vt:variant>
      <vt:variant>
        <vt:lpwstr/>
      </vt:variant>
      <vt:variant>
        <vt:lpwstr>_Toc296250136</vt:lpwstr>
      </vt:variant>
      <vt:variant>
        <vt:i4>2031664</vt:i4>
      </vt:variant>
      <vt:variant>
        <vt:i4>101</vt:i4>
      </vt:variant>
      <vt:variant>
        <vt:i4>0</vt:i4>
      </vt:variant>
      <vt:variant>
        <vt:i4>5</vt:i4>
      </vt:variant>
      <vt:variant>
        <vt:lpwstr/>
      </vt:variant>
      <vt:variant>
        <vt:lpwstr>_Toc296250135</vt:lpwstr>
      </vt:variant>
      <vt:variant>
        <vt:i4>2031664</vt:i4>
      </vt:variant>
      <vt:variant>
        <vt:i4>95</vt:i4>
      </vt:variant>
      <vt:variant>
        <vt:i4>0</vt:i4>
      </vt:variant>
      <vt:variant>
        <vt:i4>5</vt:i4>
      </vt:variant>
      <vt:variant>
        <vt:lpwstr/>
      </vt:variant>
      <vt:variant>
        <vt:lpwstr>_Toc296250134</vt:lpwstr>
      </vt:variant>
      <vt:variant>
        <vt:i4>2031664</vt:i4>
      </vt:variant>
      <vt:variant>
        <vt:i4>89</vt:i4>
      </vt:variant>
      <vt:variant>
        <vt:i4>0</vt:i4>
      </vt:variant>
      <vt:variant>
        <vt:i4>5</vt:i4>
      </vt:variant>
      <vt:variant>
        <vt:lpwstr/>
      </vt:variant>
      <vt:variant>
        <vt:lpwstr>_Toc296250133</vt:lpwstr>
      </vt:variant>
      <vt:variant>
        <vt:i4>2031664</vt:i4>
      </vt:variant>
      <vt:variant>
        <vt:i4>83</vt:i4>
      </vt:variant>
      <vt:variant>
        <vt:i4>0</vt:i4>
      </vt:variant>
      <vt:variant>
        <vt:i4>5</vt:i4>
      </vt:variant>
      <vt:variant>
        <vt:lpwstr/>
      </vt:variant>
      <vt:variant>
        <vt:lpwstr>_Toc296250132</vt:lpwstr>
      </vt:variant>
      <vt:variant>
        <vt:i4>2031664</vt:i4>
      </vt:variant>
      <vt:variant>
        <vt:i4>77</vt:i4>
      </vt:variant>
      <vt:variant>
        <vt:i4>0</vt:i4>
      </vt:variant>
      <vt:variant>
        <vt:i4>5</vt:i4>
      </vt:variant>
      <vt:variant>
        <vt:lpwstr/>
      </vt:variant>
      <vt:variant>
        <vt:lpwstr>_Toc296250131</vt:lpwstr>
      </vt:variant>
      <vt:variant>
        <vt:i4>2031664</vt:i4>
      </vt:variant>
      <vt:variant>
        <vt:i4>71</vt:i4>
      </vt:variant>
      <vt:variant>
        <vt:i4>0</vt:i4>
      </vt:variant>
      <vt:variant>
        <vt:i4>5</vt:i4>
      </vt:variant>
      <vt:variant>
        <vt:lpwstr/>
      </vt:variant>
      <vt:variant>
        <vt:lpwstr>_Toc296250130</vt:lpwstr>
      </vt:variant>
      <vt:variant>
        <vt:i4>1966128</vt:i4>
      </vt:variant>
      <vt:variant>
        <vt:i4>65</vt:i4>
      </vt:variant>
      <vt:variant>
        <vt:i4>0</vt:i4>
      </vt:variant>
      <vt:variant>
        <vt:i4>5</vt:i4>
      </vt:variant>
      <vt:variant>
        <vt:lpwstr/>
      </vt:variant>
      <vt:variant>
        <vt:lpwstr>_Toc296250129</vt:lpwstr>
      </vt:variant>
      <vt:variant>
        <vt:i4>1966128</vt:i4>
      </vt:variant>
      <vt:variant>
        <vt:i4>59</vt:i4>
      </vt:variant>
      <vt:variant>
        <vt:i4>0</vt:i4>
      </vt:variant>
      <vt:variant>
        <vt:i4>5</vt:i4>
      </vt:variant>
      <vt:variant>
        <vt:lpwstr/>
      </vt:variant>
      <vt:variant>
        <vt:lpwstr>_Toc296250128</vt:lpwstr>
      </vt:variant>
      <vt:variant>
        <vt:i4>1966128</vt:i4>
      </vt:variant>
      <vt:variant>
        <vt:i4>53</vt:i4>
      </vt:variant>
      <vt:variant>
        <vt:i4>0</vt:i4>
      </vt:variant>
      <vt:variant>
        <vt:i4>5</vt:i4>
      </vt:variant>
      <vt:variant>
        <vt:lpwstr/>
      </vt:variant>
      <vt:variant>
        <vt:lpwstr>_Toc296250127</vt:lpwstr>
      </vt:variant>
      <vt:variant>
        <vt:i4>1966128</vt:i4>
      </vt:variant>
      <vt:variant>
        <vt:i4>47</vt:i4>
      </vt:variant>
      <vt:variant>
        <vt:i4>0</vt:i4>
      </vt:variant>
      <vt:variant>
        <vt:i4>5</vt:i4>
      </vt:variant>
      <vt:variant>
        <vt:lpwstr/>
      </vt:variant>
      <vt:variant>
        <vt:lpwstr>_Toc296250126</vt:lpwstr>
      </vt:variant>
      <vt:variant>
        <vt:i4>1966128</vt:i4>
      </vt:variant>
      <vt:variant>
        <vt:i4>41</vt:i4>
      </vt:variant>
      <vt:variant>
        <vt:i4>0</vt:i4>
      </vt:variant>
      <vt:variant>
        <vt:i4>5</vt:i4>
      </vt:variant>
      <vt:variant>
        <vt:lpwstr/>
      </vt:variant>
      <vt:variant>
        <vt:lpwstr>_Toc296250125</vt:lpwstr>
      </vt:variant>
      <vt:variant>
        <vt:i4>1966128</vt:i4>
      </vt:variant>
      <vt:variant>
        <vt:i4>35</vt:i4>
      </vt:variant>
      <vt:variant>
        <vt:i4>0</vt:i4>
      </vt:variant>
      <vt:variant>
        <vt:i4>5</vt:i4>
      </vt:variant>
      <vt:variant>
        <vt:lpwstr/>
      </vt:variant>
      <vt:variant>
        <vt:lpwstr>_Toc296250124</vt:lpwstr>
      </vt:variant>
      <vt:variant>
        <vt:i4>1966128</vt:i4>
      </vt:variant>
      <vt:variant>
        <vt:i4>29</vt:i4>
      </vt:variant>
      <vt:variant>
        <vt:i4>0</vt:i4>
      </vt:variant>
      <vt:variant>
        <vt:i4>5</vt:i4>
      </vt:variant>
      <vt:variant>
        <vt:lpwstr/>
      </vt:variant>
      <vt:variant>
        <vt:lpwstr>_Toc296250123</vt:lpwstr>
      </vt:variant>
      <vt:variant>
        <vt:i4>1966128</vt:i4>
      </vt:variant>
      <vt:variant>
        <vt:i4>23</vt:i4>
      </vt:variant>
      <vt:variant>
        <vt:i4>0</vt:i4>
      </vt:variant>
      <vt:variant>
        <vt:i4>5</vt:i4>
      </vt:variant>
      <vt:variant>
        <vt:lpwstr/>
      </vt:variant>
      <vt:variant>
        <vt:lpwstr>_Toc296250122</vt:lpwstr>
      </vt:variant>
      <vt:variant>
        <vt:i4>1966128</vt:i4>
      </vt:variant>
      <vt:variant>
        <vt:i4>17</vt:i4>
      </vt:variant>
      <vt:variant>
        <vt:i4>0</vt:i4>
      </vt:variant>
      <vt:variant>
        <vt:i4>5</vt:i4>
      </vt:variant>
      <vt:variant>
        <vt:lpwstr/>
      </vt:variant>
      <vt:variant>
        <vt:lpwstr>_Toc296250121</vt:lpwstr>
      </vt:variant>
      <vt:variant>
        <vt:i4>1966128</vt:i4>
      </vt:variant>
      <vt:variant>
        <vt:i4>11</vt:i4>
      </vt:variant>
      <vt:variant>
        <vt:i4>0</vt:i4>
      </vt:variant>
      <vt:variant>
        <vt:i4>5</vt:i4>
      </vt:variant>
      <vt:variant>
        <vt:lpwstr/>
      </vt:variant>
      <vt:variant>
        <vt:lpwstr>_Toc296250120</vt:lpwstr>
      </vt:variant>
      <vt:variant>
        <vt:i4>1900592</vt:i4>
      </vt:variant>
      <vt:variant>
        <vt:i4>5</vt:i4>
      </vt:variant>
      <vt:variant>
        <vt:i4>0</vt:i4>
      </vt:variant>
      <vt:variant>
        <vt:i4>5</vt:i4>
      </vt:variant>
      <vt:variant>
        <vt:lpwstr/>
      </vt:variant>
      <vt:variant>
        <vt:lpwstr>_Toc296250119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INTRODUÇÃO</dc:title>
  <dc:subject/>
  <dc:creator>Tato</dc:creator>
  <cp:keywords/>
  <cp:lastModifiedBy>Tato</cp:lastModifiedBy>
  <cp:revision>104</cp:revision>
  <cp:lastPrinted>2009-06-08T15:02:00Z</cp:lastPrinted>
  <dcterms:created xsi:type="dcterms:W3CDTF">2011-06-21T16:20:00Z</dcterms:created>
  <dcterms:modified xsi:type="dcterms:W3CDTF">2011-07-29T01:35:00Z</dcterms:modified>
</cp:coreProperties>
</file>